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C6FBC" w:rsidR="00B91C4C" w:rsidP="00B91C4C" w:rsidRDefault="00B91C4C" w14:paraId="1CA1B2B5" w14:textId="77777777">
      <w:pPr>
        <w:pStyle w:val="ForsideUdkasttekstGr"/>
        <w:tabs>
          <w:tab w:val="right" w:pos="8789"/>
        </w:tabs>
      </w:pPr>
      <w:r>
        <w:t>{{ document_classification }} {# kommentar  - alt imellem disse fjernes fra dokumentet #}</w:t>
      </w:r>
    </w:p>
    <w:p w:rsidRPr="00CA7904" w:rsidR="00B91C4C" w:rsidP="00B91C4C" w:rsidRDefault="00B91C4C" w14:paraId="025188B3" w14:textId="77777777">
      <w:pPr>
        <w:pStyle w:val="ForsideOverSkriftGr"/>
        <w:rPr>
          <w:lang w:val="en-GB"/>
        </w:rPr>
      </w:pPr>
      <w:r>
        <w:t>{{ document_title }}</w:t>
      </w:r>
    </w:p>
    <w:p w:rsidR="00B91C4C" w:rsidP="00B91C4C" w:rsidRDefault="00B91C4C" w14:paraId="0CF5DE52" w14:textId="77777777">
      <w:pPr>
        <w:pStyle w:val="ForsideUnderOverSkriftGr"/>
      </w:pPr>
      <w:r>
        <w:t>{{ document_subtitle }}</w:t>
      </w:r>
    </w:p>
    <w:p w:rsidR="00B91C4C" w:rsidP="00B91C4C" w:rsidRDefault="00B91C4C" w14:paraId="4F5EB879" w14:textId="77777777">
      <w:pPr>
        <w:pStyle w:val="ForsideUnderOverSkriftGr"/>
      </w:pPr>
      <w:r>
        <w:t>{{ parties[0] }} og {{ parties[1] }} {# f.eks. ved aftaler #}</w:t>
      </w:r>
    </w:p>
    <w:p w:rsidRPr="00370B4C" w:rsidR="00B91C4C" w:rsidP="00B91C4C" w:rsidRDefault="00B91C4C" w14:paraId="7FD7CBC4" w14:textId="77777777">
      <w:pPr>
        <w:rPr>
          <w:lang w:eastAsia="en-GB"/>
        </w:rPr>
      </w:pPr>
    </w:p>
    <w:p w:rsidR="00B91C4C" w:rsidP="00B91C4C" w:rsidRDefault="00B91C4C" w14:paraId="14B11C9C" w14:textId="77777777">
      <w:pPr>
        <w:rPr>
          <w:lang w:val="en-GB"/>
        </w:rPr>
      </w:pPr>
      <w:r w:rsidRPr="00260B17">
        <w:rPr>
          <w:lang w:val="en-GB"/>
        </w:rPr>
        <w:br w:type="page"/>
      </w:r>
    </w:p>
    <w:p w:rsidRPr="001652C7" w:rsidR="00B91C4C" w:rsidP="00B91C4C" w:rsidRDefault="00B91C4C" w14:paraId="69A350A1" w14:textId="77777777">
      <w:r w:rsidRPr="00EB7BD7">
        <w:lastRenderedPageBreak/>
        <w:t>Denne aftale</w:t>
      </w:r>
      <w:r>
        <w:t xml:space="preserve"> (”Aftalen”)</w:t>
      </w:r>
      <w:r w:rsidRPr="00EB7BD7">
        <w:t xml:space="preserve"> er indgået mellem</w:t>
      </w:r>
    </w:p>
    <w:p w:rsidR="00B91C4C" w:rsidP="00B91C4C" w:rsidRDefault="00B91C4C" w14:paraId="39592707" w14:textId="77777777"/>
    <w:p w:rsidR="00B91C4C" w:rsidP="00B91C4C" w:rsidRDefault="00B91C4C" w14:paraId="2C3AF8A8" w14:textId="77777777">
      <w:pPr>
        <w:rPr>
          <w:lang w:val="en-GB"/>
        </w:rPr>
      </w:pPr>
      <w:r>
        <w:rPr>
          <w:lang w:val="en-GB"/>
        </w:rPr>
        <w:t>{{ parties[0] }}</w:t>
      </w:r>
    </w:p>
    <w:p w:rsidR="00B91C4C" w:rsidP="00B91C4C" w:rsidRDefault="00B91C4C" w14:paraId="6D6218F3" w14:textId="77777777">
      <w:pPr>
        <w:rPr>
          <w:lang w:val="en-GB"/>
        </w:rPr>
      </w:pPr>
      <w:r>
        <w:rPr>
          <w:lang w:val="en-GB"/>
        </w:rPr>
        <w:t>Cvr.nr.: {{ parties[0].CVR }}</w:t>
      </w:r>
    </w:p>
    <w:p w:rsidR="00B91C4C" w:rsidP="00B91C4C" w:rsidRDefault="00B91C4C" w14:paraId="67640CE6" w14:textId="77777777">
      <w:pPr>
        <w:rPr>
          <w:lang w:val="en-GB"/>
        </w:rPr>
      </w:pPr>
      <w:r>
        <w:rPr>
          <w:lang w:val="en-GB"/>
        </w:rPr>
        <w:t>{{ parties[0].address_block() }}</w:t>
      </w:r>
    </w:p>
    <w:p w:rsidR="00B91C4C" w:rsidP="00B91C4C" w:rsidRDefault="00B91C4C" w14:paraId="044FBFAE" w14:textId="77777777">
      <w:pPr>
        <w:rPr>
          <w:lang w:val="en-GB"/>
        </w:rPr>
      </w:pPr>
    </w:p>
    <w:p w:rsidR="00B91C4C" w:rsidP="00B91C4C" w:rsidRDefault="00B91C4C" w14:paraId="02792DD0" w14:textId="77777777">
      <w:pPr>
        <w:rPr>
          <w:lang w:val="en-GB"/>
        </w:rPr>
      </w:pPr>
      <w:r>
        <w:rPr>
          <w:lang w:val="en-GB"/>
        </w:rPr>
        <w:t>og</w:t>
      </w:r>
    </w:p>
    <w:p w:rsidR="00B91C4C" w:rsidP="00B91C4C" w:rsidRDefault="00B91C4C" w14:paraId="7DDF2F7E" w14:textId="77777777">
      <w:pPr>
        <w:rPr>
          <w:lang w:val="en-GB"/>
        </w:rPr>
      </w:pPr>
    </w:p>
    <w:p w:rsidR="00B91C4C" w:rsidP="00B91C4C" w:rsidRDefault="00B91C4C" w14:paraId="762DF80C" w14:textId="77777777">
      <w:pPr>
        <w:rPr>
          <w:lang w:val="en-GB"/>
        </w:rPr>
      </w:pPr>
      <w:r>
        <w:rPr>
          <w:lang w:val="en-GB"/>
        </w:rPr>
        <w:t>{{ parties[1] }}</w:t>
      </w:r>
    </w:p>
    <w:p w:rsidR="00B91C4C" w:rsidP="00B91C4C" w:rsidRDefault="00B91C4C" w14:paraId="5C91DE44" w14:textId="77777777">
      <w:pPr>
        <w:rPr>
          <w:lang w:val="en-GB"/>
        </w:rPr>
      </w:pPr>
      <w:r>
        <w:rPr>
          <w:lang w:val="en-GB"/>
        </w:rPr>
        <w:t>Cvr.nr.: {{ parties[1].CVR }}</w:t>
      </w:r>
    </w:p>
    <w:p w:rsidR="00B91C4C" w:rsidP="00B91C4C" w:rsidRDefault="00B91C4C" w14:paraId="6308C4EC" w14:textId="77777777">
      <w:pPr>
        <w:rPr>
          <w:lang w:val="en-GB"/>
        </w:rPr>
      </w:pPr>
      <w:r>
        <w:rPr>
          <w:lang w:val="en-GB"/>
        </w:rPr>
        <w:t>{{ parties[1].address_block() }}</w:t>
      </w:r>
    </w:p>
    <w:p w:rsidR="00B91C4C" w:rsidP="00B91C4C" w:rsidRDefault="00B91C4C" w14:paraId="627772FD" w14:textId="77777777">
      <w:pPr>
        <w:spacing w:line="240" w:lineRule="auto"/>
        <w:rPr>
          <w:lang w:val="en-GB"/>
        </w:rPr>
      </w:pPr>
    </w:p>
    <w:p w:rsidRPr="00CA7904" w:rsidR="00B91C4C" w:rsidP="00B91C4C" w:rsidRDefault="00B91C4C" w14:paraId="1B834B46" w14:textId="77777777">
      <w:pPr>
        <w:spacing w:line="240" w:lineRule="auto"/>
        <w:rPr>
          <w:lang w:val="en-GB"/>
        </w:rPr>
      </w:pPr>
      <w:r w:rsidRPr="00CA7904">
        <w:rPr>
          <w:lang w:val="en-GB"/>
        </w:rPr>
        <w:t xml:space="preserve">Idet </w:t>
      </w:r>
    </w:p>
    <w:p w:rsidR="00B91C4C" w:rsidP="00B91C4C" w:rsidRDefault="00B91C4C" w14:paraId="16EB7D78" w14:textId="77777777">
      <w:pPr>
        <w:spacing w:line="240" w:lineRule="auto"/>
        <w:rPr>
          <w:lang w:val="en-GB"/>
        </w:rPr>
      </w:pPr>
    </w:p>
    <w:bookmarkStart w:name="Tekst11" w:id="0"/>
    <w:p w:rsidR="00B91C4C" w:rsidP="00B91C4C" w:rsidRDefault="00B91C4C" w14:paraId="6339318B" w14:textId="77777777">
      <w:pPr>
        <w:pStyle w:val="Prambel"/>
      </w:pPr>
      <w:r>
        <w:fldChar w:fldCharType="begin">
          <w:ffData>
            <w:name w:val="Tekst11"/>
            <w:enabled/>
            <w:calcOnExit w:val="0"/>
            <w:textInput>
              <w:default w:val="Overskrif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Overskrift</w:t>
      </w:r>
      <w:r>
        <w:fldChar w:fldCharType="end"/>
      </w:r>
      <w:bookmarkEnd w:id="0"/>
    </w:p>
    <w:p w:rsidR="00B91C4C" w:rsidP="00B91C4C" w:rsidRDefault="00B91C4C" w14:paraId="242E903E" w14:textId="77777777">
      <w:r>
        <w:t>er der indgået følgende aftale:</w:t>
      </w:r>
    </w:p>
    <w:p w:rsidR="00B91C4C" w:rsidP="00B91C4C" w:rsidRDefault="00B91C4C" w14:paraId="29605FD5" w14:textId="77777777"/>
    <w:bookmarkStart w:name="Tekst22" w:id="1"/>
    <w:p w:rsidR="00B91C4C" w:rsidP="00B91C4C" w:rsidRDefault="00B91C4C" w14:paraId="714948E4" w14:textId="77777777">
      <w:pPr>
        <w:pStyle w:val="Overskrift1"/>
      </w:pPr>
      <w:r>
        <w:fldChar w:fldCharType="begin">
          <w:ffData>
            <w:name w:val="Tekst22"/>
            <w:enabled/>
            <w:calcOnExit w:val="0"/>
            <w:textInput>
              <w:default w:val="Teks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Tekst</w:t>
      </w:r>
      <w:r>
        <w:fldChar w:fldCharType="end"/>
      </w:r>
      <w:bookmarkEnd w:id="1"/>
    </w:p>
    <w:p w:rsidR="00B91C4C" w:rsidP="00B91C4C" w:rsidRDefault="00B91C4C" w14:paraId="237E3CDB" w14:textId="77777777">
      <w:pPr>
        <w:pStyle w:val="Overskrift1"/>
      </w:pPr>
      <w:r>
        <w:t>Checkboxes</w:t>
      </w:r>
    </w:p>
    <w:p w:rsidR="00B91C4C" w:rsidP="00B91C4C" w:rsidRDefault="00B91C4C" w14:paraId="3CF151EF" w14:textId="77777777">
      <w:pPr>
        <w:pStyle w:val="Brdtekst"/>
      </w:pPr>
    </w:p>
    <w:p w:rsidR="00B91C4C" w:rsidP="00B91C4C" w:rsidRDefault="00B91C4C" w14:paraId="10E11665" w14:textId="77777777">
      <w:pPr>
        <w:pStyle w:val="DocAssembleCodelinje"/>
      </w:pPr>
      <w:r>
        <w:t>{%p for choice, chosen in checkbox.g</w:t>
      </w:r>
      <w:r w:rsidRPr="00E17E18">
        <w:t>etchoices</w:t>
      </w:r>
      <w:r>
        <w:t>([’Valg nummer 1’, ’Valg nummer 2’], ”checkbox test”, ”Her er der en hjælpetekst”).items() %}</w:t>
      </w:r>
    </w:p>
    <w:p w:rsidR="00B91C4C" w:rsidP="00B91C4C" w:rsidRDefault="00B91C4C" w14:paraId="2624C8A1" w14:textId="77777777">
      <w:pPr>
        <w:pStyle w:val="Brdtekst"/>
      </w:pPr>
      <w:r>
        <w:t>{% if chosen %}[x]{% else %}[_]{% endif %}</w:t>
      </w:r>
      <w:r>
        <w:tab/>
      </w:r>
      <w:r>
        <w:t>{{ choice }}</w:t>
      </w:r>
    </w:p>
    <w:p w:rsidR="00B91C4C" w:rsidP="00B91C4C" w:rsidRDefault="00B91C4C" w14:paraId="6C319B35" w14:textId="77777777">
      <w:pPr>
        <w:pStyle w:val="DocAssembleCodelinje"/>
      </w:pPr>
      <w:r>
        <w:t>{%p endfor %}</w:t>
      </w:r>
    </w:p>
    <w:p w:rsidRPr="00771D86" w:rsidR="00B91C4C" w:rsidP="00B91C4C" w:rsidRDefault="00B91C4C" w14:paraId="461C2E79" w14:textId="77777777">
      <w:pPr>
        <w:pStyle w:val="Brdtekst"/>
      </w:pPr>
    </w:p>
    <w:p w:rsidR="00B91C4C" w:rsidP="00B91C4C" w:rsidRDefault="00B91C4C" w14:paraId="422FB94A" w14:textId="77777777">
      <w:pPr>
        <w:pStyle w:val="Overskrift1"/>
      </w:pPr>
      <w:r>
        <w:t>Tabel eksempel</w:t>
      </w:r>
    </w:p>
    <w:p w:rsidR="00B91C4C" w:rsidP="00B91C4C" w:rsidRDefault="00B91C4C" w14:paraId="3BE423D9" w14:textId="77777777">
      <w:pPr>
        <w:pStyle w:val="Brdtekst"/>
      </w:pPr>
    </w:p>
    <w:p w:rsidR="00B91C4C" w:rsidP="00B91C4C" w:rsidRDefault="00B91C4C" w14:paraId="3A401F1D" w14:textId="77777777">
      <w:pPr>
        <w:pStyle w:val="DocAssembleCodelinje"/>
      </w:pPr>
      <w:r>
        <w:t>{%p set seq = [1,3,5,7,11,13,17] %} {# Denne lever kun i dokumentet. Der skal udvikles spørgsmål til de konkrete formål #}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01"/>
        <w:gridCol w:w="2202"/>
        <w:gridCol w:w="2202"/>
        <w:gridCol w:w="2202"/>
      </w:tblGrid>
      <w:tr w:rsidR="00B91C4C" w:rsidTr="00E2118D" w14:paraId="63D74373" w14:textId="77777777">
        <w:tc>
          <w:tcPr>
            <w:tcW w:w="2201" w:type="dxa"/>
          </w:tcPr>
          <w:p w:rsidR="00B91C4C" w:rsidP="00E2118D" w:rsidRDefault="00B91C4C" w14:paraId="48F668DC" w14:textId="77777777">
            <w:pPr>
              <w:pStyle w:val="Brdtekst"/>
            </w:pPr>
            <w:r>
              <w:t>Underskriver</w:t>
            </w:r>
          </w:p>
        </w:tc>
        <w:tc>
          <w:tcPr>
            <w:tcW w:w="2202" w:type="dxa"/>
          </w:tcPr>
          <w:p w:rsidR="00B91C4C" w:rsidP="00E2118D" w:rsidRDefault="00B91C4C" w14:paraId="3021AB25" w14:textId="77777777">
            <w:pPr>
              <w:pStyle w:val="Brdtekst"/>
            </w:pPr>
          </w:p>
        </w:tc>
        <w:tc>
          <w:tcPr>
            <w:tcW w:w="2202" w:type="dxa"/>
          </w:tcPr>
          <w:p w:rsidR="00B91C4C" w:rsidP="00E2118D" w:rsidRDefault="00B91C4C" w14:paraId="16AF8183" w14:textId="77777777">
            <w:pPr>
              <w:pStyle w:val="Brdtekst"/>
            </w:pPr>
          </w:p>
        </w:tc>
        <w:tc>
          <w:tcPr>
            <w:tcW w:w="2202" w:type="dxa"/>
          </w:tcPr>
          <w:p w:rsidR="00B91C4C" w:rsidP="00E2118D" w:rsidRDefault="00B91C4C" w14:paraId="6608349C" w14:textId="77777777">
            <w:pPr>
              <w:pStyle w:val="Brdtekst"/>
            </w:pPr>
          </w:p>
        </w:tc>
      </w:tr>
      <w:tr w:rsidR="00B91C4C" w:rsidTr="00E2118D" w14:paraId="3B9924D4" w14:textId="77777777">
        <w:tc>
          <w:tcPr>
            <w:tcW w:w="8807" w:type="dxa"/>
            <w:gridSpan w:val="4"/>
          </w:tcPr>
          <w:p w:rsidR="00B91C4C" w:rsidP="00E2118D" w:rsidRDefault="00B91C4C" w14:paraId="54437981" w14:textId="77777777">
            <w:pPr>
              <w:pStyle w:val="DocAssembleCodelinje"/>
            </w:pPr>
            <w:r>
              <w:t>{%tr for number in seq %}</w:t>
            </w:r>
          </w:p>
        </w:tc>
      </w:tr>
      <w:tr w:rsidR="00B91C4C" w:rsidTr="00E2118D" w14:paraId="36B01E3E" w14:textId="77777777">
        <w:tc>
          <w:tcPr>
            <w:tcW w:w="2201" w:type="dxa"/>
          </w:tcPr>
          <w:p w:rsidR="00B91C4C" w:rsidP="00E2118D" w:rsidRDefault="00B91C4C" w14:paraId="7D26A01F" w14:textId="77777777">
            <w:pPr>
              <w:pStyle w:val="Brdtekst"/>
            </w:pPr>
            <w:r>
              <w:t>{{ number }}</w:t>
            </w:r>
          </w:p>
        </w:tc>
        <w:tc>
          <w:tcPr>
            <w:tcW w:w="2202" w:type="dxa"/>
          </w:tcPr>
          <w:p w:rsidR="00B91C4C" w:rsidP="00E2118D" w:rsidRDefault="00B91C4C" w14:paraId="4DD9AD90" w14:textId="77777777">
            <w:pPr>
              <w:pStyle w:val="Brdtekst"/>
            </w:pPr>
          </w:p>
        </w:tc>
        <w:tc>
          <w:tcPr>
            <w:tcW w:w="2202" w:type="dxa"/>
          </w:tcPr>
          <w:p w:rsidR="00B91C4C" w:rsidP="00E2118D" w:rsidRDefault="00B91C4C" w14:paraId="32E44129" w14:textId="77777777">
            <w:pPr>
              <w:pStyle w:val="Brdtekst"/>
            </w:pPr>
          </w:p>
        </w:tc>
        <w:tc>
          <w:tcPr>
            <w:tcW w:w="2202" w:type="dxa"/>
          </w:tcPr>
          <w:p w:rsidR="00B91C4C" w:rsidP="00E2118D" w:rsidRDefault="00B91C4C" w14:paraId="79A47F2F" w14:textId="77777777">
            <w:pPr>
              <w:pStyle w:val="Brdtekst"/>
            </w:pPr>
          </w:p>
        </w:tc>
      </w:tr>
      <w:tr w:rsidR="00B91C4C" w:rsidTr="00E2118D" w14:paraId="1372A8E4" w14:textId="77777777">
        <w:tc>
          <w:tcPr>
            <w:tcW w:w="8807" w:type="dxa"/>
            <w:gridSpan w:val="4"/>
          </w:tcPr>
          <w:p w:rsidR="00B91C4C" w:rsidP="00E2118D" w:rsidRDefault="00B91C4C" w14:paraId="1D850738" w14:textId="77777777">
            <w:pPr>
              <w:pStyle w:val="DocAssembleCodelinje"/>
            </w:pPr>
            <w:r>
              <w:lastRenderedPageBreak/>
              <w:t>{%tr endfor %}</w:t>
            </w:r>
          </w:p>
        </w:tc>
      </w:tr>
    </w:tbl>
    <w:p w:rsidR="00B91C4C" w:rsidP="00B91C4C" w:rsidRDefault="00B91C4C" w14:paraId="30C5F97D" w14:textId="77777777">
      <w:pPr>
        <w:pStyle w:val="Brdtekst"/>
      </w:pPr>
    </w:p>
    <w:p w:rsidR="00B91C4C" w:rsidP="00B91C4C" w:rsidRDefault="00B91C4C" w14:paraId="3600EEE7" w14:textId="77777777">
      <w:pPr>
        <w:pStyle w:val="Brdtekst"/>
      </w:pPr>
    </w:p>
    <w:p w:rsidR="00B91C4C" w:rsidP="00B91C4C" w:rsidRDefault="00B91C4C" w14:paraId="5CD9DA20" w14:textId="77777777">
      <w:pPr>
        <w:pStyle w:val="Overskrift1"/>
      </w:pPr>
      <w:r>
        <w:t>Underskrifter</w:t>
      </w:r>
    </w:p>
    <w:p w:rsidR="00B91C4C" w:rsidP="00B91C4C" w:rsidRDefault="00B91C4C" w14:paraId="2C91DF09" w14:textId="77777777">
      <w:pPr>
        <w:pStyle w:val="Brdtekst"/>
      </w:pPr>
    </w:p>
    <w:p w:rsidR="00B91C4C" w:rsidP="00B91C4C" w:rsidRDefault="00B91C4C" w14:paraId="732614D6" w14:textId="77777777">
      <w:pPr>
        <w:pStyle w:val="DocAssembleCodelinje"/>
      </w:pPr>
      <w:r>
        <w:t>{%p for party in parties %}</w:t>
      </w:r>
    </w:p>
    <w:p w:rsidR="00B91C4C" w:rsidP="00B91C4C" w:rsidRDefault="00B91C4C" w14:paraId="16FA5B44" w14:textId="77777777">
      <w:pPr>
        <w:pStyle w:val="Brdtekst"/>
      </w:pPr>
      <w:r>
        <w:t>For: {{ party }}</w:t>
      </w:r>
    </w:p>
    <w:p w:rsidR="00B91C4C" w:rsidP="00B91C4C" w:rsidRDefault="00B91C4C" w14:paraId="1D8C0D8E" w14:textId="77777777">
      <w:pPr>
        <w:pStyle w:val="DocAssembleCodelinje"/>
      </w:pPr>
      <w:r>
        <w:t>{%p for signor in party.signors %}</w:t>
      </w: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1"/>
        <w:gridCol w:w="567"/>
        <w:gridCol w:w="4129"/>
      </w:tblGrid>
      <w:tr w:rsidR="00B91C4C" w:rsidTr="74BFE6DB" w14:paraId="78557B23" w14:textId="77777777">
        <w:tc>
          <w:tcPr>
            <w:tcW w:w="4111" w:type="dxa"/>
            <w:tcMar/>
          </w:tcPr>
          <w:p w:rsidR="00B91C4C" w:rsidP="00E2118D" w:rsidRDefault="00B91C4C" w14:paraId="20F0CFDD" w14:textId="0B8420D4">
            <w:pPr>
              <w:tabs>
                <w:tab w:val="left" w:pos="1880"/>
              </w:tabs>
            </w:pPr>
            <w:r w:rsidR="00B91C4C">
              <w:rPr/>
              <w:t>Dato</w:t>
            </w:r>
            <w:r w:rsidR="00B91C4C">
              <w:rPr/>
              <w:t>:</w:t>
            </w:r>
            <w:r w:rsidR="3E7D8B18">
              <w:rPr/>
              <w:t xml:space="preserve"> </w:t>
            </w:r>
            <w:r>
              <w:tab/>
            </w:r>
            <w:r w:rsidR="00B91C4C">
              <w:rPr/>
              <w:t>{</w:t>
            </w:r>
            <w:r w:rsidR="00B91C4C">
              <w:rPr/>
              <w:t xml:space="preserve">{ </w:t>
            </w:r>
            <w:proofErr w:type="spellStart"/>
            <w:r w:rsidR="00B91C4C">
              <w:rPr/>
              <w:t>year</w:t>
            </w:r>
            <w:proofErr w:type="spellEnd"/>
            <w:r w:rsidR="00B91C4C">
              <w:rPr/>
              <w:t xml:space="preserve"> }}</w:t>
            </w:r>
          </w:p>
        </w:tc>
        <w:tc>
          <w:tcPr>
            <w:tcW w:w="567" w:type="dxa"/>
            <w:tcMar/>
          </w:tcPr>
          <w:p w:rsidR="00B91C4C" w:rsidP="00E2118D" w:rsidRDefault="00B91C4C" w14:paraId="51630B81" w14:textId="77777777"/>
        </w:tc>
        <w:tc>
          <w:tcPr>
            <w:tcW w:w="4129" w:type="dxa"/>
            <w:tcMar/>
          </w:tcPr>
          <w:p w:rsidR="00B91C4C" w:rsidP="00E2118D" w:rsidRDefault="00B91C4C" w14:paraId="5FBD32DF" w14:textId="77777777">
            <w:pPr>
              <w:tabs>
                <w:tab w:val="left" w:pos="3012"/>
              </w:tabs>
              <w:ind w:left="610" w:hanging="610"/>
            </w:pPr>
          </w:p>
        </w:tc>
      </w:tr>
      <w:tr w:rsidR="00B91C4C" w:rsidTr="74BFE6DB" w14:paraId="1184680D" w14:textId="77777777">
        <w:trPr>
          <w:trHeight w:val="904"/>
        </w:trPr>
        <w:tc>
          <w:tcPr>
            <w:tcW w:w="4111" w:type="dxa"/>
            <w:tcBorders>
              <w:bottom w:val="single" w:color="auto" w:sz="4" w:space="0"/>
            </w:tcBorders>
            <w:tcMar/>
          </w:tcPr>
          <w:p w:rsidR="00B91C4C" w:rsidP="00E2118D" w:rsidRDefault="00B91C4C" w14:paraId="0261DDA9" w14:textId="77777777">
            <w:pPr>
              <w:tabs>
                <w:tab w:val="left" w:pos="3135"/>
              </w:tabs>
            </w:pPr>
          </w:p>
        </w:tc>
        <w:tc>
          <w:tcPr>
            <w:tcW w:w="567" w:type="dxa"/>
            <w:tcMar/>
          </w:tcPr>
          <w:p w:rsidR="00B91C4C" w:rsidP="00E2118D" w:rsidRDefault="00B91C4C" w14:paraId="7F815E41" w14:textId="77777777"/>
        </w:tc>
        <w:tc>
          <w:tcPr>
            <w:tcW w:w="4129" w:type="dxa"/>
            <w:tcMar/>
          </w:tcPr>
          <w:p w:rsidR="00B91C4C" w:rsidP="00E2118D" w:rsidRDefault="00B91C4C" w14:paraId="2109D6DC" w14:textId="77777777">
            <w:pPr>
              <w:tabs>
                <w:tab w:val="left" w:pos="3162"/>
              </w:tabs>
              <w:ind w:left="610" w:hanging="610"/>
            </w:pPr>
          </w:p>
        </w:tc>
      </w:tr>
      <w:tr w:rsidR="00B91C4C" w:rsidTr="74BFE6DB" w14:paraId="2C474055" w14:textId="77777777">
        <w:tc>
          <w:tcPr>
            <w:tcW w:w="4111" w:type="dxa"/>
            <w:tcBorders>
              <w:top w:val="single" w:color="auto" w:sz="4" w:space="0"/>
            </w:tcBorders>
            <w:tcMar/>
          </w:tcPr>
          <w:p w:rsidR="00B91C4C" w:rsidP="00E2118D" w:rsidRDefault="00B91C4C" w14:paraId="1F98820F" w14:textId="77777777">
            <w:pPr>
              <w:tabs>
                <w:tab w:val="left" w:pos="3135"/>
              </w:tabs>
            </w:pPr>
            <w:r>
              <w:t>{{ signor }}</w:t>
            </w:r>
          </w:p>
        </w:tc>
        <w:tc>
          <w:tcPr>
            <w:tcW w:w="567" w:type="dxa"/>
            <w:tcMar/>
          </w:tcPr>
          <w:p w:rsidR="00B91C4C" w:rsidP="00E2118D" w:rsidRDefault="00B91C4C" w14:paraId="38C229EE" w14:textId="77777777"/>
        </w:tc>
        <w:tc>
          <w:tcPr>
            <w:tcW w:w="4129" w:type="dxa"/>
            <w:tcMar/>
          </w:tcPr>
          <w:p w:rsidR="00B91C4C" w:rsidP="00E2118D" w:rsidRDefault="00B91C4C" w14:paraId="0BCF56F2" w14:textId="77777777">
            <w:pPr>
              <w:tabs>
                <w:tab w:val="left" w:pos="3162"/>
              </w:tabs>
              <w:ind w:left="610" w:hanging="610"/>
            </w:pPr>
          </w:p>
        </w:tc>
      </w:tr>
    </w:tbl>
    <w:p w:rsidR="00B91C4C" w:rsidP="00B91C4C" w:rsidRDefault="00B91C4C" w14:paraId="447BBC1E" w14:textId="77777777">
      <w:pPr>
        <w:tabs>
          <w:tab w:val="left" w:pos="2835"/>
          <w:tab w:val="left" w:pos="5103"/>
          <w:tab w:val="left" w:pos="7938"/>
        </w:tabs>
      </w:pPr>
    </w:p>
    <w:p w:rsidR="00B91C4C" w:rsidP="00B91C4C" w:rsidRDefault="00B91C4C" w14:paraId="59ECB06D" w14:textId="77777777">
      <w:pPr>
        <w:pStyle w:val="DocAssembleCodelinje"/>
      </w:pPr>
      <w:r w:rsidR="00B91C4C">
        <w:rPr/>
        <w:t>{%p endfor %}{# loop af underskrivere #}</w:t>
      </w:r>
    </w:p>
    <w:p w:rsidR="1DF9EE9D" w:rsidP="1DF9EE9D" w:rsidRDefault="1DF9EE9D" w14:paraId="1EC386A5" w14:textId="45773340">
      <w:pPr>
        <w:pStyle w:val="DocAssembleCodelinje"/>
      </w:pPr>
    </w:p>
    <w:p w:rsidR="00B91C4C" w:rsidP="00B91C4C" w:rsidRDefault="00B91C4C" w14:paraId="68392428" w14:textId="77777777">
      <w:pPr>
        <w:pStyle w:val="DocAssembleCodelinje"/>
      </w:pPr>
      <w:r>
        <w:t>{%p endfor %}{# loop af parter #}</w:t>
      </w:r>
    </w:p>
    <w:p w:rsidR="00B91C4C" w:rsidP="00B91C4C" w:rsidRDefault="00B91C4C" w14:paraId="732CF536" w14:textId="77777777">
      <w:pPr>
        <w:tabs>
          <w:tab w:val="left" w:pos="2835"/>
          <w:tab w:val="left" w:pos="5103"/>
          <w:tab w:val="left" w:pos="7938"/>
        </w:tabs>
      </w:pPr>
    </w:p>
    <w:p w:rsidRPr="00B91C4C" w:rsidR="00AF6E14" w:rsidP="00B91C4C" w:rsidRDefault="00AF6E14" w14:paraId="554350F5" w14:textId="77777777">
      <w:bookmarkStart w:name="_GoBack" w:id="2"/>
      <w:bookmarkEnd w:id="2"/>
    </w:p>
    <w:sectPr w:rsidRPr="00B91C4C" w:rsidR="00AF6E14" w:rsidSect="00A56FA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orient="portrait" w:code="9"/>
      <w:pgMar w:top="3175" w:right="1134" w:bottom="2381" w:left="1956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890" w:rsidRDefault="00C64890" w14:paraId="108BB6C6" w14:textId="77777777">
      <w:r>
        <w:separator/>
      </w:r>
    </w:p>
  </w:endnote>
  <w:endnote w:type="continuationSeparator" w:id="0">
    <w:p w:rsidR="00C64890" w:rsidRDefault="00C64890" w14:paraId="2EF0245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08" w:rsidRDefault="00C17308" w14:paraId="04572EC6" w14:textId="77777777">
    <w:pPr>
      <w:pStyle w:val="Sidefod"/>
      <w:framePr w:wrap="around" w:hAnchor="margin" w:vAnchor="text" w:xAlign="center" w:y="1"/>
    </w:pPr>
    <w:r>
      <w:fldChar w:fldCharType="begin"/>
    </w:r>
    <w:r>
      <w:instrText xml:space="preserve">PAGE  </w:instrText>
    </w:r>
    <w:r>
      <w:fldChar w:fldCharType="end"/>
    </w:r>
  </w:p>
  <w:p w:rsidR="00C17308" w:rsidRDefault="00C17308" w14:paraId="1FAA0F7D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DB61A9" w:rsidR="0008056A" w:rsidP="00DB61A9" w:rsidRDefault="00A512CB" w14:paraId="3D0A762B" w14:textId="77777777">
    <w:pPr>
      <w:pStyle w:val="GFV02"/>
      <w:ind w:left="-1106"/>
    </w:pPr>
    <w:bookmarkStart w:name="bmkLogoFooter1" w:id="6"/>
    <w:r>
      <w:rPr>
        <w:lang w:eastAsia="da-DK"/>
      </w:rPr>
      <w:drawing>
        <wp:inline distT="0" distB="0" distL="0" distR="0" wp14:anchorId="78604ABC" wp14:editId="21200775">
          <wp:extent cx="1353315" cy="146304"/>
          <wp:effectExtent l="0" t="0" r="0" b="6350"/>
          <wp:docPr id="8" name="Bille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6"/>
    <w:r w:rsidR="00DB61A9">
      <w:tab/>
    </w:r>
    <w:bookmarkStart w:name="bmkDokNr" w:id="7"/>
    <w:r w:rsidR="00DB61A9">
      <w:fldChar w:fldCharType="begin"/>
    </w:r>
    <w:r w:rsidR="00DB61A9">
      <w:instrText xml:space="preserve"> DOCPROPERTY iManageFooter \* MERGEFORMAT </w:instrText>
    </w:r>
    <w:r w:rsidR="00DB61A9">
      <w:fldChar w:fldCharType="separate"/>
    </w:r>
    <w:r w:rsidR="74BFE6DB">
      <w:rPr/>
      <w:t xml:space="preserve"> </w:t>
    </w:r>
    <w:r w:rsidR="00DB61A9">
      <w:fldChar w:fldCharType="end"/>
    </w:r>
    <w:bookmarkStart w:name="bmkGFFooter" w:id="8"/>
    <w:bookmarkEnd w:id="7"/>
    <w:bookmarkEnd w:id="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6F7098" w:rsidR="00C17308" w:rsidP="00D57302" w:rsidRDefault="00A512CB" w14:paraId="78745346" w14:textId="77777777">
    <w:pPr>
      <w:pStyle w:val="GFV02"/>
      <w:ind w:left="-1106"/>
    </w:pPr>
    <w:bookmarkStart w:name="bmkLogoFooter" w:id="10"/>
    <w:r>
      <w:rPr>
        <w:lang w:eastAsia="da-DK"/>
      </w:rPr>
      <w:drawing>
        <wp:inline distT="0" distB="0" distL="0" distR="0" wp14:anchorId="32E27AEF" wp14:editId="3592E0B7">
          <wp:extent cx="1353315" cy="146304"/>
          <wp:effectExtent l="0" t="0" r="0" b="635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0"/>
    <w:r w:rsidR="00D57302">
      <w:tab/>
    </w:r>
    <w:bookmarkStart w:name="bmkDokNr1" w:id="11"/>
    <w:bookmarkEnd w:id="11"/>
    <w:r w:rsidR="74BFE6DB">
      <w:rPr/>
      <w:t xml:space="preserve"> </w:t>
    </w:r>
    <w:bookmarkStart w:name="bmkGFFooter1" w:id="12"/>
    <w:r w:rsidR="00D57302">
      <w:fldChar w:fldCharType="begin"/>
    </w:r>
    <w:r w:rsidR="00D57302">
      <w:instrText xml:space="preserve"> DOCPROPERTY iManageFooter \* MERGEFORMAT </w:instrText>
    </w:r>
    <w:r w:rsidR="00D57302">
      <w:fldChar w:fldCharType="separate"/>
    </w:r>
    <w:r w:rsidR="74BFE6DB">
      <w:rPr/>
      <w:t xml:space="preserve"> </w:t>
    </w:r>
    <w:r w:rsidR="00D57302">
      <w:fldChar w:fldCharType="end"/>
    </w:r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890" w:rsidRDefault="00C64890" w14:paraId="03CDCF35" w14:textId="77777777">
      <w:r>
        <w:separator/>
      </w:r>
    </w:p>
  </w:footnote>
  <w:footnote w:type="continuationSeparator" w:id="0">
    <w:p w:rsidR="00C64890" w:rsidRDefault="00C64890" w14:paraId="5F73E93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A56FAD" w:rsidR="00C17308" w:rsidP="009F4FAC" w:rsidRDefault="00A512CB" w14:paraId="77A3AF67" w14:textId="77777777">
    <w:pPr>
      <w:pStyle w:val="GFV02"/>
      <w:ind w:left="-1106"/>
    </w:pPr>
    <w:bookmarkStart w:name="bmkLogoHeader1" w:id="3"/>
    <w:r>
      <w:rPr>
        <w:lang w:eastAsia="da-DK"/>
      </w:rPr>
      <w:drawing>
        <wp:inline distT="0" distB="0" distL="0" distR="0" wp14:anchorId="34D67ED8" wp14:editId="23CCFE29">
          <wp:extent cx="362713" cy="304801"/>
          <wp:effectExtent l="0" t="0" r="0" b="0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F Stjerne Blå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3"/>
    <w:r w:rsidRPr="00144144" w:rsidR="00F573EA">
      <w:rPr>
        <w:lang w:eastAsia="da-DK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A3F2EA2" wp14:editId="34ECB81F">
              <wp:simplePos x="0" y="0"/>
              <wp:positionH relativeFrom="column">
                <wp:posOffset>-691515</wp:posOffset>
              </wp:positionH>
              <wp:positionV relativeFrom="paragraph">
                <wp:posOffset>1634490</wp:posOffset>
              </wp:positionV>
              <wp:extent cx="536400" cy="284400"/>
              <wp:effectExtent l="0" t="0" r="0" b="1905"/>
              <wp:wrapNone/>
              <wp:docPr id="9" name="Tekstfel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6400" cy="28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7559E1" w:rsidR="00F573EA" w:rsidP="00F573EA" w:rsidRDefault="00F573EA" w14:paraId="5EC3A7AB" w14:textId="4FB8F9AA">
                          <w:pPr>
                            <w:rPr>
                              <w:sz w:val="12"/>
                              <w:szCs w:val="12"/>
                            </w:rPr>
                          </w:pPr>
                          <w:bookmarkStart w:name="bmkSide" w:id="4"/>
                          <w:r>
                            <w:rPr>
                              <w:sz w:val="12"/>
                              <w:szCs w:val="12"/>
                            </w:rPr>
                            <w:t>Side</w:t>
                          </w:r>
                          <w:bookmarkEnd w:id="4"/>
                          <w:r w:rsidRPr="007559E1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B91C4C">
                            <w:rPr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B439899">
            <v:shapetype id="_x0000_t202" coordsize="21600,21600" o:spt="202" path="m,l,21600r21600,l21600,xe" w14:anchorId="0A3F2EA2">
              <v:stroke joinstyle="miter"/>
              <v:path gradientshapeok="t" o:connecttype="rect"/>
            </v:shapetype>
            <v:shape id="Tekstfelt 9" style="position:absolute;left:0;text-align:left;margin-left:-54.45pt;margin-top:128.7pt;width:42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">
              <v:textbox>
                <w:txbxContent>
                  <w:p w:rsidRPr="007559E1" w:rsidR="00F573EA" w:rsidP="00F573EA" w:rsidRDefault="00F573EA" w14:paraId="6CEF4295" w14:textId="4FB8F9AA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Side</w:t>
                    </w:r>
                    <w:r w:rsidRPr="007559E1">
                      <w:rPr>
                        <w:sz w:val="12"/>
                        <w:szCs w:val="12"/>
                      </w:rPr>
                      <w:t xml:space="preserve"> </w:t>
                    </w:r>
                    <w:r w:rsidRPr="007559E1">
                      <w:rPr>
                        <w:sz w:val="12"/>
                        <w:szCs w:val="12"/>
                      </w:rPr>
                      <w:fldChar w:fldCharType="begin"/>
                    </w:r>
                    <w:r w:rsidRPr="007559E1">
                      <w:rPr>
                        <w:sz w:val="12"/>
                        <w:szCs w:val="12"/>
                      </w:rPr>
                      <w:instrText>PAGE   \* MERGEFORMAT</w:instrText>
                    </w:r>
                    <w:r w:rsidRPr="007559E1">
                      <w:rPr>
                        <w:sz w:val="12"/>
                        <w:szCs w:val="12"/>
                      </w:rPr>
                      <w:fldChar w:fldCharType="separate"/>
                    </w:r>
                    <w:r w:rsidR="00B91C4C">
                      <w:rPr>
                        <w:noProof/>
                        <w:sz w:val="12"/>
                        <w:szCs w:val="12"/>
                      </w:rPr>
                      <w:t>3</w:t>
                    </w:r>
                    <w:r w:rsidRPr="007559E1">
                      <w:rPr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A56FAD" w:rsidR="00C17308" w:rsidP="009F4FAC" w:rsidRDefault="00A512CB" w14:paraId="7E2A2A73" w14:textId="77777777">
    <w:pPr>
      <w:pStyle w:val="GFV02"/>
      <w:ind w:left="-1106"/>
    </w:pPr>
    <w:bookmarkStart w:name="bmkLogoHeader" w:id="9"/>
    <w:r w:rsidR="74BFE6DB">
      <w:drawing>
        <wp:inline wp14:editId="6591AEE3" wp14:anchorId="64CAE267">
          <wp:extent cx="362713" cy="304801"/>
          <wp:effectExtent l="0" t="0" r="0" b="0"/>
          <wp:docPr id="1188205603" name="Billede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illede 3"/>
                  <pic:cNvPicPr/>
                </pic:nvPicPr>
                <pic:blipFill>
                  <a:blip r:embed="Rc2ebc307efd84183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hint="default" w:ascii="Georgia" w:hAnsi="Georgia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hint="default" w:ascii="Georgia" w:hAnsi="Georgia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8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0" w15:restartNumberingAfterBreak="0">
    <w:nsid w:val="1F3C79BA"/>
    <w:multiLevelType w:val="multilevel"/>
    <w:tmpl w:val="C1C08E22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6966FF0"/>
    <w:multiLevelType w:val="hybridMultilevel"/>
    <w:tmpl w:val="BA6C3CDE"/>
    <w:lvl w:ilvl="0" w:tplc="B8F8718E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2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14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2F4A"/>
    <w:multiLevelType w:val="multilevel"/>
    <w:tmpl w:val="350A374E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473466A4"/>
    <w:multiLevelType w:val="hybridMultilevel"/>
    <w:tmpl w:val="BED0CAAA"/>
    <w:lvl w:ilvl="0" w:tplc="B596D192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hint="default" w:ascii="Georgia" w:hAnsi="Georgia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9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hint="default" w:ascii="Georgia" w:hAnsi="Georgia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hint="default" w:ascii="Wingdings" w:hAnsi="Wingdings"/>
      </w:rPr>
    </w:lvl>
  </w:abstractNum>
  <w:abstractNum w:abstractNumId="24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9" w15:restartNumberingAfterBreak="0">
    <w:nsid w:val="70E00469"/>
    <w:multiLevelType w:val="hybridMultilevel"/>
    <w:tmpl w:val="AE603B28"/>
    <w:lvl w:ilvl="0" w:tplc="BE0685AE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"/>
  </w:num>
  <w:num w:numId="5">
    <w:abstractNumId w:val="16"/>
  </w:num>
  <w:num w:numId="6">
    <w:abstractNumId w:val="7"/>
  </w:num>
  <w:num w:numId="7">
    <w:abstractNumId w:val="6"/>
  </w:num>
  <w:num w:numId="8">
    <w:abstractNumId w:val="16"/>
  </w:num>
  <w:num w:numId="9">
    <w:abstractNumId w:val="7"/>
  </w:num>
  <w:num w:numId="10">
    <w:abstractNumId w:val="23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23"/>
  </w:num>
  <w:num w:numId="16">
    <w:abstractNumId w:val="2"/>
  </w:num>
  <w:num w:numId="17">
    <w:abstractNumId w:val="6"/>
  </w:num>
  <w:num w:numId="18">
    <w:abstractNumId w:val="16"/>
  </w:num>
  <w:num w:numId="19">
    <w:abstractNumId w:val="7"/>
  </w:num>
  <w:num w:numId="20">
    <w:abstractNumId w:val="23"/>
  </w:num>
  <w:num w:numId="21">
    <w:abstractNumId w:val="2"/>
  </w:num>
  <w:num w:numId="22">
    <w:abstractNumId w:val="9"/>
  </w:num>
  <w:num w:numId="23">
    <w:abstractNumId w:val="13"/>
  </w:num>
  <w:num w:numId="24">
    <w:abstractNumId w:val="8"/>
  </w:num>
  <w:num w:numId="25">
    <w:abstractNumId w:val="31"/>
  </w:num>
  <w:num w:numId="26">
    <w:abstractNumId w:val="26"/>
  </w:num>
  <w:num w:numId="27">
    <w:abstractNumId w:val="15"/>
  </w:num>
  <w:num w:numId="28">
    <w:abstractNumId w:val="27"/>
  </w:num>
  <w:num w:numId="29">
    <w:abstractNumId w:val="28"/>
  </w:num>
  <w:num w:numId="30">
    <w:abstractNumId w:val="17"/>
  </w:num>
  <w:num w:numId="31">
    <w:abstractNumId w:val="25"/>
  </w:num>
  <w:num w:numId="32">
    <w:abstractNumId w:val="24"/>
  </w:num>
  <w:num w:numId="33">
    <w:abstractNumId w:val="12"/>
  </w:num>
  <w:num w:numId="34">
    <w:abstractNumId w:val="18"/>
  </w:num>
  <w:num w:numId="35">
    <w:abstractNumId w:val="3"/>
  </w:num>
  <w:num w:numId="36">
    <w:abstractNumId w:val="22"/>
  </w:num>
  <w:num w:numId="37">
    <w:abstractNumId w:val="4"/>
  </w:num>
  <w:num w:numId="38">
    <w:abstractNumId w:val="30"/>
  </w:num>
  <w:num w:numId="39">
    <w:abstractNumId w:val="20"/>
  </w:num>
  <w:num w:numId="40">
    <w:abstractNumId w:val="5"/>
  </w:num>
  <w:num w:numId="41">
    <w:abstractNumId w:val="14"/>
  </w:num>
  <w:num w:numId="42">
    <w:abstractNumId w:val="1"/>
  </w:num>
  <w:num w:numId="43">
    <w:abstractNumId w:val="0"/>
  </w:num>
  <w:num w:numId="44">
    <w:abstractNumId w:val="11"/>
  </w:num>
  <w:num w:numId="45">
    <w:abstractNumId w:val="21"/>
  </w:num>
  <w:num w:numId="46">
    <w:abstractNumId w:val="19"/>
  </w:num>
  <w:num w:numId="47">
    <w:abstractNumId w:val="29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activeWritingStyle w:lang="da-DK" w:vendorID="666" w:dllVersion="513" w:checkStyle="1" w:appName="MSWord"/>
  <w:activeWritingStyle w:lang="da-DK" w:vendorID="22" w:dllVersion="513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2"/>
  <w:autoHyphenation/>
  <w:hyphenationZone w:val="28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90"/>
    <w:rsid w:val="00013E17"/>
    <w:rsid w:val="00016233"/>
    <w:rsid w:val="00042006"/>
    <w:rsid w:val="00045582"/>
    <w:rsid w:val="0008056A"/>
    <w:rsid w:val="000E3104"/>
    <w:rsid w:val="000F7A3D"/>
    <w:rsid w:val="00114276"/>
    <w:rsid w:val="0011645D"/>
    <w:rsid w:val="001220AB"/>
    <w:rsid w:val="00146224"/>
    <w:rsid w:val="001652C7"/>
    <w:rsid w:val="00167D70"/>
    <w:rsid w:val="0017779C"/>
    <w:rsid w:val="0018016D"/>
    <w:rsid w:val="0018734E"/>
    <w:rsid w:val="001D77F9"/>
    <w:rsid w:val="001E3090"/>
    <w:rsid w:val="00260B17"/>
    <w:rsid w:val="002843BC"/>
    <w:rsid w:val="002D54A5"/>
    <w:rsid w:val="00303A7F"/>
    <w:rsid w:val="00342B07"/>
    <w:rsid w:val="003433FB"/>
    <w:rsid w:val="003439EE"/>
    <w:rsid w:val="003675CA"/>
    <w:rsid w:val="00411D90"/>
    <w:rsid w:val="00417786"/>
    <w:rsid w:val="00447712"/>
    <w:rsid w:val="00493980"/>
    <w:rsid w:val="004C763A"/>
    <w:rsid w:val="005C17BA"/>
    <w:rsid w:val="00603145"/>
    <w:rsid w:val="00673CB9"/>
    <w:rsid w:val="006B41D3"/>
    <w:rsid w:val="006F7098"/>
    <w:rsid w:val="00727131"/>
    <w:rsid w:val="00817511"/>
    <w:rsid w:val="008522A4"/>
    <w:rsid w:val="0085599D"/>
    <w:rsid w:val="00856AFD"/>
    <w:rsid w:val="00864DD5"/>
    <w:rsid w:val="00867311"/>
    <w:rsid w:val="00872054"/>
    <w:rsid w:val="00875E76"/>
    <w:rsid w:val="008932BE"/>
    <w:rsid w:val="008B12D5"/>
    <w:rsid w:val="0093490C"/>
    <w:rsid w:val="00937D2B"/>
    <w:rsid w:val="00955CD0"/>
    <w:rsid w:val="00965316"/>
    <w:rsid w:val="009738BC"/>
    <w:rsid w:val="00987782"/>
    <w:rsid w:val="009B058B"/>
    <w:rsid w:val="009C0D24"/>
    <w:rsid w:val="009D21C9"/>
    <w:rsid w:val="009E37AC"/>
    <w:rsid w:val="009F4FAC"/>
    <w:rsid w:val="009F7038"/>
    <w:rsid w:val="00A512CB"/>
    <w:rsid w:val="00A56FAD"/>
    <w:rsid w:val="00AD4BCD"/>
    <w:rsid w:val="00AE4042"/>
    <w:rsid w:val="00AF11D3"/>
    <w:rsid w:val="00AF6E14"/>
    <w:rsid w:val="00B01B90"/>
    <w:rsid w:val="00B84B9A"/>
    <w:rsid w:val="00B91C4C"/>
    <w:rsid w:val="00BD4A71"/>
    <w:rsid w:val="00C17308"/>
    <w:rsid w:val="00C64890"/>
    <w:rsid w:val="00C8281D"/>
    <w:rsid w:val="00CA7904"/>
    <w:rsid w:val="00CB1963"/>
    <w:rsid w:val="00CC6FBC"/>
    <w:rsid w:val="00D00E38"/>
    <w:rsid w:val="00D01665"/>
    <w:rsid w:val="00D04EA8"/>
    <w:rsid w:val="00D1798B"/>
    <w:rsid w:val="00D35679"/>
    <w:rsid w:val="00D57302"/>
    <w:rsid w:val="00D671CB"/>
    <w:rsid w:val="00D71D9C"/>
    <w:rsid w:val="00D769C7"/>
    <w:rsid w:val="00D7749F"/>
    <w:rsid w:val="00D80A4D"/>
    <w:rsid w:val="00DB0D8F"/>
    <w:rsid w:val="00DB61A9"/>
    <w:rsid w:val="00DD6B1E"/>
    <w:rsid w:val="00E20811"/>
    <w:rsid w:val="00E339B5"/>
    <w:rsid w:val="00E562B3"/>
    <w:rsid w:val="00EB62A5"/>
    <w:rsid w:val="00EB7F2B"/>
    <w:rsid w:val="00F573EA"/>
    <w:rsid w:val="00F7598C"/>
    <w:rsid w:val="00F8578C"/>
    <w:rsid w:val="00FA6BBB"/>
    <w:rsid w:val="00FD2408"/>
    <w:rsid w:val="00FD5228"/>
    <w:rsid w:val="00FF0C22"/>
    <w:rsid w:val="1DF9EE9D"/>
    <w:rsid w:val="3E7D8B18"/>
    <w:rsid w:val="74BFE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893A49"/>
  <w15:docId w15:val="{E88F3CC3-0DD7-41AD-82D4-BCE5D1E1F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1C4C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2,Level 1,69%"/>
    <w:basedOn w:val="Normal"/>
    <w:next w:val="Niveau2"/>
    <w:link w:val="Overskrift1Tegn"/>
    <w:qFormat/>
    <w:rsid w:val="00E339B5"/>
    <w:pPr>
      <w:keepNext/>
      <w:numPr>
        <w:numId w:val="2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aliases w:val="Heading B,H2,h2,(Alt+2),Attribute Heading 2,L2,Level Heading 2,H21,H22,H23,H211,H221,H24,H212,H222,H231,H2111,H2211,h2 (TOC),Chapter Title,hoofdstuk 1.1,headline,Level 2 Topic Heading,Section,m,Body Text (Reset numbering),Reset numbering,2m"/>
    <w:basedOn w:val="Normal"/>
    <w:next w:val="Niveau3"/>
    <w:link w:val="Overskrift2Tegn"/>
    <w:qFormat/>
    <w:rsid w:val="00E339B5"/>
    <w:pPr>
      <w:keepNext/>
      <w:numPr>
        <w:ilvl w:val="1"/>
        <w:numId w:val="2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aliases w:val="H3,H31,Table Attribute Heading,Heading C,(Alt+3),L3,h31,h32,h311,h33,h312,h34,h313,h35,h314,h36,h315,h37,h316,h38,h317,h39,h318,h310,h319,h3110,h320,h3111,h321,h331,h3121,h341,h3131,h351,h3141,h361,h3151,h371,h3161,h381,h3171,h391,h3181,3m"/>
    <w:basedOn w:val="Normal"/>
    <w:next w:val="Niveau4"/>
    <w:qFormat/>
    <w:rsid w:val="00E339B5"/>
    <w:pPr>
      <w:keepNext/>
      <w:numPr>
        <w:ilvl w:val="2"/>
        <w:numId w:val="22"/>
      </w:numPr>
      <w:outlineLvl w:val="2"/>
    </w:pPr>
    <w:rPr>
      <w:rFonts w:cs="Arial"/>
      <w:bCs/>
      <w:szCs w:val="26"/>
    </w:rPr>
  </w:style>
  <w:style w:type="paragraph" w:styleId="Overskrift4">
    <w:name w:val="heading 4"/>
    <w:aliases w:val="h4,Second Level Heading HM,Subhead C,Heading Four,heading 4,H4,Exhibit,n,h4 sub sub heading,D Sub-Sub/Plain,Level 2 - (a),Level 2 - a,GPH Heading 4,Schedules,Sub-Minor,dash,4,14,l4,141,h41,l41,41,142,h42,l42,h43,a.,Map Title,42,parapoint,¶"/>
    <w:basedOn w:val="Normal"/>
    <w:next w:val="Niveau4"/>
    <w:qFormat/>
    <w:rsid w:val="00E339B5"/>
    <w:pPr>
      <w:keepNext/>
      <w:numPr>
        <w:ilvl w:val="3"/>
        <w:numId w:val="22"/>
      </w:numPr>
      <w:outlineLvl w:val="3"/>
    </w:pPr>
    <w:rPr>
      <w:bCs/>
      <w:szCs w:val="28"/>
    </w:rPr>
  </w:style>
  <w:style w:type="paragraph" w:styleId="Overskrift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,Headi"/>
    <w:basedOn w:val="Normal"/>
    <w:next w:val="Niveau5"/>
    <w:qFormat/>
    <w:rsid w:val="00E339B5"/>
    <w:pPr>
      <w:keepNext/>
      <w:numPr>
        <w:ilvl w:val="4"/>
        <w:numId w:val="22"/>
      </w:numPr>
      <w:outlineLvl w:val="4"/>
    </w:pPr>
    <w:rPr>
      <w:bCs/>
      <w:iCs/>
      <w:szCs w:val="26"/>
    </w:rPr>
  </w:style>
  <w:style w:type="paragraph" w:styleId="Overskrift6">
    <w:name w:val="heading 6"/>
    <w:aliases w:val="Heading 6(unused),Legal Level 1.,L1 PIP,Heading 6  Appendix Y &amp; Z,Lev 6,H6 DO NOT USE,Bullet list,PA Appendix,H6,H61,PR14,Appendix,dash GS,level6,Name of Org,h6,Sub5Para,a,b,Body Text 5,6,heading 6,ITT t6,fcl,figurecapl,(I),Level 6,bullet2"/>
    <w:basedOn w:val="Normal"/>
    <w:next w:val="Normal"/>
    <w:qFormat/>
    <w:rsid w:val="00E339B5"/>
    <w:pPr>
      <w:keepNext/>
      <w:numPr>
        <w:ilvl w:val="5"/>
        <w:numId w:val="2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aliases w:val="Heading 7(unused),Legal Level 1.1.,L2 PIP,Lev 7,H7DO NOT USE,PA Appendix Major,Appendix Major,H7,i.,square GS,level1noheading,h7,Body Text 6,letter list,7,req3,heading 7,ITT t7,fcs,figurecaps,lettered list,ap,Level 1.1,VZ App Heading 7"/>
    <w:basedOn w:val="Normal"/>
    <w:next w:val="Normal"/>
    <w:qFormat/>
    <w:rsid w:val="00E339B5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aliases w:val="Legal Level 1.1.1.,Lev 8,h8 DO NOT USE,PA Appendix Minor,Appendix Minor,H8,level2(a),L3 PIP,Heading 8(unused),h8,Body Text 7,action,8,r,requirement,req2,Reference List,heading 8,ITT t8,ad,Level 1.1.1,Blank 4,Heading 8 (do not use),Do Not Us"/>
    <w:basedOn w:val="Normal"/>
    <w:next w:val="Normal"/>
    <w:qFormat/>
    <w:rsid w:val="00E339B5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aliases w:val="Heading 9 (defunct),Legal Level 1.1.1.1.,Lev 9,h9 DO NOT USE,App Heading,Titre 10,App1,H9,level3(i),Body Text 8,h9,Heading 9(unused),progress,9,rb,req bullet,req1,heading 9,ITT t9,number,aat,Level (a),Bullet 2,Blank 5,appendix,App Headin,IT"/>
    <w:basedOn w:val="Normal"/>
    <w:next w:val="Normal"/>
    <w:qFormat/>
    <w:rsid w:val="00E339B5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aliases w:val="h1 Tegn,A MAJOR/BOLD Tegn,Schedheading Tegn,Heading 1(Report Only) Tegn,h1 chapter heading Tegn,Section Heading Tegn,H1 Tegn,Attribute Heading 1 Tegn,Roman 14 B Heading Tegn,Roman 14 B Heading1 Tegn,Roman 14 B Heading2 Tegn,2 Tegn"/>
    <w:link w:val="Overskrift1"/>
    <w:rsid w:val="003439EE"/>
    <w:rPr>
      <w:rFonts w:ascii="Georgia" w:hAnsi="Georgia" w:cs="Arial"/>
      <w:b/>
      <w:bCs/>
      <w:szCs w:val="32"/>
    </w:rPr>
  </w:style>
  <w:style w:type="paragraph" w:styleId="Niveau3" w:customStyle="1">
    <w:name w:val="Niveau 3"/>
    <w:basedOn w:val="Overskrift3"/>
    <w:link w:val="Niveau3Tegn"/>
    <w:rsid w:val="00E339B5"/>
    <w:pPr>
      <w:keepNext w:val="0"/>
      <w:spacing w:after="240"/>
    </w:pPr>
  </w:style>
  <w:style w:type="paragraph" w:styleId="Niveau4" w:customStyle="1">
    <w:name w:val="Niveau 4"/>
    <w:basedOn w:val="Overskrift4"/>
    <w:rsid w:val="00E339B5"/>
    <w:pPr>
      <w:keepNext w:val="0"/>
      <w:spacing w:after="240"/>
    </w:pPr>
  </w:style>
  <w:style w:type="paragraph" w:styleId="Niveau5" w:customStyle="1">
    <w:name w:val="Niveau 5"/>
    <w:basedOn w:val="Overskrift5"/>
    <w:rsid w:val="00E339B5"/>
    <w:pPr>
      <w:keepNext w:val="0"/>
      <w:spacing w:after="240"/>
      <w:outlineLvl w:val="6"/>
    </w:pPr>
  </w:style>
  <w:style w:type="paragraph" w:styleId="Niveau6" w:customStyle="1">
    <w:name w:val="Niveau 6"/>
    <w:basedOn w:val="Overskrift6"/>
    <w:rsid w:val="00E339B5"/>
    <w:pPr>
      <w:keepNext w:val="0"/>
      <w:spacing w:after="240"/>
      <w:outlineLvl w:val="6"/>
    </w:pPr>
  </w:style>
  <w:style w:type="paragraph" w:styleId="Sidehoved">
    <w:name w:val="header"/>
    <w:basedOn w:val="Normal"/>
    <w:link w:val="SidehovedTegn"/>
    <w:rsid w:val="00E339B5"/>
    <w:rPr>
      <w:szCs w:val="18"/>
      <w:lang w:eastAsia="en-GB"/>
    </w:rPr>
  </w:style>
  <w:style w:type="character" w:styleId="SidehovedTegn" w:customStyle="1">
    <w:name w:val="Sidehoved Tegn"/>
    <w:link w:val="Sidehoved"/>
    <w:rsid w:val="00E339B5"/>
    <w:rPr>
      <w:rFonts w:ascii="Georgia" w:hAnsi="Georgia"/>
      <w:szCs w:val="18"/>
      <w:lang w:eastAsia="en-GB"/>
    </w:rPr>
  </w:style>
  <w:style w:type="paragraph" w:styleId="Sidefod">
    <w:name w:val="footer"/>
    <w:basedOn w:val="Normal"/>
    <w:rsid w:val="00E339B5"/>
    <w:rPr>
      <w:szCs w:val="18"/>
      <w:lang w:eastAsia="en-GB"/>
    </w:rPr>
  </w:style>
  <w:style w:type="paragraph" w:styleId="Part2" w:customStyle="1">
    <w:name w:val="Part2"/>
    <w:basedOn w:val="Normal"/>
    <w:next w:val="Brdtekst"/>
    <w:rsid w:val="008932BE"/>
    <w:pPr>
      <w:spacing w:after="240"/>
    </w:pPr>
  </w:style>
  <w:style w:type="paragraph" w:styleId="Brdtekst">
    <w:name w:val="Body Text"/>
    <w:basedOn w:val="Normal"/>
    <w:rsid w:val="00E339B5"/>
    <w:pPr>
      <w:spacing w:after="240"/>
    </w:pPr>
    <w:rPr>
      <w:szCs w:val="18"/>
      <w:lang w:eastAsia="en-GB"/>
    </w:rPr>
  </w:style>
  <w:style w:type="paragraph" w:styleId="Part1" w:customStyle="1">
    <w:name w:val="Part 1"/>
    <w:basedOn w:val="Normal"/>
    <w:next w:val="Part2"/>
    <w:rsid w:val="008932BE"/>
    <w:pPr>
      <w:spacing w:line="240" w:lineRule="auto"/>
    </w:pPr>
    <w:rPr>
      <w:b/>
    </w:rPr>
  </w:style>
  <w:style w:type="character" w:styleId="Kommentarhenvisning">
    <w:name w:val="annotation reference"/>
    <w:semiHidden/>
    <w:rPr>
      <w:sz w:val="16"/>
    </w:rPr>
  </w:style>
  <w:style w:type="paragraph" w:styleId="Indholdsfortegnelse1">
    <w:name w:val="toc 1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holdsfortegnelse2">
    <w:name w:val="toc 2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eks1">
    <w:name w:val="index 1"/>
    <w:basedOn w:val="Normal"/>
    <w:next w:val="Normal"/>
    <w:semiHidden/>
    <w:pPr>
      <w:tabs>
        <w:tab w:val="right" w:leader="dot" w:pos="7087"/>
      </w:tabs>
      <w:spacing w:before="60" w:line="240" w:lineRule="auto"/>
      <w:ind w:left="198" w:hanging="198"/>
    </w:pPr>
    <w:rPr>
      <w:i/>
    </w:rPr>
  </w:style>
  <w:style w:type="paragraph" w:styleId="Indeks2">
    <w:name w:val="index 2"/>
    <w:basedOn w:val="Normal"/>
    <w:next w:val="Normal"/>
    <w:semiHidden/>
    <w:pPr>
      <w:tabs>
        <w:tab w:val="right" w:leader="dot" w:pos="7087"/>
      </w:tabs>
      <w:spacing w:line="240" w:lineRule="auto"/>
      <w:ind w:left="396" w:hanging="198"/>
    </w:pPr>
    <w:rPr>
      <w:i/>
    </w:rPr>
  </w:style>
  <w:style w:type="paragraph" w:styleId="Indeks3">
    <w:name w:val="index 3"/>
    <w:basedOn w:val="Normal"/>
    <w:next w:val="Normal"/>
    <w:semiHidden/>
    <w:pPr>
      <w:tabs>
        <w:tab w:val="right" w:leader="dot" w:pos="7087"/>
      </w:tabs>
      <w:spacing w:line="240" w:lineRule="auto"/>
      <w:ind w:left="601" w:hanging="198"/>
    </w:pPr>
    <w:rPr>
      <w:i/>
    </w:rPr>
  </w:style>
  <w:style w:type="paragraph" w:styleId="Indholdsfortegnelse3">
    <w:name w:val="toc 3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Fodnotetekst">
    <w:name w:val="footnote text"/>
    <w:basedOn w:val="Normal"/>
    <w:semiHidden/>
    <w:pPr>
      <w:spacing w:line="240" w:lineRule="auto"/>
    </w:pPr>
    <w:rPr>
      <w:sz w:val="16"/>
    </w:rPr>
  </w:style>
  <w:style w:type="paragraph" w:styleId="Vedr" w:customStyle="1">
    <w:name w:val="Vedr"/>
    <w:basedOn w:val="Normal"/>
    <w:next w:val="Normal"/>
    <w:link w:val="VedrTegn"/>
    <w:rsid w:val="00E339B5"/>
    <w:rPr>
      <w:b/>
      <w:szCs w:val="18"/>
      <w:lang w:eastAsia="en-GB"/>
    </w:rPr>
  </w:style>
  <w:style w:type="paragraph" w:styleId="GFV01" w:customStyle="1">
    <w:name w:val="GFV01"/>
    <w:basedOn w:val="Normal"/>
    <w:rsid w:val="00E339B5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styleId="GFV02" w:customStyle="1">
    <w:name w:val="GFV02"/>
    <w:basedOn w:val="Normal"/>
    <w:rsid w:val="00E339B5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styleId="GFV03" w:customStyle="1">
    <w:name w:val="GFV03"/>
    <w:basedOn w:val="Standardskrifttypeiafsnit"/>
    <w:rsid w:val="00E339B5"/>
  </w:style>
  <w:style w:type="paragraph" w:styleId="Ref" w:customStyle="1">
    <w:name w:val="Ref"/>
    <w:basedOn w:val="Normal"/>
    <w:rsid w:val="00E339B5"/>
    <w:rPr>
      <w:sz w:val="16"/>
      <w:szCs w:val="18"/>
      <w:lang w:eastAsia="en-GB"/>
    </w:rPr>
  </w:style>
  <w:style w:type="paragraph" w:styleId="Ref06" w:customStyle="1">
    <w:name w:val="Ref06"/>
    <w:basedOn w:val="Ref"/>
    <w:rsid w:val="00E339B5"/>
    <w:pPr>
      <w:spacing w:line="120" w:lineRule="atLeast"/>
    </w:pPr>
    <w:rPr>
      <w:noProof/>
      <w:sz w:val="12"/>
      <w:szCs w:val="12"/>
    </w:rPr>
  </w:style>
  <w:style w:type="character" w:styleId="Sidetal">
    <w:name w:val="page number"/>
    <w:rsid w:val="00E339B5"/>
    <w:rPr>
      <w:rFonts w:ascii="Georgia" w:hAnsi="Georgia"/>
      <w:sz w:val="12"/>
    </w:rPr>
  </w:style>
  <w:style w:type="table" w:styleId="Tabel-Gitter">
    <w:name w:val="Table Grid"/>
    <w:basedOn w:val="Tabel-Normal"/>
    <w:rsid w:val="00E339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veau2" w:customStyle="1">
    <w:name w:val="Niveau 2"/>
    <w:basedOn w:val="Overskrift2"/>
    <w:rsid w:val="00E339B5"/>
    <w:pPr>
      <w:keepNext w:val="0"/>
      <w:spacing w:after="240"/>
    </w:pPr>
  </w:style>
  <w:style w:type="paragraph" w:styleId="ForsideOverSkriftGr" w:customStyle="1">
    <w:name w:val="ForsideOverSkriftGrå"/>
    <w:basedOn w:val="Normal"/>
    <w:next w:val="ForsideUnderOverSkriftGr"/>
    <w:rsid w:val="00E339B5"/>
    <w:pPr>
      <w:ind w:left="-822"/>
    </w:pPr>
    <w:rPr>
      <w:color w:val="5F5F5D"/>
      <w:sz w:val="36"/>
      <w:szCs w:val="36"/>
      <w:lang w:eastAsia="en-GB"/>
    </w:rPr>
  </w:style>
  <w:style w:type="paragraph" w:styleId="ForsideUnderOverSkriftGr" w:customStyle="1">
    <w:name w:val="ForsideUnderOverSkriftGrå"/>
    <w:basedOn w:val="Normal"/>
    <w:next w:val="Normal"/>
    <w:rsid w:val="00E339B5"/>
    <w:pPr>
      <w:ind w:left="-822"/>
    </w:pPr>
    <w:rPr>
      <w:color w:val="5F5F5D"/>
      <w:sz w:val="24"/>
      <w:lang w:eastAsia="en-GB"/>
    </w:rPr>
  </w:style>
  <w:style w:type="paragraph" w:styleId="ForsideUdkasttekstGr" w:customStyle="1">
    <w:name w:val="ForsideUdkasttekstGrå"/>
    <w:basedOn w:val="Normal"/>
    <w:next w:val="ForsideOverSkriftGr"/>
    <w:rsid w:val="00E339B5"/>
    <w:pPr>
      <w:spacing w:after="240"/>
      <w:ind w:left="-822"/>
    </w:pPr>
    <w:rPr>
      <w:color w:val="5F5F5D"/>
      <w:szCs w:val="20"/>
      <w:lang w:eastAsia="en-GB"/>
    </w:rPr>
  </w:style>
  <w:style w:type="paragraph" w:styleId="Opstilling-Streg" w:customStyle="1">
    <w:name w:val="Opstilling - Streg"/>
    <w:basedOn w:val="Normal"/>
    <w:qFormat/>
    <w:rsid w:val="00E339B5"/>
    <w:pPr>
      <w:numPr>
        <w:numId w:val="3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styleId="Opstilling-tal0" w:customStyle="1">
    <w:name w:val="Opstilling - tal"/>
    <w:basedOn w:val="Normal"/>
    <w:rsid w:val="0018016D"/>
    <w:pPr>
      <w:tabs>
        <w:tab w:val="left" w:pos="822"/>
      </w:tabs>
      <w:spacing w:after="120"/>
    </w:pPr>
  </w:style>
  <w:style w:type="paragraph" w:styleId="OpstillingNotat-Tal0" w:customStyle="1">
    <w:name w:val="Opstilling Notat- Tal"/>
    <w:basedOn w:val="Normal"/>
    <w:rsid w:val="0018016D"/>
    <w:pPr>
      <w:spacing w:after="120" w:line="240" w:lineRule="auto"/>
    </w:pPr>
    <w:rPr>
      <w:szCs w:val="20"/>
    </w:rPr>
  </w:style>
  <w:style w:type="paragraph" w:styleId="OpstillingNotat-Tal" w:customStyle="1">
    <w:name w:val="Opstilling Notat - Tal"/>
    <w:basedOn w:val="Normal"/>
    <w:rsid w:val="00E339B5"/>
    <w:pPr>
      <w:numPr>
        <w:numId w:val="2"/>
      </w:numPr>
      <w:spacing w:after="240"/>
    </w:pPr>
    <w:rPr>
      <w:szCs w:val="20"/>
      <w:lang w:eastAsia="en-GB"/>
    </w:rPr>
  </w:style>
  <w:style w:type="paragraph" w:styleId="Prambel" w:customStyle="1">
    <w:name w:val="Præambel"/>
    <w:basedOn w:val="Normal"/>
    <w:rsid w:val="00E339B5"/>
    <w:pPr>
      <w:numPr>
        <w:numId w:val="6"/>
      </w:numPr>
      <w:tabs>
        <w:tab w:val="clear" w:pos="822"/>
      </w:tabs>
      <w:spacing w:after="240"/>
    </w:pPr>
    <w:rPr>
      <w:szCs w:val="18"/>
      <w:lang w:eastAsia="en-GB"/>
    </w:rPr>
  </w:style>
  <w:style w:type="character" w:styleId="Hyperlink">
    <w:name w:val="Hyperlink"/>
    <w:uiPriority w:val="99"/>
    <w:rsid w:val="00E339B5"/>
    <w:rPr>
      <w:color w:val="0000FF"/>
      <w:u w:val="single"/>
    </w:rPr>
  </w:style>
  <w:style w:type="character" w:styleId="VedrTegn" w:customStyle="1">
    <w:name w:val="Vedr Tegn"/>
    <w:link w:val="Vedr"/>
    <w:rsid w:val="00FD2408"/>
    <w:rPr>
      <w:rFonts w:ascii="Georgia" w:hAnsi="Georgia"/>
      <w:b/>
      <w:szCs w:val="18"/>
      <w:lang w:eastAsia="en-GB"/>
    </w:rPr>
  </w:style>
  <w:style w:type="paragraph" w:styleId="GFV04" w:customStyle="1">
    <w:name w:val="GFV04"/>
    <w:basedOn w:val="GFV01"/>
    <w:rsid w:val="00E339B5"/>
    <w:pPr>
      <w:ind w:left="-3119"/>
    </w:pPr>
  </w:style>
  <w:style w:type="paragraph" w:styleId="GFV05" w:customStyle="1">
    <w:name w:val="GFV05"/>
    <w:basedOn w:val="GFV02"/>
    <w:rsid w:val="00E339B5"/>
    <w:pPr>
      <w:ind w:left="-1106"/>
    </w:pPr>
  </w:style>
  <w:style w:type="paragraph" w:styleId="Opstilling-Tal" w:customStyle="1">
    <w:name w:val="Opstilling - Tal"/>
    <w:basedOn w:val="Normal"/>
    <w:rsid w:val="00E339B5"/>
    <w:pPr>
      <w:numPr>
        <w:numId w:val="4"/>
      </w:numPr>
      <w:spacing w:after="240"/>
    </w:pPr>
    <w:rPr>
      <w:szCs w:val="18"/>
      <w:lang w:eastAsia="en-GB"/>
    </w:rPr>
  </w:style>
  <w:style w:type="paragraph" w:styleId="OpstillingNotat-Streg" w:customStyle="1">
    <w:name w:val="Opstilling Notat - Streg"/>
    <w:basedOn w:val="Normal"/>
    <w:rsid w:val="00E339B5"/>
    <w:pPr>
      <w:numPr>
        <w:numId w:val="5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styleId="Part" w:customStyle="1">
    <w:name w:val="Part"/>
    <w:basedOn w:val="Normal"/>
    <w:rsid w:val="00E339B5"/>
    <w:pPr>
      <w:spacing w:after="240"/>
    </w:pPr>
    <w:rPr>
      <w:color w:val="5F5F5B"/>
    </w:rPr>
  </w:style>
  <w:style w:type="paragraph" w:styleId="OpstillingNotat-at" w:customStyle="1">
    <w:name w:val="Opstilling Notat - at"/>
    <w:basedOn w:val="Normal"/>
    <w:rsid w:val="00E339B5"/>
    <w:pPr>
      <w:numPr>
        <w:numId w:val="33"/>
      </w:numPr>
      <w:tabs>
        <w:tab w:val="clear" w:pos="357"/>
        <w:tab w:val="num" w:pos="454"/>
      </w:tabs>
      <w:spacing w:after="240"/>
      <w:ind w:left="454" w:hanging="454"/>
    </w:pPr>
  </w:style>
  <w:style w:type="paragraph" w:styleId="BrdtekstMedIndryk" w:customStyle="1">
    <w:name w:val="BrødtekstMedIndryk"/>
    <w:basedOn w:val="Brdtekst"/>
    <w:rsid w:val="00E339B5"/>
    <w:pPr>
      <w:ind w:left="822"/>
    </w:pPr>
  </w:style>
  <w:style w:type="paragraph" w:styleId="Paragraf" w:customStyle="1">
    <w:name w:val="Paragraf"/>
    <w:basedOn w:val="Brdtekst"/>
    <w:rsid w:val="00E339B5"/>
    <w:pPr>
      <w:ind w:left="822" w:hanging="822"/>
    </w:pPr>
  </w:style>
  <w:style w:type="paragraph" w:styleId="Markeringsbobletekst">
    <w:name w:val="Balloon Text"/>
    <w:basedOn w:val="Normal"/>
    <w:link w:val="MarkeringsbobletekstTegn"/>
    <w:rsid w:val="00E339B5"/>
    <w:pPr>
      <w:spacing w:line="240" w:lineRule="auto"/>
    </w:pPr>
    <w:rPr>
      <w:rFonts w:ascii="Tahoma" w:hAnsi="Tahoma" w:cs="Tahoma"/>
      <w:sz w:val="16"/>
      <w:szCs w:val="16"/>
    </w:rPr>
  </w:style>
  <w:style w:type="character" w:styleId="MarkeringsbobletekstTegn" w:customStyle="1">
    <w:name w:val="Markeringsbobletekst Tegn"/>
    <w:link w:val="Markeringsbobletekst"/>
    <w:rsid w:val="00E339B5"/>
    <w:rPr>
      <w:rFonts w:ascii="Tahoma" w:hAnsi="Tahoma" w:cs="Tahoma"/>
      <w:sz w:val="16"/>
      <w:szCs w:val="16"/>
    </w:rPr>
  </w:style>
  <w:style w:type="paragraph" w:styleId="Brdtekst1" w:customStyle="1">
    <w:name w:val="Brødtekst1"/>
    <w:basedOn w:val="Normal"/>
    <w:qFormat/>
    <w:rsid w:val="00E339B5"/>
    <w:pPr>
      <w:spacing w:after="240"/>
    </w:pPr>
  </w:style>
  <w:style w:type="paragraph" w:styleId="Opstilling-at" w:customStyle="1">
    <w:name w:val="Opstilling - at"/>
    <w:basedOn w:val="Normal"/>
    <w:qFormat/>
    <w:rsid w:val="00E339B5"/>
    <w:pPr>
      <w:numPr>
        <w:numId w:val="23"/>
      </w:numPr>
      <w:spacing w:after="240"/>
    </w:pPr>
  </w:style>
  <w:style w:type="paragraph" w:styleId="sL-Spalteopstilling-bogstaver" w:customStyle="1">
    <w:name w:val="sL-Spalte opstilling - bogstaver"/>
    <w:basedOn w:val="Normal"/>
    <w:qFormat/>
    <w:rsid w:val="00E339B5"/>
    <w:pPr>
      <w:numPr>
        <w:numId w:val="30"/>
      </w:numPr>
    </w:pPr>
  </w:style>
  <w:style w:type="paragraph" w:styleId="Spalteopstilling-streg" w:customStyle="1">
    <w:name w:val="Spalte opstilling - streg"/>
    <w:basedOn w:val="Normal"/>
    <w:rsid w:val="00E339B5"/>
    <w:pPr>
      <w:numPr>
        <w:numId w:val="31"/>
      </w:numPr>
      <w:tabs>
        <w:tab w:val="clear" w:pos="1440"/>
        <w:tab w:val="left" w:pos="113"/>
      </w:tabs>
      <w:ind w:left="868" w:hanging="301"/>
    </w:pPr>
  </w:style>
  <w:style w:type="paragraph" w:styleId="sL-Niveau2" w:customStyle="1">
    <w:name w:val="sL-Niveau2"/>
    <w:basedOn w:val="Normal"/>
    <w:rsid w:val="00E339B5"/>
    <w:pPr>
      <w:numPr>
        <w:ilvl w:val="1"/>
        <w:numId w:val="26"/>
      </w:numPr>
      <w:tabs>
        <w:tab w:val="left" w:pos="567"/>
      </w:tabs>
      <w:outlineLvl w:val="1"/>
    </w:pPr>
  </w:style>
  <w:style w:type="paragraph" w:styleId="sL-Overskrift" w:customStyle="1">
    <w:name w:val="sL-Overskrift"/>
    <w:basedOn w:val="Normal"/>
    <w:next w:val="sL-Niveau2"/>
    <w:rsid w:val="00E339B5"/>
    <w:pPr>
      <w:numPr>
        <w:numId w:val="26"/>
      </w:numPr>
      <w:tabs>
        <w:tab w:val="left" w:pos="567"/>
      </w:tabs>
      <w:outlineLvl w:val="0"/>
    </w:pPr>
    <w:rPr>
      <w:b/>
    </w:rPr>
  </w:style>
  <w:style w:type="paragraph" w:styleId="sR-Niveau2" w:customStyle="1">
    <w:name w:val="sR-Niveau2"/>
    <w:basedOn w:val="Normal"/>
    <w:rsid w:val="00E339B5"/>
    <w:pPr>
      <w:numPr>
        <w:ilvl w:val="1"/>
        <w:numId w:val="27"/>
      </w:numPr>
      <w:tabs>
        <w:tab w:val="left" w:pos="567"/>
      </w:tabs>
      <w:outlineLvl w:val="0"/>
    </w:pPr>
  </w:style>
  <w:style w:type="paragraph" w:styleId="sR-Overskrift" w:customStyle="1">
    <w:name w:val="sR-Overskrift"/>
    <w:basedOn w:val="Normal"/>
    <w:next w:val="sR-Niveau2"/>
    <w:rsid w:val="00E339B5"/>
    <w:pPr>
      <w:numPr>
        <w:numId w:val="27"/>
      </w:numPr>
      <w:tabs>
        <w:tab w:val="left" w:pos="567"/>
      </w:tabs>
      <w:outlineLvl w:val="0"/>
    </w:pPr>
    <w:rPr>
      <w:b/>
    </w:rPr>
  </w:style>
  <w:style w:type="paragraph" w:styleId="sL-Spalteopstilling-Tal" w:customStyle="1">
    <w:name w:val="sL-Spalte opstilling - Tal"/>
    <w:basedOn w:val="Normal"/>
    <w:qFormat/>
    <w:rsid w:val="00E339B5"/>
    <w:pPr>
      <w:numPr>
        <w:numId w:val="32"/>
      </w:numPr>
    </w:pPr>
    <w:rPr>
      <w:lang w:val="en-GB"/>
    </w:rPr>
  </w:style>
  <w:style w:type="paragraph" w:styleId="sL-Niveau3" w:customStyle="1">
    <w:name w:val="sL-Niveau3"/>
    <w:basedOn w:val="Normal"/>
    <w:qFormat/>
    <w:rsid w:val="00E339B5"/>
    <w:pPr>
      <w:numPr>
        <w:ilvl w:val="2"/>
        <w:numId w:val="26"/>
      </w:numPr>
      <w:tabs>
        <w:tab w:val="left" w:pos="567"/>
      </w:tabs>
    </w:pPr>
  </w:style>
  <w:style w:type="paragraph" w:styleId="sL-Niveau4" w:customStyle="1">
    <w:name w:val="sL-Niveau4"/>
    <w:basedOn w:val="Normal"/>
    <w:qFormat/>
    <w:rsid w:val="00E339B5"/>
    <w:pPr>
      <w:numPr>
        <w:ilvl w:val="3"/>
        <w:numId w:val="26"/>
      </w:numPr>
      <w:tabs>
        <w:tab w:val="clear" w:pos="567"/>
        <w:tab w:val="left" w:pos="652"/>
      </w:tabs>
      <w:ind w:left="652" w:hanging="652"/>
    </w:pPr>
  </w:style>
  <w:style w:type="paragraph" w:styleId="sR-Niveau3" w:customStyle="1">
    <w:name w:val="sR-Niveau3"/>
    <w:basedOn w:val="Normal"/>
    <w:qFormat/>
    <w:rsid w:val="00E339B5"/>
    <w:pPr>
      <w:numPr>
        <w:ilvl w:val="2"/>
        <w:numId w:val="27"/>
      </w:numPr>
      <w:tabs>
        <w:tab w:val="left" w:pos="567"/>
      </w:tabs>
      <w:outlineLvl w:val="0"/>
    </w:pPr>
  </w:style>
  <w:style w:type="paragraph" w:styleId="sR-Niveau4" w:customStyle="1">
    <w:name w:val="sR-Niveau4"/>
    <w:basedOn w:val="Normal"/>
    <w:qFormat/>
    <w:rsid w:val="00E339B5"/>
    <w:pPr>
      <w:numPr>
        <w:ilvl w:val="3"/>
        <w:numId w:val="27"/>
      </w:numPr>
      <w:tabs>
        <w:tab w:val="clear" w:pos="567"/>
        <w:tab w:val="left" w:pos="652"/>
      </w:tabs>
      <w:ind w:left="652" w:hanging="652"/>
      <w:outlineLvl w:val="0"/>
    </w:pPr>
  </w:style>
  <w:style w:type="paragraph" w:styleId="sL-Punkter-tal" w:customStyle="1">
    <w:name w:val="sL-Punkter - tal"/>
    <w:basedOn w:val="Normal"/>
    <w:qFormat/>
    <w:rsid w:val="00E339B5"/>
    <w:pPr>
      <w:numPr>
        <w:numId w:val="38"/>
      </w:numPr>
      <w:tabs>
        <w:tab w:val="left" w:pos="567"/>
      </w:tabs>
      <w:ind w:left="567" w:hanging="567"/>
    </w:pPr>
  </w:style>
  <w:style w:type="paragraph" w:styleId="sR-Punkter-tal" w:customStyle="1">
    <w:name w:val="sR-Punkter - tal"/>
    <w:basedOn w:val="Normal"/>
    <w:qFormat/>
    <w:rsid w:val="00E339B5"/>
    <w:pPr>
      <w:numPr>
        <w:numId w:val="3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E339B5"/>
    <w:pPr>
      <w:ind w:left="720"/>
      <w:contextualSpacing/>
    </w:pPr>
  </w:style>
  <w:style w:type="paragraph" w:styleId="sR-Spalteopstilling-Tal" w:customStyle="1">
    <w:name w:val="sR-Spalte opstilling - Tal"/>
    <w:basedOn w:val="Listeafsnit"/>
    <w:qFormat/>
    <w:rsid w:val="00E339B5"/>
    <w:pPr>
      <w:numPr>
        <w:numId w:val="40"/>
      </w:numPr>
    </w:pPr>
  </w:style>
  <w:style w:type="paragraph" w:styleId="sR-Spalteopstilling-bogstaver" w:customStyle="1">
    <w:name w:val="sR-Spalte opstilling - bogstaver"/>
    <w:basedOn w:val="Listeafsnit"/>
    <w:qFormat/>
    <w:rsid w:val="00E339B5"/>
    <w:pPr>
      <w:numPr>
        <w:numId w:val="41"/>
      </w:numPr>
    </w:pPr>
  </w:style>
  <w:style w:type="table" w:styleId="GFTabellayout" w:customStyle="1">
    <w:name w:val="GF_Tabellayout"/>
    <w:basedOn w:val="Tabel-Normal"/>
    <w:uiPriority w:val="99"/>
    <w:rsid w:val="00E339B5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color="000000" w:sz="12" w:space="0"/>
          <w:bottom w:val="single" w:color="000000" w:sz="12" w:space="0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Opstilling-Romertal" w:customStyle="1">
    <w:name w:val="Opstilling - Romertal"/>
    <w:basedOn w:val="Normal"/>
    <w:qFormat/>
    <w:rsid w:val="00E339B5"/>
    <w:pPr>
      <w:numPr>
        <w:numId w:val="45"/>
      </w:numPr>
      <w:tabs>
        <w:tab w:val="left" w:pos="1276"/>
      </w:tabs>
      <w:spacing w:after="240"/>
      <w:ind w:left="1276" w:hanging="454"/>
    </w:pPr>
  </w:style>
  <w:style w:type="paragraph" w:styleId="Opstilling-Bogstav" w:customStyle="1">
    <w:name w:val="Opstilling - Bogstav"/>
    <w:basedOn w:val="Normal"/>
    <w:qFormat/>
    <w:rsid w:val="00E339B5"/>
    <w:pPr>
      <w:numPr>
        <w:numId w:val="44"/>
      </w:numPr>
      <w:spacing w:after="240"/>
    </w:pPr>
  </w:style>
  <w:style w:type="paragraph" w:styleId="OpstillingNotat-Bogstav" w:customStyle="1">
    <w:name w:val="Opstilling Notat - Bogstav"/>
    <w:basedOn w:val="Normal"/>
    <w:qFormat/>
    <w:rsid w:val="00E339B5"/>
    <w:pPr>
      <w:numPr>
        <w:numId w:val="46"/>
      </w:numPr>
      <w:tabs>
        <w:tab w:val="left" w:pos="454"/>
      </w:tabs>
      <w:spacing w:after="240"/>
      <w:ind w:left="454" w:hanging="454"/>
    </w:pPr>
  </w:style>
  <w:style w:type="paragraph" w:styleId="OpstillingNotat-Romertal" w:customStyle="1">
    <w:name w:val="Opstilling Notat - Romertal"/>
    <w:basedOn w:val="Normal"/>
    <w:qFormat/>
    <w:rsid w:val="00E339B5"/>
    <w:pPr>
      <w:numPr>
        <w:numId w:val="47"/>
      </w:numPr>
      <w:tabs>
        <w:tab w:val="left" w:pos="454"/>
      </w:tabs>
      <w:spacing w:after="240"/>
      <w:ind w:left="454" w:hanging="454"/>
    </w:pPr>
  </w:style>
  <w:style w:type="character" w:styleId="TextDelimiter" w:customStyle="1">
    <w:name w:val="Text Delimiter"/>
    <w:basedOn w:val="Standardskrifttypeiafsnit"/>
    <w:rsid w:val="00F573EA"/>
    <w:rPr>
      <w:rFonts w:ascii="Times New Roman" w:hAnsi="Times New Roman" w:cs="Times New Roman"/>
      <w:vanish/>
      <w:color w:val="800000"/>
      <w:sz w:val="16"/>
      <w:vertAlign w:val="subscript"/>
    </w:rPr>
  </w:style>
  <w:style w:type="character" w:styleId="Niveau3Tegn" w:customStyle="1">
    <w:name w:val="Niveau 3 Tegn"/>
    <w:link w:val="Niveau3"/>
    <w:locked/>
    <w:rsid w:val="00C64890"/>
    <w:rPr>
      <w:rFonts w:ascii="Georgia" w:hAnsi="Georgia" w:cs="Arial"/>
      <w:bCs/>
      <w:szCs w:val="26"/>
    </w:rPr>
  </w:style>
  <w:style w:type="character" w:styleId="Overskrift2Tegn" w:customStyle="1">
    <w:name w:val="Overskrift 2 Tegn"/>
    <w:aliases w:val="Heading B Tegn,H2 Tegn,h2 Tegn,(Alt+2) Tegn,Attribute Heading 2 Tegn,L2 Tegn,Level Heading 2 Tegn,H21 Tegn,H22 Tegn,H23 Tegn,H211 Tegn,H221 Tegn,H24 Tegn,H212 Tegn,H222 Tegn,H231 Tegn,H2111 Tegn,H2211 Tegn,h2 (TOC) Tegn,headline Tegn"/>
    <w:link w:val="Overskrift2"/>
    <w:rsid w:val="00C64890"/>
    <w:rPr>
      <w:rFonts w:ascii="Georgia" w:hAnsi="Georgia" w:cs="Arial"/>
      <w:bCs/>
      <w:iCs/>
      <w:szCs w:val="28"/>
    </w:rPr>
  </w:style>
  <w:style w:type="paragraph" w:styleId="DocAssembleCodelinje" w:customStyle="1">
    <w:name w:val="DocAssemble Codelinje"/>
    <w:basedOn w:val="Normal"/>
    <w:qFormat/>
    <w:rsid w:val="00B91C4C"/>
    <w:pPr>
      <w:spacing w:before="240" w:after="240"/>
      <w:ind w:left="822" w:hanging="822"/>
    </w:pPr>
    <w:rPr>
      <w:rFonts w:ascii="Courier New" w:hAnsi="Courier New"/>
      <w:noProof/>
      <w:color w:val="002D4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4.png" Id="Rc2ebc307efd8418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printkbh\FaellesGFK\MS%20Office\8%20-%20Projekt%20Office%202016\Word\Global%20templates\2020_Kontrakt.dotx" TargetMode="External"/></Relationships>
</file>

<file path=word/theme/theme1.xml><?xml version="1.0" encoding="utf-8"?>
<a:theme xmlns:a="http://schemas.openxmlformats.org/drawingml/2006/main" name="Kontortema">
  <a:themeElements>
    <a:clrScheme name="Gorrissen Federspiel_NY">
      <a:dk1>
        <a:srgbClr val="000000"/>
      </a:dk1>
      <a:lt1>
        <a:sysClr val="window" lastClr="FFFFFF"/>
      </a:lt1>
      <a:dk2>
        <a:srgbClr val="52504E"/>
      </a:dk2>
      <a:lt2>
        <a:srgbClr val="F0EBE6"/>
      </a:lt2>
      <a:accent1>
        <a:srgbClr val="002D41"/>
      </a:accent1>
      <a:accent2>
        <a:srgbClr val="D9CAA5"/>
      </a:accent2>
      <a:accent3>
        <a:srgbClr val="52504E"/>
      </a:accent3>
      <a:accent4>
        <a:srgbClr val="F0EBE6"/>
      </a:accent4>
      <a:accent5>
        <a:srgbClr val="B6B4B2"/>
      </a:accent5>
      <a:accent6>
        <a:srgbClr val="898785"/>
      </a:accent6>
      <a:hlink>
        <a:srgbClr val="002D41"/>
      </a:hlink>
      <a:folHlink>
        <a:srgbClr val="D9CAA5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category xmlns="39c81862-a7e0-47b1-8674-951ce89b4570" xsi:nil="true"/>
    <LongDescription xmlns="39c81862-a7e0-47b1-8674-951ce89b4570">Long Description</LongDescription>
    <Category xmlns="39c81862-a7e0-47b1-8674-951ce89b4570">12</Category>
    <PrimaryLanguage xmlns="39c81862-a7e0-47b1-8674-951ce89b4570">da</PrimaryLanguage>
    <Enabled xmlns="39c81862-a7e0-47b1-8674-951ce89b4570">true</Enabled>
    <Title_da xmlns="39c81862-a7e0-47b1-8674-951ce89b4570" xsi:nil="true"/>
  </documentManagement>
</p:properties>
</file>

<file path=customXml/itemProps1.xml><?xml version="1.0" encoding="utf-8"?>
<ds:datastoreItem xmlns:ds="http://schemas.openxmlformats.org/officeDocument/2006/customXml" ds:itemID="{DB4DCF58-22D9-4F1A-B3D4-B27C34902B1E}"/>
</file>

<file path=customXml/itemProps2.xml><?xml version="1.0" encoding="utf-8"?>
<ds:datastoreItem xmlns:ds="http://schemas.openxmlformats.org/officeDocument/2006/customXml" ds:itemID="{D0808167-629F-427D-B785-0F1CF3A3C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7AD40-E733-4C9D-9A75-AB9E2857E043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39c81862-a7e0-47b1-8674-951ce89b4570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2020_Kontrakt.dotx</ap:Template>
  <ap:Application>Microsoft Office Word</ap:Application>
  <ap:DocSecurity>0</ap:DocSecurity>
  <ap:ScaleCrop>false</ap:ScaleCrop>
  <ap:Company>GFK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Gorrissen Federspiel</dc:creator>
  <cp:lastModifiedBy>Johannes Hessellund JHE</cp:lastModifiedBy>
  <cp:revision>4</cp:revision>
  <cp:lastPrinted>2010-09-08T13:48:00Z</cp:lastPrinted>
  <dcterms:created xsi:type="dcterms:W3CDTF">2020-05-13T12:59:00Z</dcterms:created>
  <dcterms:modified xsi:type="dcterms:W3CDTF">2020-05-28T11:01:38Z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nummer">
    <vt:lpwstr>918987-1 FUSIONADMIN 20.04.2010</vt:lpwstr>
  </property>
  <property fmtid="{D5CDD505-2E9C-101B-9397-08002B2CF9AE}" pid="3" name="DokType">
    <vt:lpwstr>dok</vt:lpwstr>
  </property>
  <property fmtid="{D5CDD505-2E9C-101B-9397-08002B2CF9AE}" pid="4" name="Lokation">
    <vt:lpwstr/>
  </property>
  <property fmtid="{D5CDD505-2E9C-101B-9397-08002B2CF9AE}" pid="5" name="Sprog">
    <vt:lpwstr/>
  </property>
  <property fmtid="{D5CDD505-2E9C-101B-9397-08002B2CF9AE}" pid="6" name="BrevHoved">
    <vt:lpwstr>ÅÅsf</vt:lpwstr>
  </property>
  <property fmtid="{D5CDD505-2E9C-101B-9397-08002B2CF9AE}" pid="7" name="iManageFooter">
    <vt:lpwstr> </vt:lpwstr>
  </property>
  <property fmtid="{D5CDD505-2E9C-101B-9397-08002B2CF9AE}" pid="8" name="SB">
    <vt:lpwstr> </vt:lpwstr>
  </property>
  <property fmtid="{D5CDD505-2E9C-101B-9397-08002B2CF9AE}" pid="9" name="FF">
    <vt:lpwstr> </vt:lpwstr>
  </property>
  <property fmtid="{D5CDD505-2E9C-101B-9397-08002B2CF9AE}" pid="10" name="DD">
    <vt:lpwstr>dd.mm.yyyy</vt:lpwstr>
  </property>
  <property fmtid="{D5CDD505-2E9C-101B-9397-08002B2CF9AE}" pid="11" name="TTId">
    <vt:i4>15</vt:i4>
  </property>
  <property fmtid="{D5CDD505-2E9C-101B-9397-08002B2CF9AE}" pid="12" name="ContentTypeId">
    <vt:lpwstr>0x0101000285322367A92245A69BB9F5C9AFE76E</vt:lpwstr>
  </property>
</Properties>
</file>