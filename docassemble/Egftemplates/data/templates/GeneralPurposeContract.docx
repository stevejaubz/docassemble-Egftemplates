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66472" w14:textId="77777777" w:rsidR="00C64890" w:rsidRPr="002932A4" w:rsidRDefault="00C64890" w:rsidP="00C64890">
      <w:pPr>
        <w:pStyle w:val="ForsideUdkasttekstGr"/>
        <w:rPr>
          <w:lang w:val="en-US"/>
        </w:rPr>
      </w:pPr>
      <w:bookmarkStart w:id="0" w:name="ÅÅTekst"/>
      <w:r w:rsidRPr="002932A4">
        <w:rPr>
          <w:lang w:val="en-US"/>
        </w:rPr>
        <w:t>{%p if document_version != "final" %}</w:t>
      </w:r>
    </w:p>
    <w:p w14:paraId="0E685F48" w14:textId="77777777" w:rsidR="00C64890" w:rsidRPr="002932A4" w:rsidRDefault="00C64890" w:rsidP="00C64890">
      <w:pPr>
        <w:pStyle w:val="ForsideOverSkriftGr"/>
        <w:rPr>
          <w:sz w:val="20"/>
          <w:szCs w:val="20"/>
          <w:lang w:val="en-US"/>
        </w:rPr>
      </w:pPr>
      <w:r w:rsidRPr="002932A4">
        <w:rPr>
          <w:sz w:val="20"/>
          <w:szCs w:val="20"/>
          <w:lang w:val="en-US"/>
        </w:rPr>
        <w:t>{{ document_version }}</w:t>
      </w:r>
    </w:p>
    <w:p w14:paraId="551BF5EB" w14:textId="77777777" w:rsidR="00C64890" w:rsidRPr="002932A4" w:rsidRDefault="00C64890" w:rsidP="00C64890">
      <w:pPr>
        <w:pStyle w:val="ForsideUnderOverSkriftGr"/>
        <w:rPr>
          <w:lang w:val="en-US"/>
        </w:rPr>
      </w:pPr>
      <w:r w:rsidRPr="002932A4">
        <w:rPr>
          <w:lang w:val="en-US"/>
        </w:rPr>
        <w:t>{%p endif %}</w:t>
      </w:r>
    </w:p>
    <w:bookmarkEnd w:id="0"/>
    <w:p w14:paraId="2CB60B05" w14:textId="77777777" w:rsidR="00C64890" w:rsidRPr="00503C23" w:rsidRDefault="00C64890" w:rsidP="00C64890">
      <w:pPr>
        <w:pStyle w:val="ForsideOverSkriftGr"/>
        <w:rPr>
          <w:lang w:val="en-US"/>
        </w:rPr>
      </w:pPr>
      <w:r w:rsidRPr="00503C23">
        <w:rPr>
          <w:lang w:val="en-US"/>
        </w:rPr>
        <w:t>{{</w:t>
      </w:r>
      <w:r>
        <w:rPr>
          <w:lang w:val="en-US"/>
        </w:rPr>
        <w:t xml:space="preserve"> fr</w:t>
      </w:r>
      <w:bookmarkStart w:id="1" w:name="_GoBack"/>
      <w:bookmarkEnd w:id="1"/>
      <w:r>
        <w:rPr>
          <w:lang w:val="en-US"/>
        </w:rPr>
        <w:t>ontpagetitle }}</w:t>
      </w:r>
    </w:p>
    <w:p w14:paraId="5ED17FB4" w14:textId="77777777" w:rsidR="00C64890" w:rsidRPr="00CA7904" w:rsidRDefault="00C64890" w:rsidP="00C64890">
      <w:pPr>
        <w:pStyle w:val="ForsideUnderOverSkriftGr"/>
        <w:rPr>
          <w:lang w:val="en-GB"/>
        </w:rPr>
      </w:pPr>
      <w:r w:rsidRPr="00503C23">
        <w:rPr>
          <w:lang w:val="en-US"/>
        </w:rPr>
        <w:t>{{ frontpagesubtitle }}</w:t>
      </w:r>
    </w:p>
    <w:p w14:paraId="261D01C5" w14:textId="77777777" w:rsidR="00C64890" w:rsidRDefault="00C64890" w:rsidP="00C64890">
      <w:pPr>
        <w:rPr>
          <w:lang w:val="en-GB"/>
        </w:rPr>
      </w:pPr>
      <w:r w:rsidRPr="24E6B8FE">
        <w:rPr>
          <w:lang w:val="en-GB"/>
        </w:rPr>
        <w:br w:type="page"/>
      </w:r>
      <w:bookmarkStart w:id="2" w:name="MakorPlacering"/>
      <w:r w:rsidRPr="24E6B8FE">
        <w:rPr>
          <w:lang w:val="en-GB"/>
        </w:rPr>
        <w:lastRenderedPageBreak/>
        <w:t>This agreement (the “</w:t>
      </w:r>
      <w:r>
        <w:rPr>
          <w:lang w:val="en-GB"/>
        </w:rPr>
        <w:t>Agreement</w:t>
      </w:r>
      <w:r w:rsidRPr="24E6B8FE">
        <w:rPr>
          <w:lang w:val="en-GB"/>
        </w:rPr>
        <w:t>”) is entered into between</w:t>
      </w:r>
    </w:p>
    <w:bookmarkEnd w:id="2"/>
    <w:p w14:paraId="41D9B331" w14:textId="77777777" w:rsidR="00C64890" w:rsidRPr="002932A4" w:rsidRDefault="00C64890" w:rsidP="00C64890">
      <w:pPr>
        <w:rPr>
          <w:lang w:val="en-US"/>
        </w:rPr>
      </w:pPr>
    </w:p>
    <w:p w14:paraId="57BC235C" w14:textId="77777777" w:rsidR="00C64890" w:rsidRPr="002932A4" w:rsidRDefault="00C64890" w:rsidP="00C64890">
      <w:pPr>
        <w:rPr>
          <w:lang w:val="en-US"/>
        </w:rPr>
      </w:pPr>
    </w:p>
    <w:p w14:paraId="67A561FA" w14:textId="77777777" w:rsidR="00C64890" w:rsidRDefault="00C64890" w:rsidP="00C64890">
      <w:pPr>
        <w:rPr>
          <w:lang w:val="en-GB"/>
        </w:rPr>
      </w:pPr>
      <w:r>
        <w:rPr>
          <w:lang w:val="en-GB"/>
        </w:rPr>
        <w:t>{{ parties[0].</w:t>
      </w:r>
      <w:r w:rsidRPr="009E669B">
        <w:rPr>
          <w:lang w:val="en-GB"/>
        </w:rPr>
        <w:t>address</w:t>
      </w:r>
      <w:r>
        <w:rPr>
          <w:lang w:val="en-GB"/>
        </w:rPr>
        <w:t>_block()</w:t>
      </w:r>
      <w:r w:rsidRPr="009E669B">
        <w:rPr>
          <w:lang w:val="en-GB"/>
        </w:rPr>
        <w:t xml:space="preserve"> </w:t>
      </w:r>
      <w:r>
        <w:rPr>
          <w:lang w:val="en-GB"/>
        </w:rPr>
        <w:t xml:space="preserve">}} </w:t>
      </w:r>
    </w:p>
    <w:p w14:paraId="4EACA0B1" w14:textId="77777777" w:rsidR="00C64890" w:rsidRDefault="00C64890" w:rsidP="00C64890">
      <w:pPr>
        <w:rPr>
          <w:lang w:val="en-GB"/>
        </w:rPr>
      </w:pPr>
    </w:p>
    <w:p w14:paraId="4F9D7D38" w14:textId="77777777" w:rsidR="00C64890" w:rsidRDefault="00C64890" w:rsidP="00C64890">
      <w:pPr>
        <w:rPr>
          <w:lang w:val="en-GB"/>
        </w:rPr>
      </w:pPr>
      <w:r w:rsidRPr="31172906">
        <w:rPr>
          <w:lang w:val="en-GB"/>
        </w:rPr>
        <w:t>and</w:t>
      </w:r>
    </w:p>
    <w:p w14:paraId="67D99BCB" w14:textId="77777777" w:rsidR="00C64890" w:rsidRDefault="00C64890" w:rsidP="00C64890">
      <w:pPr>
        <w:rPr>
          <w:lang w:val="en-GB"/>
        </w:rPr>
      </w:pPr>
    </w:p>
    <w:p w14:paraId="223A9B68" w14:textId="77777777" w:rsidR="00C64890" w:rsidRPr="00754B0F" w:rsidRDefault="00C64890" w:rsidP="00C64890">
      <w:pPr>
        <w:rPr>
          <w:lang w:val="en-GB"/>
        </w:rPr>
      </w:pPr>
      <w:r w:rsidRPr="037F8695">
        <w:rPr>
          <w:lang w:val="en-GB"/>
        </w:rPr>
        <w:t>{{ parties[1].address_block</w:t>
      </w:r>
      <w:r>
        <w:rPr>
          <w:lang w:val="en-GB"/>
        </w:rPr>
        <w:t>()</w:t>
      </w:r>
      <w:r w:rsidRPr="037F8695">
        <w:rPr>
          <w:lang w:val="en-GB"/>
        </w:rPr>
        <w:t xml:space="preserve"> }}</w:t>
      </w:r>
    </w:p>
    <w:p w14:paraId="3D68A465" w14:textId="77777777" w:rsidR="00C64890" w:rsidRDefault="00C64890" w:rsidP="00C64890">
      <w:pPr>
        <w:spacing w:line="240" w:lineRule="auto"/>
        <w:rPr>
          <w:lang w:val="en-GB"/>
        </w:rPr>
      </w:pPr>
    </w:p>
    <w:p w14:paraId="727798B2" w14:textId="77777777" w:rsidR="00C64890" w:rsidRPr="00CA7904" w:rsidRDefault="00C64890" w:rsidP="00C64890">
      <w:pPr>
        <w:spacing w:line="240" w:lineRule="auto"/>
        <w:rPr>
          <w:lang w:val="en-GB"/>
        </w:rPr>
      </w:pPr>
      <w:r w:rsidRPr="24E6B8FE">
        <w:rPr>
          <w:lang w:val="en-GB"/>
        </w:rPr>
        <w:t>Whereas</w:t>
      </w:r>
    </w:p>
    <w:p w14:paraId="7129D4FB" w14:textId="77777777" w:rsidR="00C64890" w:rsidRDefault="00C64890" w:rsidP="00C64890">
      <w:pPr>
        <w:spacing w:line="240" w:lineRule="auto"/>
        <w:rPr>
          <w:lang w:val="en-GB"/>
        </w:rPr>
      </w:pPr>
    </w:p>
    <w:p w14:paraId="6CDC85CF" w14:textId="77777777" w:rsidR="00C64890" w:rsidRDefault="00C64890" w:rsidP="00C64890">
      <w:pPr>
        <w:pStyle w:val="Prambel"/>
      </w:pPr>
      <w:r>
        <w:t>[…]</w:t>
      </w:r>
    </w:p>
    <w:p w14:paraId="6306544D" w14:textId="77777777" w:rsidR="00C64890" w:rsidRPr="002932A4" w:rsidRDefault="00C64890" w:rsidP="00C64890">
      <w:pPr>
        <w:rPr>
          <w:lang w:val="en-US"/>
        </w:rPr>
      </w:pPr>
      <w:r w:rsidRPr="002932A4">
        <w:rPr>
          <w:lang w:val="en-US"/>
        </w:rPr>
        <w:t xml:space="preserve">it is agreed as follows: </w:t>
      </w:r>
    </w:p>
    <w:p w14:paraId="04DD02CA" w14:textId="77777777" w:rsidR="00C64890" w:rsidRPr="002932A4" w:rsidRDefault="00C64890" w:rsidP="00C64890">
      <w:pPr>
        <w:rPr>
          <w:lang w:val="en-US"/>
        </w:rPr>
      </w:pPr>
    </w:p>
    <w:p w14:paraId="2DC0B9AE" w14:textId="77777777" w:rsidR="00C64890" w:rsidRDefault="00C64890" w:rsidP="00C64890">
      <w:pPr>
        <w:pStyle w:val="Overskrift1"/>
      </w:pPr>
      <w:r>
        <w:t>[Headline]</w:t>
      </w:r>
    </w:p>
    <w:p w14:paraId="55A007D3" w14:textId="77777777" w:rsidR="00C64890" w:rsidRDefault="00C64890" w:rsidP="00C64890">
      <w:pPr>
        <w:pStyle w:val="Niveau2"/>
      </w:pPr>
      <w:r>
        <w:t>…</w:t>
      </w:r>
    </w:p>
    <w:p w14:paraId="77590BA8" w14:textId="77777777" w:rsidR="00C64890" w:rsidRPr="009955F4" w:rsidRDefault="00C64890" w:rsidP="00C64890">
      <w:pPr>
        <w:pStyle w:val="Overskrift1"/>
        <w:rPr>
          <w:lang w:val="en-GB"/>
        </w:rPr>
      </w:pPr>
      <w:bookmarkStart w:id="3" w:name="_Ref240691483"/>
      <w:bookmarkStart w:id="4" w:name="_Toc314141428"/>
      <w:bookmarkStart w:id="5" w:name="_Toc317839456"/>
      <w:bookmarkStart w:id="6" w:name="_Toc324155392"/>
      <w:bookmarkStart w:id="7" w:name="_Ref324331667"/>
      <w:bookmarkStart w:id="8" w:name="_Ref324357795"/>
      <w:bookmarkStart w:id="9" w:name="_Ref324440225"/>
      <w:bookmarkStart w:id="10" w:name="_Toc350240217"/>
      <w:bookmarkStart w:id="11" w:name="_Ref393896170"/>
      <w:bookmarkStart w:id="12" w:name="_Ref394927817"/>
      <w:bookmarkStart w:id="13" w:name="_Ref446404164"/>
      <w:bookmarkStart w:id="14" w:name="_Toc3222750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lang w:val="en-GB"/>
        </w:rPr>
        <w:t>Michelleneaus</w:t>
      </w:r>
    </w:p>
    <w:p w14:paraId="2E211C5A" w14:textId="77777777" w:rsidR="00C64890" w:rsidRPr="009955F4" w:rsidRDefault="00C64890" w:rsidP="00C64890">
      <w:pPr>
        <w:pStyle w:val="Overskrift2"/>
        <w:rPr>
          <w:lang w:val="en-GB"/>
        </w:rPr>
      </w:pPr>
      <w:bookmarkStart w:id="15" w:name="_BPDC_LN_INS_1015"/>
      <w:bookmarkStart w:id="16" w:name="_BPDC_PR_INS_1016"/>
      <w:bookmarkEnd w:id="15"/>
      <w:bookmarkEnd w:id="16"/>
      <w:r w:rsidRPr="009955F4">
        <w:rPr>
          <w:lang w:val="en-GB"/>
        </w:rPr>
        <w:t>Governing law</w:t>
      </w:r>
    </w:p>
    <w:p w14:paraId="474966F6" w14:textId="77777777" w:rsidR="00C64890" w:rsidRPr="009955F4" w:rsidRDefault="00C64890" w:rsidP="00C64890">
      <w:pPr>
        <w:pStyle w:val="Niveau3"/>
        <w:rPr>
          <w:lang w:val="en-GB"/>
        </w:rPr>
      </w:pPr>
      <w:r w:rsidRPr="009955F4">
        <w:rPr>
          <w:lang w:val="en-GB"/>
        </w:rPr>
        <w:t xml:space="preserve">This Agreement and any non-contractual obligations arising out of or in connection with it will be governed </w:t>
      </w:r>
      <w:r w:rsidRPr="00D61EE1">
        <w:rPr>
          <w:lang w:val="en-GB"/>
        </w:rPr>
        <w:t>by Danish law</w:t>
      </w:r>
      <w:r w:rsidRPr="009955F4">
        <w:rPr>
          <w:lang w:val="en-GB"/>
        </w:rPr>
        <w:t xml:space="preserve">, save for any rules leading to the application of the laws of another jurisdiction. </w:t>
      </w:r>
    </w:p>
    <w:p w14:paraId="65FFC308" w14:textId="77777777" w:rsidR="00C64890" w:rsidRPr="00205395" w:rsidRDefault="00C64890" w:rsidP="00C64890">
      <w:pPr>
        <w:pStyle w:val="Overskrift2"/>
        <w:rPr>
          <w:lang w:val="en-GB"/>
        </w:rPr>
      </w:pPr>
      <w:bookmarkStart w:id="17" w:name="_Ref240453865"/>
      <w:bookmarkStart w:id="18" w:name="_Ref240681762"/>
      <w:bookmarkStart w:id="19" w:name="_Ref240692186"/>
      <w:r w:rsidRPr="00205395">
        <w:rPr>
          <w:lang w:val="en-GB"/>
        </w:rPr>
        <w:t>Amendments of the Agreement</w:t>
      </w:r>
      <w:bookmarkEnd w:id="17"/>
      <w:bookmarkEnd w:id="18"/>
      <w:bookmarkEnd w:id="19"/>
    </w:p>
    <w:p w14:paraId="1FE9F7AE" w14:textId="77777777" w:rsidR="00C64890" w:rsidRPr="00205395" w:rsidRDefault="00C64890" w:rsidP="00C64890">
      <w:pPr>
        <w:pStyle w:val="Niveau3"/>
        <w:rPr>
          <w:u w:val="double"/>
          <w:lang w:val="en-GB"/>
        </w:rPr>
      </w:pPr>
      <w:r w:rsidRPr="00205395">
        <w:rPr>
          <w:lang w:val="en-GB"/>
        </w:rPr>
        <w:t>No amendments to the provisions of the Agreement will be effective unless made in writing.</w:t>
      </w:r>
    </w:p>
    <w:p w14:paraId="6DCF85A8" w14:textId="77777777" w:rsidR="00C64890" w:rsidRDefault="00C64890" w:rsidP="00C64890">
      <w:pPr>
        <w:pStyle w:val="Overskrift1"/>
      </w:pPr>
      <w:r>
        <w:t>Signature</w:t>
      </w:r>
    </w:p>
    <w:p w14:paraId="4D4767C1" w14:textId="77777777" w:rsidR="00C64890" w:rsidRDefault="00C64890" w:rsidP="00C64890"/>
    <w:p w14:paraId="47643C57" w14:textId="77777777" w:rsidR="00C64890" w:rsidRDefault="00C64890" w:rsidP="00C64890"/>
    <w:p w14:paraId="6B6BBEA7" w14:textId="77777777" w:rsidR="00C64890" w:rsidRDefault="00C64890" w:rsidP="00C64890">
      <w:r>
        <w:t>For {{ parties[0] }}:</w:t>
      </w:r>
    </w:p>
    <w:p w14:paraId="1F7DFFD6" w14:textId="77777777" w:rsidR="00C64890" w:rsidRPr="006D267C" w:rsidRDefault="00C64890" w:rsidP="00C64890">
      <w:pPr>
        <w:rPr>
          <w:lang w:val="en-US"/>
        </w:rPr>
      </w:pPr>
      <w:r w:rsidRPr="006D267C">
        <w:rPr>
          <w:lang w:val="en-US"/>
        </w:rPr>
        <w:t>Date:</w:t>
      </w:r>
    </w:p>
    <w:p w14:paraId="3FCC6F43" w14:textId="77777777" w:rsidR="00C64890" w:rsidRPr="006D267C" w:rsidRDefault="00C64890" w:rsidP="00C64890">
      <w:pPr>
        <w:rPr>
          <w:lang w:val="en-US"/>
        </w:rPr>
      </w:pPr>
    </w:p>
    <w:p w14:paraId="20D531DC" w14:textId="77777777" w:rsidR="00C64890" w:rsidRPr="006D267C" w:rsidRDefault="00C64890" w:rsidP="00C64890">
      <w:pPr>
        <w:rPr>
          <w:lang w:val="en-US"/>
        </w:rPr>
      </w:pPr>
    </w:p>
    <w:p w14:paraId="2DE69A91" w14:textId="77777777" w:rsidR="00C64890" w:rsidRPr="006D267C" w:rsidRDefault="00C64890" w:rsidP="00C64890">
      <w:pPr>
        <w:rPr>
          <w:lang w:val="en-US"/>
        </w:rPr>
      </w:pPr>
      <w:r w:rsidRPr="006D267C">
        <w:rPr>
          <w:u w:val="single"/>
          <w:lang w:val="en-US"/>
        </w:rPr>
        <w:tab/>
      </w:r>
      <w:r w:rsidRPr="006D267C">
        <w:rPr>
          <w:u w:val="single"/>
          <w:lang w:val="en-US"/>
        </w:rPr>
        <w:tab/>
      </w:r>
      <w:r w:rsidRPr="006D267C">
        <w:rPr>
          <w:u w:val="single"/>
          <w:lang w:val="en-US"/>
        </w:rPr>
        <w:tab/>
      </w:r>
      <w:r w:rsidRPr="006D267C">
        <w:rPr>
          <w:u w:val="single"/>
          <w:lang w:val="en-US"/>
        </w:rPr>
        <w:tab/>
      </w:r>
    </w:p>
    <w:p w14:paraId="02C477C2" w14:textId="77777777" w:rsidR="00C64890" w:rsidRPr="009E669B" w:rsidRDefault="00C64890" w:rsidP="00C64890">
      <w:pPr>
        <w:rPr>
          <w:lang w:val="en-US"/>
        </w:rPr>
      </w:pPr>
      <w:r w:rsidRPr="329E8E70">
        <w:rPr>
          <w:lang w:val="en-US"/>
        </w:rPr>
        <w:t>{{ parties[0].signors[0] }}</w:t>
      </w:r>
    </w:p>
    <w:p w14:paraId="4633011A" w14:textId="77777777" w:rsidR="00C64890" w:rsidRPr="009E669B" w:rsidRDefault="00C64890" w:rsidP="00C64890">
      <w:pPr>
        <w:rPr>
          <w:lang w:val="en-US"/>
        </w:rPr>
      </w:pPr>
    </w:p>
    <w:p w14:paraId="2DBE220F" w14:textId="77777777" w:rsidR="00C64890" w:rsidRDefault="00C64890" w:rsidP="00C64890">
      <w:pPr>
        <w:rPr>
          <w:lang w:val="en-US"/>
        </w:rPr>
      </w:pPr>
    </w:p>
    <w:p w14:paraId="722D5B3C" w14:textId="77777777" w:rsidR="00C64890" w:rsidRPr="00C418C6" w:rsidRDefault="00C64890" w:rsidP="00C64890">
      <w:pPr>
        <w:rPr>
          <w:lang w:val="en-US"/>
        </w:rPr>
      </w:pPr>
      <w:r w:rsidRPr="00C418C6">
        <w:rPr>
          <w:lang w:val="en-US"/>
        </w:rPr>
        <w:t>For {{ parties[1] }}:</w:t>
      </w:r>
    </w:p>
    <w:p w14:paraId="5111F911" w14:textId="77777777" w:rsidR="00C64890" w:rsidRPr="006D267C" w:rsidRDefault="00C64890" w:rsidP="00C64890">
      <w:pPr>
        <w:rPr>
          <w:lang w:val="en-US"/>
        </w:rPr>
      </w:pPr>
      <w:r w:rsidRPr="006D267C">
        <w:rPr>
          <w:lang w:val="en-US"/>
        </w:rPr>
        <w:t>Date:</w:t>
      </w:r>
    </w:p>
    <w:p w14:paraId="398CED26" w14:textId="77777777" w:rsidR="00C64890" w:rsidRPr="006D267C" w:rsidRDefault="00C64890" w:rsidP="00C64890">
      <w:pPr>
        <w:rPr>
          <w:lang w:val="en-US"/>
        </w:rPr>
      </w:pPr>
    </w:p>
    <w:p w14:paraId="6E729AD3" w14:textId="77777777" w:rsidR="00C64890" w:rsidRPr="006D267C" w:rsidRDefault="00C64890" w:rsidP="00C64890">
      <w:pPr>
        <w:rPr>
          <w:lang w:val="en-US"/>
        </w:rPr>
      </w:pPr>
    </w:p>
    <w:p w14:paraId="3DAA908E" w14:textId="77777777" w:rsidR="00C64890" w:rsidRPr="006D267C" w:rsidRDefault="00C64890" w:rsidP="00C64890">
      <w:pPr>
        <w:rPr>
          <w:lang w:val="en-US"/>
        </w:rPr>
      </w:pPr>
      <w:r w:rsidRPr="006D267C">
        <w:rPr>
          <w:u w:val="single"/>
          <w:lang w:val="en-US"/>
        </w:rPr>
        <w:tab/>
      </w:r>
      <w:r w:rsidRPr="006D267C">
        <w:rPr>
          <w:u w:val="single"/>
          <w:lang w:val="en-US"/>
        </w:rPr>
        <w:tab/>
      </w:r>
      <w:r w:rsidRPr="006D267C">
        <w:rPr>
          <w:u w:val="single"/>
          <w:lang w:val="en-US"/>
        </w:rPr>
        <w:tab/>
      </w:r>
      <w:r w:rsidRPr="006D267C">
        <w:rPr>
          <w:u w:val="single"/>
          <w:lang w:val="en-US"/>
        </w:rPr>
        <w:tab/>
      </w:r>
    </w:p>
    <w:p w14:paraId="537873D2" w14:textId="77777777" w:rsidR="00C64890" w:rsidRPr="009E669B" w:rsidRDefault="00C64890" w:rsidP="00C64890">
      <w:pPr>
        <w:rPr>
          <w:lang w:val="en-US"/>
        </w:rPr>
      </w:pPr>
      <w:r w:rsidRPr="329E8E70">
        <w:rPr>
          <w:lang w:val="en-US"/>
        </w:rPr>
        <w:t>{{ parties[1].signors[0] }}</w:t>
      </w:r>
    </w:p>
    <w:p w14:paraId="4F003021" w14:textId="77777777" w:rsidR="00C64890" w:rsidRPr="009E669B" w:rsidRDefault="00C64890" w:rsidP="00C64890">
      <w:pPr>
        <w:rPr>
          <w:lang w:val="en-US"/>
        </w:rPr>
      </w:pPr>
    </w:p>
    <w:p w14:paraId="554350F5" w14:textId="77777777" w:rsidR="00AF6E14" w:rsidRPr="00C64890" w:rsidRDefault="00AF6E14" w:rsidP="00C64890"/>
    <w:sectPr w:rsidR="00AF6E14" w:rsidRPr="00C64890" w:rsidSect="00A56FA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3175" w:right="1134" w:bottom="2381" w:left="1956" w:header="567" w:footer="56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BB6C6" w14:textId="77777777" w:rsidR="00C64890" w:rsidRDefault="00C64890">
      <w:r>
        <w:separator/>
      </w:r>
    </w:p>
  </w:endnote>
  <w:endnote w:type="continuationSeparator" w:id="0">
    <w:p w14:paraId="2EF0245F" w14:textId="77777777" w:rsidR="00C64890" w:rsidRDefault="00C64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72EC6" w14:textId="77777777" w:rsidR="00C17308" w:rsidRDefault="00C17308">
    <w:pPr>
      <w:pStyle w:val="Sidefod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FAA0F7D" w14:textId="77777777" w:rsidR="00C17308" w:rsidRDefault="00C17308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A762B" w14:textId="77777777" w:rsidR="0008056A" w:rsidRPr="00DB61A9" w:rsidRDefault="00A512CB" w:rsidP="00DB61A9">
    <w:pPr>
      <w:pStyle w:val="GFV02"/>
      <w:ind w:left="-1106"/>
    </w:pPr>
    <w:bookmarkStart w:id="23" w:name="bmkLogoFooter1"/>
    <w:r>
      <w:rPr>
        <w:lang w:eastAsia="da-DK"/>
      </w:rPr>
      <w:drawing>
        <wp:inline distT="0" distB="0" distL="0" distR="0" wp14:anchorId="78604ABC" wp14:editId="21200775">
          <wp:extent cx="1353315" cy="146304"/>
          <wp:effectExtent l="0" t="0" r="0" b="6350"/>
          <wp:docPr id="8" name="Bille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F Navn_Lil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315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3"/>
    <w:r w:rsidR="00DB61A9">
      <w:tab/>
    </w:r>
    <w:bookmarkStart w:id="24" w:name="bmkDokNr"/>
    <w:r w:rsidR="00DB61A9">
      <w:fldChar w:fldCharType="begin"/>
    </w:r>
    <w:r w:rsidR="00DB61A9">
      <w:instrText xml:space="preserve"> DOCPROPERTY iManageFooter \* MERGEFORMAT </w:instrText>
    </w:r>
    <w:r w:rsidR="00DB61A9">
      <w:fldChar w:fldCharType="separate"/>
    </w:r>
    <w:r w:rsidR="00C64890">
      <w:t xml:space="preserve"> </w:t>
    </w:r>
    <w:r w:rsidR="00DB61A9">
      <w:fldChar w:fldCharType="end"/>
    </w:r>
    <w:bookmarkStart w:id="25" w:name="bmkGFFooter"/>
    <w:bookmarkEnd w:id="24"/>
    <w:bookmarkEnd w:id="2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45346" w14:textId="77777777" w:rsidR="00C17308" w:rsidRPr="006F7098" w:rsidRDefault="00A512CB" w:rsidP="00D57302">
    <w:pPr>
      <w:pStyle w:val="GFV02"/>
      <w:ind w:left="-1106"/>
    </w:pPr>
    <w:bookmarkStart w:id="27" w:name="bmkLogoFooter"/>
    <w:r>
      <w:rPr>
        <w:lang w:eastAsia="da-DK"/>
      </w:rPr>
      <w:drawing>
        <wp:inline distT="0" distB="0" distL="0" distR="0" wp14:anchorId="32E27AEF" wp14:editId="3592E0B7">
          <wp:extent cx="1353315" cy="146304"/>
          <wp:effectExtent l="0" t="0" r="0" b="6350"/>
          <wp:docPr id="4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F Navn_Lil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315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7"/>
    <w:r w:rsidR="00D57302">
      <w:tab/>
    </w:r>
    <w:bookmarkStart w:id="28" w:name="bmkDokNr1"/>
    <w:bookmarkEnd w:id="28"/>
    <w:r w:rsidR="00D57302">
      <w:t xml:space="preserve"> </w:t>
    </w:r>
    <w:bookmarkStart w:id="29" w:name="bmkGFFooter1"/>
    <w:r w:rsidR="00D57302">
      <w:fldChar w:fldCharType="begin"/>
    </w:r>
    <w:r w:rsidR="00D57302">
      <w:instrText xml:space="preserve"> DOCPROPERTY iManageFooter \* MERGEFORMAT </w:instrText>
    </w:r>
    <w:r w:rsidR="00D57302">
      <w:fldChar w:fldCharType="separate"/>
    </w:r>
    <w:r w:rsidR="00C64890">
      <w:t xml:space="preserve"> </w:t>
    </w:r>
    <w:r w:rsidR="00D57302">
      <w:fldChar w:fldCharType="end"/>
    </w:r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DCF35" w14:textId="77777777" w:rsidR="00C64890" w:rsidRDefault="00C64890">
      <w:r>
        <w:separator/>
      </w:r>
    </w:p>
  </w:footnote>
  <w:footnote w:type="continuationSeparator" w:id="0">
    <w:p w14:paraId="5F73E93C" w14:textId="77777777" w:rsidR="00C64890" w:rsidRDefault="00C64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3AF67" w14:textId="77777777" w:rsidR="00C17308" w:rsidRPr="00A56FAD" w:rsidRDefault="00A512CB" w:rsidP="009F4FAC">
    <w:pPr>
      <w:pStyle w:val="GFV02"/>
      <w:ind w:left="-1106"/>
    </w:pPr>
    <w:bookmarkStart w:id="20" w:name="bmkLogoHeader1"/>
    <w:r>
      <w:rPr>
        <w:lang w:eastAsia="da-DK"/>
      </w:rPr>
      <w:drawing>
        <wp:inline distT="0" distB="0" distL="0" distR="0" wp14:anchorId="34D67ED8" wp14:editId="23CCFE29">
          <wp:extent cx="362713" cy="304801"/>
          <wp:effectExtent l="0" t="0" r="0" b="0"/>
          <wp:docPr id="6" name="Billed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F Stjerne Blå_Lil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713" cy="304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0"/>
    <w:r w:rsidR="00F573EA" w:rsidRPr="00144144">
      <w:rPr>
        <w:lang w:eastAsia="da-DK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A3F2EA2" wp14:editId="34ECB81F">
              <wp:simplePos x="0" y="0"/>
              <wp:positionH relativeFrom="column">
                <wp:posOffset>-691515</wp:posOffset>
              </wp:positionH>
              <wp:positionV relativeFrom="paragraph">
                <wp:posOffset>1634490</wp:posOffset>
              </wp:positionV>
              <wp:extent cx="536400" cy="284400"/>
              <wp:effectExtent l="0" t="0" r="0" b="1905"/>
              <wp:wrapNone/>
              <wp:docPr id="9" name="Tekstfel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6400" cy="28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EC3A7AB" w14:textId="77777777" w:rsidR="00F573EA" w:rsidRPr="007559E1" w:rsidRDefault="00F573EA" w:rsidP="00F573EA">
                          <w:pPr>
                            <w:rPr>
                              <w:sz w:val="12"/>
                              <w:szCs w:val="12"/>
                            </w:rPr>
                          </w:pPr>
                          <w:bookmarkStart w:id="21" w:name="bmkSide"/>
                          <w:r>
                            <w:rPr>
                              <w:sz w:val="12"/>
                              <w:szCs w:val="12"/>
                            </w:rPr>
                            <w:t>Side</w:t>
                          </w:r>
                          <w:bookmarkEnd w:id="21"/>
                          <w:r w:rsidRPr="007559E1"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instrText>PAGE   \* MERGEFORMAT</w:instrText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C64890">
                            <w:rPr>
                              <w:noProof/>
                              <w:sz w:val="12"/>
                              <w:szCs w:val="12"/>
                            </w:rPr>
                            <w:t>2</w:t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F2EA2" id="_x0000_t202" coordsize="21600,21600" o:spt="202" path="m,l,21600r21600,l21600,xe">
              <v:stroke joinstyle="miter"/>
              <v:path gradientshapeok="t" o:connecttype="rect"/>
            </v:shapetype>
            <v:shape id="Tekstfelt 9" o:spid="_x0000_s1026" type="#_x0000_t202" style="position:absolute;left:0;text-align:left;margin-left:-54.45pt;margin-top:128.7pt;width:42.2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" fillcolor="white [3201]" stroked="f" strokeweight=".5pt">
              <v:textbox>
                <w:txbxContent>
                  <w:p w14:paraId="5EC3A7AB" w14:textId="77777777" w:rsidR="00F573EA" w:rsidRPr="007559E1" w:rsidRDefault="00F573EA" w:rsidP="00F573EA">
                    <w:pPr>
                      <w:rPr>
                        <w:sz w:val="12"/>
                        <w:szCs w:val="12"/>
                      </w:rPr>
                    </w:pPr>
                    <w:bookmarkStart w:id="22" w:name="bmkSide"/>
                    <w:r>
                      <w:rPr>
                        <w:sz w:val="12"/>
                        <w:szCs w:val="12"/>
                      </w:rPr>
                      <w:t>Side</w:t>
                    </w:r>
                    <w:bookmarkEnd w:id="22"/>
                    <w:r w:rsidRPr="007559E1">
                      <w:rPr>
                        <w:sz w:val="12"/>
                        <w:szCs w:val="12"/>
                      </w:rPr>
                      <w:t xml:space="preserve"> </w:t>
                    </w:r>
                    <w:r w:rsidRPr="007559E1">
                      <w:rPr>
                        <w:sz w:val="12"/>
                        <w:szCs w:val="12"/>
                      </w:rPr>
                      <w:fldChar w:fldCharType="begin"/>
                    </w:r>
                    <w:r w:rsidRPr="007559E1">
                      <w:rPr>
                        <w:sz w:val="12"/>
                        <w:szCs w:val="12"/>
                      </w:rPr>
                      <w:instrText>PAGE   \* MERGEFORMAT</w:instrText>
                    </w:r>
                    <w:r w:rsidRPr="007559E1">
                      <w:rPr>
                        <w:sz w:val="12"/>
                        <w:szCs w:val="12"/>
                      </w:rPr>
                      <w:fldChar w:fldCharType="separate"/>
                    </w:r>
                    <w:r w:rsidR="00C64890">
                      <w:rPr>
                        <w:noProof/>
                        <w:sz w:val="12"/>
                        <w:szCs w:val="12"/>
                      </w:rPr>
                      <w:t>2</w:t>
                    </w:r>
                    <w:r w:rsidRPr="007559E1">
                      <w:rPr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A2A73" w14:textId="77777777" w:rsidR="00C17308" w:rsidRPr="00A56FAD" w:rsidRDefault="00A512CB" w:rsidP="009F4FAC">
    <w:pPr>
      <w:pStyle w:val="GFV02"/>
      <w:ind w:left="-1106"/>
    </w:pPr>
    <w:bookmarkStart w:id="26" w:name="bmkLogoHeader"/>
    <w:r>
      <w:rPr>
        <w:lang w:eastAsia="da-DK"/>
      </w:rPr>
      <w:drawing>
        <wp:inline distT="0" distB="0" distL="0" distR="0" wp14:anchorId="64CAE267" wp14:editId="565C6D85">
          <wp:extent cx="362713" cy="304801"/>
          <wp:effectExtent l="0" t="0" r="0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 Stjerne Blå_Lil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713" cy="304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08492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0E90F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0C2D19"/>
    <w:multiLevelType w:val="hybridMultilevel"/>
    <w:tmpl w:val="B61CC2AE"/>
    <w:lvl w:ilvl="0" w:tplc="299EF1F8">
      <w:start w:val="1"/>
      <w:numFmt w:val="decimal"/>
      <w:pStyle w:val="Opstilling-Tal"/>
      <w:lvlText w:val="%1."/>
      <w:lvlJc w:val="left"/>
      <w:pPr>
        <w:tabs>
          <w:tab w:val="num" w:pos="1276"/>
        </w:tabs>
        <w:ind w:left="1276" w:hanging="454"/>
      </w:pPr>
      <w:rPr>
        <w:rFonts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6011D"/>
    <w:multiLevelType w:val="multilevel"/>
    <w:tmpl w:val="32E25486"/>
    <w:lvl w:ilvl="0">
      <w:start w:val="1"/>
      <w:numFmt w:val="none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3CC373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A76C9A"/>
    <w:multiLevelType w:val="hybridMultilevel"/>
    <w:tmpl w:val="E52A327C"/>
    <w:lvl w:ilvl="0" w:tplc="AADC2B7E">
      <w:start w:val="1"/>
      <w:numFmt w:val="decimal"/>
      <w:pStyle w:val="sR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75A8D"/>
    <w:multiLevelType w:val="hybridMultilevel"/>
    <w:tmpl w:val="7598AC6E"/>
    <w:lvl w:ilvl="0" w:tplc="B8925FAA">
      <w:start w:val="1"/>
      <w:numFmt w:val="decimal"/>
      <w:pStyle w:val="OpstillingNotat-Tal"/>
      <w:lvlText w:val="%1."/>
      <w:lvlJc w:val="left"/>
      <w:pPr>
        <w:tabs>
          <w:tab w:val="num" w:pos="454"/>
        </w:tabs>
        <w:ind w:left="454" w:hanging="454"/>
      </w:pPr>
      <w:rPr>
        <w:rFonts w:ascii="Georgia" w:hAnsi="Georgia" w:hint="default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B90B3A"/>
    <w:multiLevelType w:val="hybridMultilevel"/>
    <w:tmpl w:val="0B38A81A"/>
    <w:lvl w:ilvl="0" w:tplc="F27C08DA">
      <w:start w:val="1"/>
      <w:numFmt w:val="upperLetter"/>
      <w:pStyle w:val="Prambel"/>
      <w:lvlText w:val="%1."/>
      <w:lvlJc w:val="left"/>
      <w:pPr>
        <w:tabs>
          <w:tab w:val="num" w:pos="822"/>
        </w:tabs>
        <w:ind w:left="822" w:hanging="822"/>
      </w:pPr>
      <w:rPr>
        <w:rFonts w:ascii="Georgia" w:hAnsi="Georgia" w:hint="default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982"/>
        </w:tabs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422"/>
        </w:tabs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142"/>
        </w:tabs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582"/>
        </w:tabs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302"/>
        </w:tabs>
        <w:ind w:left="7302" w:hanging="180"/>
      </w:pPr>
    </w:lvl>
  </w:abstractNum>
  <w:abstractNum w:abstractNumId="8" w15:restartNumberingAfterBreak="0">
    <w:nsid w:val="1B7D461F"/>
    <w:multiLevelType w:val="hybridMultilevel"/>
    <w:tmpl w:val="C1962756"/>
    <w:lvl w:ilvl="0" w:tplc="8ECA56D2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468D8"/>
    <w:multiLevelType w:val="multilevel"/>
    <w:tmpl w:val="A24EF7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pStyle w:val="Overskrift5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pStyle w:val="Overskrift6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pStyle w:val="Overskrift7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pStyle w:val="Overskrift8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pStyle w:val="Overskrift9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10" w15:restartNumberingAfterBreak="0">
    <w:nsid w:val="1F3C79BA"/>
    <w:multiLevelType w:val="multilevel"/>
    <w:tmpl w:val="C1C08E22"/>
    <w:lvl w:ilvl="0">
      <w:start w:val="1"/>
      <w:numFmt w:val="decimal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 w15:restartNumberingAfterBreak="0">
    <w:nsid w:val="26966FF0"/>
    <w:multiLevelType w:val="hybridMultilevel"/>
    <w:tmpl w:val="BA6C3CDE"/>
    <w:lvl w:ilvl="0" w:tplc="B8F8718E">
      <w:start w:val="1"/>
      <w:numFmt w:val="lowerLetter"/>
      <w:pStyle w:val="Opstilling-Bogstav"/>
      <w:lvlText w:val="%1.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2" w15:restartNumberingAfterBreak="0">
    <w:nsid w:val="302242E6"/>
    <w:multiLevelType w:val="multilevel"/>
    <w:tmpl w:val="32E25486"/>
    <w:lvl w:ilvl="0">
      <w:start w:val="1"/>
      <w:numFmt w:val="none"/>
      <w:pStyle w:val="OpstillingNotat-at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5007219"/>
    <w:multiLevelType w:val="multilevel"/>
    <w:tmpl w:val="39025288"/>
    <w:lvl w:ilvl="0">
      <w:start w:val="1"/>
      <w:numFmt w:val="none"/>
      <w:lvlRestart w:val="0"/>
      <w:pStyle w:val="Opstilling-at"/>
      <w:lvlText w:val="%1at"/>
      <w:lvlJc w:val="left"/>
      <w:pPr>
        <w:tabs>
          <w:tab w:val="num" w:pos="822"/>
        </w:tabs>
        <w:ind w:left="1276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  <w:rPr>
        <w:rFonts w:hint="default"/>
      </w:rPr>
    </w:lvl>
  </w:abstractNum>
  <w:abstractNum w:abstractNumId="14" w15:restartNumberingAfterBreak="0">
    <w:nsid w:val="37F604BD"/>
    <w:multiLevelType w:val="hybridMultilevel"/>
    <w:tmpl w:val="2DF80C68"/>
    <w:lvl w:ilvl="0" w:tplc="760E8E80">
      <w:start w:val="1"/>
      <w:numFmt w:val="lowerLetter"/>
      <w:pStyle w:val="sR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32F4A"/>
    <w:multiLevelType w:val="multilevel"/>
    <w:tmpl w:val="350A374E"/>
    <w:lvl w:ilvl="0">
      <w:start w:val="1"/>
      <w:numFmt w:val="decimal"/>
      <w:pStyle w:val="sR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R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R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R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6" w15:restartNumberingAfterBreak="0">
    <w:nsid w:val="473466A4"/>
    <w:multiLevelType w:val="hybridMultilevel"/>
    <w:tmpl w:val="BED0CAAA"/>
    <w:lvl w:ilvl="0" w:tplc="B596D192">
      <w:start w:val="1"/>
      <w:numFmt w:val="bullet"/>
      <w:pStyle w:val="OpstillingNotat-Streg"/>
      <w:lvlText w:val="–"/>
      <w:lvlJc w:val="left"/>
      <w:pPr>
        <w:tabs>
          <w:tab w:val="num" w:pos="1182"/>
        </w:tabs>
        <w:ind w:left="1182" w:hanging="360"/>
      </w:pPr>
      <w:rPr>
        <w:rFonts w:ascii="Georgia" w:hAnsi="Georgia"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F0234"/>
    <w:multiLevelType w:val="hybridMultilevel"/>
    <w:tmpl w:val="3BA202C2"/>
    <w:lvl w:ilvl="0" w:tplc="507E6AD8">
      <w:start w:val="1"/>
      <w:numFmt w:val="lowerLetter"/>
      <w:pStyle w:val="sL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C4A48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19" w15:restartNumberingAfterBreak="0">
    <w:nsid w:val="53714C77"/>
    <w:multiLevelType w:val="hybridMultilevel"/>
    <w:tmpl w:val="7E38D1E2"/>
    <w:lvl w:ilvl="0" w:tplc="589E0C98">
      <w:start w:val="1"/>
      <w:numFmt w:val="lowerLetter"/>
      <w:pStyle w:val="OpstillingNotat-Bogstav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017F2"/>
    <w:multiLevelType w:val="hybridMultilevel"/>
    <w:tmpl w:val="3FCAA0FE"/>
    <w:lvl w:ilvl="0" w:tplc="CBA27C40">
      <w:start w:val="1"/>
      <w:numFmt w:val="decimal"/>
      <w:pStyle w:val="sR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F1E5C"/>
    <w:multiLevelType w:val="hybridMultilevel"/>
    <w:tmpl w:val="555AF954"/>
    <w:lvl w:ilvl="0" w:tplc="7B6E9284">
      <w:start w:val="1"/>
      <w:numFmt w:val="lowerRoman"/>
      <w:pStyle w:val="Opstilling-Romertal"/>
      <w:lvlText w:val="%1."/>
      <w:lvlJc w:val="left"/>
      <w:pPr>
        <w:ind w:left="118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2" w15:restartNumberingAfterBreak="0">
    <w:nsid w:val="60FB3CC8"/>
    <w:multiLevelType w:val="multilevel"/>
    <w:tmpl w:val="7304E6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14449B3"/>
    <w:multiLevelType w:val="hybridMultilevel"/>
    <w:tmpl w:val="3D22B19C"/>
    <w:lvl w:ilvl="0" w:tplc="2F1EF5E4">
      <w:start w:val="1"/>
      <w:numFmt w:val="bullet"/>
      <w:pStyle w:val="Opstilling-Streg"/>
      <w:lvlText w:val="–"/>
      <w:lvlJc w:val="left"/>
      <w:pPr>
        <w:tabs>
          <w:tab w:val="num" w:pos="1182"/>
        </w:tabs>
        <w:ind w:left="1182" w:hanging="360"/>
      </w:pPr>
      <w:rPr>
        <w:rFonts w:ascii="Georgia" w:hAnsi="Georgia"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862"/>
        </w:tabs>
        <w:ind w:left="586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582"/>
        </w:tabs>
        <w:ind w:left="658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7302"/>
        </w:tabs>
        <w:ind w:left="7302" w:hanging="360"/>
      </w:pPr>
      <w:rPr>
        <w:rFonts w:ascii="Wingdings" w:hAnsi="Wingdings" w:hint="default"/>
      </w:rPr>
    </w:lvl>
  </w:abstractNum>
  <w:abstractNum w:abstractNumId="24" w15:restartNumberingAfterBreak="0">
    <w:nsid w:val="636903B0"/>
    <w:multiLevelType w:val="hybridMultilevel"/>
    <w:tmpl w:val="39D8897E"/>
    <w:lvl w:ilvl="0" w:tplc="965CED9C">
      <w:start w:val="1"/>
      <w:numFmt w:val="decimal"/>
      <w:pStyle w:val="sL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21DE7"/>
    <w:multiLevelType w:val="hybridMultilevel"/>
    <w:tmpl w:val="A0205B80"/>
    <w:lvl w:ilvl="0" w:tplc="C81431EA">
      <w:start w:val="1"/>
      <w:numFmt w:val="bullet"/>
      <w:pStyle w:val="Spalteopstilling-streg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12A8E"/>
    <w:multiLevelType w:val="multilevel"/>
    <w:tmpl w:val="A8740B34"/>
    <w:lvl w:ilvl="0">
      <w:start w:val="1"/>
      <w:numFmt w:val="decimal"/>
      <w:pStyle w:val="sL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L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L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L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 w15:restartNumberingAfterBreak="0">
    <w:nsid w:val="6A603DEE"/>
    <w:multiLevelType w:val="multilevel"/>
    <w:tmpl w:val="A374353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6DA05CAA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29" w15:restartNumberingAfterBreak="0">
    <w:nsid w:val="70E00469"/>
    <w:multiLevelType w:val="hybridMultilevel"/>
    <w:tmpl w:val="AE603B28"/>
    <w:lvl w:ilvl="0" w:tplc="BE0685AE">
      <w:start w:val="1"/>
      <w:numFmt w:val="lowerRoman"/>
      <w:pStyle w:val="OpstillingNotat-Romert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37AAF"/>
    <w:multiLevelType w:val="hybridMultilevel"/>
    <w:tmpl w:val="CC322AE8"/>
    <w:lvl w:ilvl="0" w:tplc="39BAE528">
      <w:start w:val="1"/>
      <w:numFmt w:val="decimal"/>
      <w:pStyle w:val="sL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921FF2"/>
    <w:multiLevelType w:val="hybridMultilevel"/>
    <w:tmpl w:val="86FE276C"/>
    <w:lvl w:ilvl="0" w:tplc="7F764936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3"/>
  </w:num>
  <w:num w:numId="4">
    <w:abstractNumId w:val="2"/>
  </w:num>
  <w:num w:numId="5">
    <w:abstractNumId w:val="16"/>
  </w:num>
  <w:num w:numId="6">
    <w:abstractNumId w:val="7"/>
  </w:num>
  <w:num w:numId="7">
    <w:abstractNumId w:val="6"/>
  </w:num>
  <w:num w:numId="8">
    <w:abstractNumId w:val="16"/>
  </w:num>
  <w:num w:numId="9">
    <w:abstractNumId w:val="7"/>
  </w:num>
  <w:num w:numId="10">
    <w:abstractNumId w:val="23"/>
  </w:num>
  <w:num w:numId="11">
    <w:abstractNumId w:val="2"/>
  </w:num>
  <w:num w:numId="12">
    <w:abstractNumId w:val="6"/>
  </w:num>
  <w:num w:numId="13">
    <w:abstractNumId w:val="16"/>
  </w:num>
  <w:num w:numId="14">
    <w:abstractNumId w:val="7"/>
  </w:num>
  <w:num w:numId="15">
    <w:abstractNumId w:val="23"/>
  </w:num>
  <w:num w:numId="16">
    <w:abstractNumId w:val="2"/>
  </w:num>
  <w:num w:numId="17">
    <w:abstractNumId w:val="6"/>
  </w:num>
  <w:num w:numId="18">
    <w:abstractNumId w:val="16"/>
  </w:num>
  <w:num w:numId="19">
    <w:abstractNumId w:val="7"/>
  </w:num>
  <w:num w:numId="20">
    <w:abstractNumId w:val="23"/>
  </w:num>
  <w:num w:numId="21">
    <w:abstractNumId w:val="2"/>
  </w:num>
  <w:num w:numId="22">
    <w:abstractNumId w:val="9"/>
  </w:num>
  <w:num w:numId="23">
    <w:abstractNumId w:val="13"/>
  </w:num>
  <w:num w:numId="24">
    <w:abstractNumId w:val="8"/>
  </w:num>
  <w:num w:numId="25">
    <w:abstractNumId w:val="31"/>
  </w:num>
  <w:num w:numId="26">
    <w:abstractNumId w:val="26"/>
  </w:num>
  <w:num w:numId="27">
    <w:abstractNumId w:val="15"/>
  </w:num>
  <w:num w:numId="28">
    <w:abstractNumId w:val="27"/>
  </w:num>
  <w:num w:numId="29">
    <w:abstractNumId w:val="28"/>
  </w:num>
  <w:num w:numId="30">
    <w:abstractNumId w:val="17"/>
  </w:num>
  <w:num w:numId="31">
    <w:abstractNumId w:val="25"/>
  </w:num>
  <w:num w:numId="32">
    <w:abstractNumId w:val="24"/>
  </w:num>
  <w:num w:numId="33">
    <w:abstractNumId w:val="12"/>
  </w:num>
  <w:num w:numId="34">
    <w:abstractNumId w:val="18"/>
  </w:num>
  <w:num w:numId="35">
    <w:abstractNumId w:val="3"/>
  </w:num>
  <w:num w:numId="36">
    <w:abstractNumId w:val="22"/>
  </w:num>
  <w:num w:numId="37">
    <w:abstractNumId w:val="4"/>
  </w:num>
  <w:num w:numId="38">
    <w:abstractNumId w:val="30"/>
  </w:num>
  <w:num w:numId="39">
    <w:abstractNumId w:val="20"/>
  </w:num>
  <w:num w:numId="40">
    <w:abstractNumId w:val="5"/>
  </w:num>
  <w:num w:numId="41">
    <w:abstractNumId w:val="14"/>
  </w:num>
  <w:num w:numId="42">
    <w:abstractNumId w:val="1"/>
  </w:num>
  <w:num w:numId="43">
    <w:abstractNumId w:val="0"/>
  </w:num>
  <w:num w:numId="44">
    <w:abstractNumId w:val="11"/>
  </w:num>
  <w:num w:numId="45">
    <w:abstractNumId w:val="21"/>
  </w:num>
  <w:num w:numId="46">
    <w:abstractNumId w:val="19"/>
  </w:num>
  <w:num w:numId="47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a-DK" w:vendorID="666" w:dllVersion="513" w:checkStyle="1"/>
  <w:activeWritingStyle w:appName="MSWord" w:lang="da-DK" w:vendorID="22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22"/>
  <w:autoHyphenation/>
  <w:hyphenationZone w:val="284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90"/>
    <w:rsid w:val="00013E17"/>
    <w:rsid w:val="00016233"/>
    <w:rsid w:val="00042006"/>
    <w:rsid w:val="00045582"/>
    <w:rsid w:val="0008056A"/>
    <w:rsid w:val="000E3104"/>
    <w:rsid w:val="000F7A3D"/>
    <w:rsid w:val="00114276"/>
    <w:rsid w:val="0011645D"/>
    <w:rsid w:val="001220AB"/>
    <w:rsid w:val="00146224"/>
    <w:rsid w:val="001652C7"/>
    <w:rsid w:val="00167D70"/>
    <w:rsid w:val="0017779C"/>
    <w:rsid w:val="0018016D"/>
    <w:rsid w:val="0018734E"/>
    <w:rsid w:val="001D77F9"/>
    <w:rsid w:val="001E3090"/>
    <w:rsid w:val="00260B17"/>
    <w:rsid w:val="002843BC"/>
    <w:rsid w:val="002D54A5"/>
    <w:rsid w:val="00303A7F"/>
    <w:rsid w:val="00342B07"/>
    <w:rsid w:val="003433FB"/>
    <w:rsid w:val="003439EE"/>
    <w:rsid w:val="003675CA"/>
    <w:rsid w:val="00411D90"/>
    <w:rsid w:val="00417786"/>
    <w:rsid w:val="00447712"/>
    <w:rsid w:val="00493980"/>
    <w:rsid w:val="004C763A"/>
    <w:rsid w:val="005C17BA"/>
    <w:rsid w:val="00603145"/>
    <w:rsid w:val="00673CB9"/>
    <w:rsid w:val="006B41D3"/>
    <w:rsid w:val="006F7098"/>
    <w:rsid w:val="00727131"/>
    <w:rsid w:val="00817511"/>
    <w:rsid w:val="008522A4"/>
    <w:rsid w:val="0085599D"/>
    <w:rsid w:val="00856AFD"/>
    <w:rsid w:val="00864DD5"/>
    <w:rsid w:val="00867311"/>
    <w:rsid w:val="00872054"/>
    <w:rsid w:val="00875E76"/>
    <w:rsid w:val="008932BE"/>
    <w:rsid w:val="008B12D5"/>
    <w:rsid w:val="0093490C"/>
    <w:rsid w:val="00937D2B"/>
    <w:rsid w:val="00955CD0"/>
    <w:rsid w:val="00965316"/>
    <w:rsid w:val="009738BC"/>
    <w:rsid w:val="00987782"/>
    <w:rsid w:val="009B058B"/>
    <w:rsid w:val="009C0D24"/>
    <w:rsid w:val="009D21C9"/>
    <w:rsid w:val="009E37AC"/>
    <w:rsid w:val="009F4FAC"/>
    <w:rsid w:val="009F7038"/>
    <w:rsid w:val="00A512CB"/>
    <w:rsid w:val="00A56FAD"/>
    <w:rsid w:val="00AD4BCD"/>
    <w:rsid w:val="00AE4042"/>
    <w:rsid w:val="00AF11D3"/>
    <w:rsid w:val="00AF6E14"/>
    <w:rsid w:val="00B01B90"/>
    <w:rsid w:val="00B84B9A"/>
    <w:rsid w:val="00BD4A71"/>
    <w:rsid w:val="00C17308"/>
    <w:rsid w:val="00C64890"/>
    <w:rsid w:val="00C8281D"/>
    <w:rsid w:val="00CA7904"/>
    <w:rsid w:val="00CB1963"/>
    <w:rsid w:val="00CC6FBC"/>
    <w:rsid w:val="00D00E38"/>
    <w:rsid w:val="00D01665"/>
    <w:rsid w:val="00D04EA8"/>
    <w:rsid w:val="00D1798B"/>
    <w:rsid w:val="00D35679"/>
    <w:rsid w:val="00D57302"/>
    <w:rsid w:val="00D671CB"/>
    <w:rsid w:val="00D71D9C"/>
    <w:rsid w:val="00D769C7"/>
    <w:rsid w:val="00D7749F"/>
    <w:rsid w:val="00D80A4D"/>
    <w:rsid w:val="00DB0D8F"/>
    <w:rsid w:val="00DB61A9"/>
    <w:rsid w:val="00DD6B1E"/>
    <w:rsid w:val="00E20811"/>
    <w:rsid w:val="00E339B5"/>
    <w:rsid w:val="00E562B3"/>
    <w:rsid w:val="00EB62A5"/>
    <w:rsid w:val="00EB7F2B"/>
    <w:rsid w:val="00F573EA"/>
    <w:rsid w:val="00F7598C"/>
    <w:rsid w:val="00F8578C"/>
    <w:rsid w:val="00FA6BBB"/>
    <w:rsid w:val="00FD2408"/>
    <w:rsid w:val="00FD5228"/>
    <w:rsid w:val="00FF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893A49"/>
  <w15:docId w15:val="{E88F3CC3-0DD7-41AD-82D4-BCE5D1E1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890"/>
    <w:pPr>
      <w:spacing w:line="240" w:lineRule="atLeast"/>
    </w:pPr>
    <w:rPr>
      <w:rFonts w:ascii="Georgia" w:hAnsi="Georgia"/>
      <w:szCs w:val="24"/>
    </w:rPr>
  </w:style>
  <w:style w:type="paragraph" w:styleId="Overskrift1">
    <w:name w:val="heading 1"/>
    <w:aliases w:val="h1,A MAJOR/BOLD,Schedheading,Heading 1(Report Only),h1 chapter heading,Section Heading,H1,Attribute Heading 1,Roman 14 B Heading,Roman 14 B Heading1,Roman 14 B Heading2,Roman 14 B Heading11,new page/chapter,1st level,(Alt+1),2,Level 1,69%"/>
    <w:basedOn w:val="Normal"/>
    <w:next w:val="Niveau2"/>
    <w:link w:val="Overskrift1Tegn"/>
    <w:qFormat/>
    <w:rsid w:val="00E339B5"/>
    <w:pPr>
      <w:keepNext/>
      <w:numPr>
        <w:numId w:val="22"/>
      </w:numPr>
      <w:outlineLvl w:val="0"/>
    </w:pPr>
    <w:rPr>
      <w:rFonts w:cs="Arial"/>
      <w:b/>
      <w:bCs/>
      <w:szCs w:val="32"/>
    </w:rPr>
  </w:style>
  <w:style w:type="paragraph" w:styleId="Overskrift2">
    <w:name w:val="heading 2"/>
    <w:aliases w:val="Heading B,H2,h2,(Alt+2),Attribute Heading 2,L2,Level Heading 2,H21,H22,H23,H211,H221,H24,H212,H222,H231,H2111,H2211,h2 (TOC),Chapter Title,hoofdstuk 1.1,headline,Level 2 Topic Heading,Section,m,Body Text (Reset numbering),Reset numbering,2m"/>
    <w:basedOn w:val="Normal"/>
    <w:next w:val="Niveau3"/>
    <w:link w:val="Overskrift2Tegn"/>
    <w:qFormat/>
    <w:rsid w:val="00E339B5"/>
    <w:pPr>
      <w:keepNext/>
      <w:numPr>
        <w:ilvl w:val="1"/>
        <w:numId w:val="22"/>
      </w:numPr>
      <w:outlineLvl w:val="1"/>
    </w:pPr>
    <w:rPr>
      <w:rFonts w:cs="Arial"/>
      <w:bCs/>
      <w:iCs/>
      <w:szCs w:val="28"/>
    </w:rPr>
  </w:style>
  <w:style w:type="paragraph" w:styleId="Overskrift3">
    <w:name w:val="heading 3"/>
    <w:aliases w:val="H3,H31,Table Attribute Heading,Heading C,(Alt+3),L3,h31,h32,h311,h33,h312,h34,h313,h35,h314,h36,h315,h37,h316,h38,h317,h39,h318,h310,h319,h3110,h320,h3111,h321,h331,h3121,h341,h3131,h351,h3141,h361,h3151,h371,h3161,h381,h3171,h391,h3181,3m"/>
    <w:basedOn w:val="Normal"/>
    <w:next w:val="Niveau4"/>
    <w:qFormat/>
    <w:rsid w:val="00E339B5"/>
    <w:pPr>
      <w:keepNext/>
      <w:numPr>
        <w:ilvl w:val="2"/>
        <w:numId w:val="22"/>
      </w:numPr>
      <w:outlineLvl w:val="2"/>
    </w:pPr>
    <w:rPr>
      <w:rFonts w:cs="Arial"/>
      <w:bCs/>
      <w:szCs w:val="26"/>
    </w:rPr>
  </w:style>
  <w:style w:type="paragraph" w:styleId="Overskrift4">
    <w:name w:val="heading 4"/>
    <w:aliases w:val="h4,Second Level Heading HM,Subhead C,Heading Four,heading 4,H4,Exhibit,n,h4 sub sub heading,D Sub-Sub/Plain,Level 2 - (a),Level 2 - a,GPH Heading 4,Schedules,Sub-Minor,dash,4,14,l4,141,h41,l41,41,142,h42,l42,h43,a.,Map Title,42,parapoint,¶"/>
    <w:basedOn w:val="Normal"/>
    <w:next w:val="Niveau4"/>
    <w:qFormat/>
    <w:rsid w:val="00E339B5"/>
    <w:pPr>
      <w:keepNext/>
      <w:numPr>
        <w:ilvl w:val="3"/>
        <w:numId w:val="22"/>
      </w:numPr>
      <w:outlineLvl w:val="3"/>
    </w:pPr>
    <w:rPr>
      <w:bCs/>
      <w:szCs w:val="28"/>
    </w:rPr>
  </w:style>
  <w:style w:type="paragraph" w:styleId="Overskrift5">
    <w:name w:val="heading 5"/>
    <w:aliases w:val="Heading 5(unused),Level 3 - (i),Third Level Heading,h5,Response Type,Response Type1,Response Type2,Response Type3,Response Type4,Response Type5,Response Type6,Response Type7,Appendix A to X,Heading 5   Appendix A to X,H5,Subheading,l5,Headi"/>
    <w:basedOn w:val="Normal"/>
    <w:next w:val="Niveau5"/>
    <w:qFormat/>
    <w:rsid w:val="00E339B5"/>
    <w:pPr>
      <w:keepNext/>
      <w:numPr>
        <w:ilvl w:val="4"/>
        <w:numId w:val="22"/>
      </w:numPr>
      <w:outlineLvl w:val="4"/>
    </w:pPr>
    <w:rPr>
      <w:bCs/>
      <w:iCs/>
      <w:szCs w:val="26"/>
    </w:rPr>
  </w:style>
  <w:style w:type="paragraph" w:styleId="Overskrift6">
    <w:name w:val="heading 6"/>
    <w:aliases w:val="Heading 6(unused),Legal Level 1.,L1 PIP,Heading 6  Appendix Y &amp; Z,Lev 6,H6 DO NOT USE,Bullet list,PA Appendix,H6,H61,PR14,Appendix,dash GS,level6,Name of Org,h6,Sub5Para,a,b,Body Text 5,6,heading 6,ITT t6,fcl,figurecapl,(I),Level 6,bullet2"/>
    <w:basedOn w:val="Normal"/>
    <w:next w:val="Normal"/>
    <w:qFormat/>
    <w:rsid w:val="00E339B5"/>
    <w:pPr>
      <w:keepNext/>
      <w:numPr>
        <w:ilvl w:val="5"/>
        <w:numId w:val="22"/>
      </w:numPr>
      <w:ind w:left="1730" w:hanging="454"/>
      <w:outlineLvl w:val="5"/>
    </w:pPr>
    <w:rPr>
      <w:bCs/>
      <w:szCs w:val="22"/>
    </w:rPr>
  </w:style>
  <w:style w:type="paragraph" w:styleId="Overskrift7">
    <w:name w:val="heading 7"/>
    <w:aliases w:val="Heading 7(unused),Legal Level 1.1.,L2 PIP,Lev 7,H7DO NOT USE,PA Appendix Major,Appendix Major,H7,i.,square GS,level1noheading,h7,Body Text 6,letter list,7,req3,heading 7,ITT t7,fcs,figurecaps,lettered list,ap,Level 1.1,VZ App Heading 7"/>
    <w:basedOn w:val="Normal"/>
    <w:next w:val="Normal"/>
    <w:qFormat/>
    <w:rsid w:val="00E339B5"/>
    <w:pPr>
      <w:numPr>
        <w:ilvl w:val="6"/>
        <w:numId w:val="2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Overskrift8">
    <w:name w:val="heading 8"/>
    <w:aliases w:val="Legal Level 1.1.1.,Lev 8,h8 DO NOT USE,PA Appendix Minor,Appendix Minor,H8,level2(a),L3 PIP,Heading 8(unused),h8,Body Text 7,action,8,r,requirement,req2,Reference List,heading 8,ITT t8,ad,Level 1.1.1,Blank 4,Heading 8 (do not use),Do Not Us"/>
    <w:basedOn w:val="Normal"/>
    <w:next w:val="Normal"/>
    <w:qFormat/>
    <w:rsid w:val="00E339B5"/>
    <w:pPr>
      <w:numPr>
        <w:ilvl w:val="7"/>
        <w:numId w:val="2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Overskrift9">
    <w:name w:val="heading 9"/>
    <w:aliases w:val="Heading 9 (defunct),Legal Level 1.1.1.1.,Lev 9,h9 DO NOT USE,App Heading,Titre 10,App1,H9,level3(i),Body Text 8,h9,Heading 9(unused),progress,9,rb,req bullet,req1,heading 9,ITT t9,number,aat,Level (a),Bullet 2,Blank 5,appendix,App Headin,IT"/>
    <w:basedOn w:val="Normal"/>
    <w:next w:val="Normal"/>
    <w:qFormat/>
    <w:rsid w:val="00E339B5"/>
    <w:pPr>
      <w:numPr>
        <w:ilvl w:val="8"/>
        <w:numId w:val="2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h1 Tegn,A MAJOR/BOLD Tegn,Schedheading Tegn,Heading 1(Report Only) Tegn,h1 chapter heading Tegn,Section Heading Tegn,H1 Tegn,Attribute Heading 1 Tegn,Roman 14 B Heading Tegn,Roman 14 B Heading1 Tegn,Roman 14 B Heading2 Tegn,2 Tegn"/>
    <w:link w:val="Overskrift1"/>
    <w:rsid w:val="003439EE"/>
    <w:rPr>
      <w:rFonts w:ascii="Georgia" w:hAnsi="Georgia" w:cs="Arial"/>
      <w:b/>
      <w:bCs/>
      <w:szCs w:val="32"/>
    </w:rPr>
  </w:style>
  <w:style w:type="paragraph" w:customStyle="1" w:styleId="Niveau3">
    <w:name w:val="Niveau 3"/>
    <w:basedOn w:val="Overskrift3"/>
    <w:link w:val="Niveau3Tegn"/>
    <w:rsid w:val="00E339B5"/>
    <w:pPr>
      <w:keepNext w:val="0"/>
      <w:spacing w:after="240"/>
    </w:pPr>
  </w:style>
  <w:style w:type="paragraph" w:customStyle="1" w:styleId="Niveau4">
    <w:name w:val="Niveau 4"/>
    <w:basedOn w:val="Overskrift4"/>
    <w:rsid w:val="00E339B5"/>
    <w:pPr>
      <w:keepNext w:val="0"/>
      <w:spacing w:after="240"/>
    </w:pPr>
  </w:style>
  <w:style w:type="paragraph" w:customStyle="1" w:styleId="Niveau5">
    <w:name w:val="Niveau 5"/>
    <w:basedOn w:val="Overskrift5"/>
    <w:rsid w:val="00E339B5"/>
    <w:pPr>
      <w:keepNext w:val="0"/>
      <w:spacing w:after="240"/>
      <w:outlineLvl w:val="6"/>
    </w:pPr>
  </w:style>
  <w:style w:type="paragraph" w:customStyle="1" w:styleId="Niveau6">
    <w:name w:val="Niveau 6"/>
    <w:basedOn w:val="Overskrift6"/>
    <w:rsid w:val="00E339B5"/>
    <w:pPr>
      <w:keepNext w:val="0"/>
      <w:spacing w:after="240"/>
      <w:outlineLvl w:val="6"/>
    </w:pPr>
  </w:style>
  <w:style w:type="paragraph" w:styleId="Sidehoved">
    <w:name w:val="header"/>
    <w:basedOn w:val="Normal"/>
    <w:link w:val="SidehovedTegn"/>
    <w:rsid w:val="00E339B5"/>
    <w:rPr>
      <w:szCs w:val="18"/>
      <w:lang w:eastAsia="en-GB"/>
    </w:rPr>
  </w:style>
  <w:style w:type="character" w:customStyle="1" w:styleId="SidehovedTegn">
    <w:name w:val="Sidehoved Tegn"/>
    <w:link w:val="Sidehoved"/>
    <w:rsid w:val="00E339B5"/>
    <w:rPr>
      <w:rFonts w:ascii="Georgia" w:hAnsi="Georgia"/>
      <w:szCs w:val="18"/>
      <w:lang w:eastAsia="en-GB"/>
    </w:rPr>
  </w:style>
  <w:style w:type="paragraph" w:styleId="Sidefod">
    <w:name w:val="footer"/>
    <w:basedOn w:val="Normal"/>
    <w:rsid w:val="00E339B5"/>
    <w:rPr>
      <w:szCs w:val="18"/>
      <w:lang w:eastAsia="en-GB"/>
    </w:rPr>
  </w:style>
  <w:style w:type="paragraph" w:customStyle="1" w:styleId="Part2">
    <w:name w:val="Part2"/>
    <w:basedOn w:val="Normal"/>
    <w:next w:val="Brdtekst"/>
    <w:rsid w:val="008932BE"/>
    <w:pPr>
      <w:spacing w:after="240"/>
    </w:pPr>
  </w:style>
  <w:style w:type="paragraph" w:styleId="Brdtekst">
    <w:name w:val="Body Text"/>
    <w:basedOn w:val="Normal"/>
    <w:rsid w:val="00E339B5"/>
    <w:pPr>
      <w:spacing w:after="240"/>
    </w:pPr>
    <w:rPr>
      <w:szCs w:val="18"/>
      <w:lang w:eastAsia="en-GB"/>
    </w:rPr>
  </w:style>
  <w:style w:type="paragraph" w:customStyle="1" w:styleId="Part1">
    <w:name w:val="Part 1"/>
    <w:basedOn w:val="Normal"/>
    <w:next w:val="Part2"/>
    <w:rsid w:val="008932BE"/>
    <w:pPr>
      <w:spacing w:line="240" w:lineRule="auto"/>
    </w:pPr>
    <w:rPr>
      <w:b/>
    </w:rPr>
  </w:style>
  <w:style w:type="character" w:styleId="Kommentarhenvisning">
    <w:name w:val="annotation reference"/>
    <w:semiHidden/>
    <w:rPr>
      <w:sz w:val="16"/>
    </w:rPr>
  </w:style>
  <w:style w:type="paragraph" w:styleId="Indholdsfortegnelse1">
    <w:name w:val="toc 1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styleId="Indholdsfortegnelse2">
    <w:name w:val="toc 2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styleId="Indeks1">
    <w:name w:val="index 1"/>
    <w:basedOn w:val="Normal"/>
    <w:next w:val="Normal"/>
    <w:semiHidden/>
    <w:pPr>
      <w:tabs>
        <w:tab w:val="right" w:leader="dot" w:pos="7087"/>
      </w:tabs>
      <w:spacing w:before="60" w:line="240" w:lineRule="auto"/>
      <w:ind w:left="198" w:hanging="198"/>
    </w:pPr>
    <w:rPr>
      <w:i/>
    </w:rPr>
  </w:style>
  <w:style w:type="paragraph" w:styleId="Indeks2">
    <w:name w:val="index 2"/>
    <w:basedOn w:val="Normal"/>
    <w:next w:val="Normal"/>
    <w:semiHidden/>
    <w:pPr>
      <w:tabs>
        <w:tab w:val="right" w:leader="dot" w:pos="7087"/>
      </w:tabs>
      <w:spacing w:line="240" w:lineRule="auto"/>
      <w:ind w:left="396" w:hanging="198"/>
    </w:pPr>
    <w:rPr>
      <w:i/>
    </w:rPr>
  </w:style>
  <w:style w:type="paragraph" w:styleId="Indeks3">
    <w:name w:val="index 3"/>
    <w:basedOn w:val="Normal"/>
    <w:next w:val="Normal"/>
    <w:semiHidden/>
    <w:pPr>
      <w:tabs>
        <w:tab w:val="right" w:leader="dot" w:pos="7087"/>
      </w:tabs>
      <w:spacing w:line="240" w:lineRule="auto"/>
      <w:ind w:left="601" w:hanging="198"/>
    </w:pPr>
    <w:rPr>
      <w:i/>
    </w:rPr>
  </w:style>
  <w:style w:type="paragraph" w:styleId="Indholdsfortegnelse3">
    <w:name w:val="toc 3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styleId="Fodnotetekst">
    <w:name w:val="footnote text"/>
    <w:basedOn w:val="Normal"/>
    <w:semiHidden/>
    <w:pPr>
      <w:spacing w:line="240" w:lineRule="auto"/>
    </w:pPr>
    <w:rPr>
      <w:sz w:val="16"/>
    </w:rPr>
  </w:style>
  <w:style w:type="paragraph" w:customStyle="1" w:styleId="Vedr">
    <w:name w:val="Vedr"/>
    <w:basedOn w:val="Normal"/>
    <w:next w:val="Normal"/>
    <w:link w:val="VedrTegn"/>
    <w:rsid w:val="00E339B5"/>
    <w:rPr>
      <w:b/>
      <w:szCs w:val="18"/>
      <w:lang w:eastAsia="en-GB"/>
    </w:rPr>
  </w:style>
  <w:style w:type="paragraph" w:customStyle="1" w:styleId="GFV01">
    <w:name w:val="GFV01"/>
    <w:basedOn w:val="Normal"/>
    <w:rsid w:val="00E339B5"/>
    <w:pPr>
      <w:spacing w:line="200" w:lineRule="atLeast"/>
      <w:ind w:left="-2835"/>
    </w:pPr>
    <w:rPr>
      <w:noProof/>
      <w:sz w:val="16"/>
      <w:szCs w:val="18"/>
      <w:lang w:eastAsia="en-GB"/>
    </w:rPr>
  </w:style>
  <w:style w:type="paragraph" w:customStyle="1" w:styleId="GFV02">
    <w:name w:val="GFV02"/>
    <w:basedOn w:val="Normal"/>
    <w:rsid w:val="00E339B5"/>
    <w:pPr>
      <w:tabs>
        <w:tab w:val="right" w:pos="8816"/>
      </w:tabs>
      <w:spacing w:line="200" w:lineRule="atLeast"/>
      <w:ind w:left="-822"/>
    </w:pPr>
    <w:rPr>
      <w:noProof/>
      <w:sz w:val="12"/>
      <w:szCs w:val="18"/>
      <w:lang w:eastAsia="en-GB"/>
    </w:rPr>
  </w:style>
  <w:style w:type="character" w:customStyle="1" w:styleId="GFV03">
    <w:name w:val="GFV03"/>
    <w:basedOn w:val="Standardskrifttypeiafsnit"/>
    <w:rsid w:val="00E339B5"/>
  </w:style>
  <w:style w:type="paragraph" w:customStyle="1" w:styleId="Ref">
    <w:name w:val="Ref"/>
    <w:basedOn w:val="Normal"/>
    <w:rsid w:val="00E339B5"/>
    <w:rPr>
      <w:sz w:val="16"/>
      <w:szCs w:val="18"/>
      <w:lang w:eastAsia="en-GB"/>
    </w:rPr>
  </w:style>
  <w:style w:type="paragraph" w:customStyle="1" w:styleId="Ref06">
    <w:name w:val="Ref06"/>
    <w:basedOn w:val="Ref"/>
    <w:rsid w:val="00E339B5"/>
    <w:pPr>
      <w:spacing w:line="120" w:lineRule="atLeast"/>
    </w:pPr>
    <w:rPr>
      <w:noProof/>
      <w:sz w:val="12"/>
      <w:szCs w:val="12"/>
    </w:rPr>
  </w:style>
  <w:style w:type="character" w:styleId="Sidetal">
    <w:name w:val="page number"/>
    <w:rsid w:val="00E339B5"/>
    <w:rPr>
      <w:rFonts w:ascii="Georgia" w:hAnsi="Georgia"/>
      <w:sz w:val="12"/>
    </w:rPr>
  </w:style>
  <w:style w:type="table" w:styleId="Tabel-Gitter">
    <w:name w:val="Table Grid"/>
    <w:basedOn w:val="Tabel-Normal"/>
    <w:rsid w:val="00E33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veau2">
    <w:name w:val="Niveau 2"/>
    <w:basedOn w:val="Overskrift2"/>
    <w:rsid w:val="00E339B5"/>
    <w:pPr>
      <w:keepNext w:val="0"/>
      <w:spacing w:after="240"/>
    </w:pPr>
  </w:style>
  <w:style w:type="paragraph" w:customStyle="1" w:styleId="ForsideOverSkriftGr">
    <w:name w:val="ForsideOverSkriftGrå"/>
    <w:basedOn w:val="Normal"/>
    <w:next w:val="ForsideUnderOverSkriftGr"/>
    <w:rsid w:val="00E339B5"/>
    <w:pPr>
      <w:ind w:left="-822"/>
    </w:pPr>
    <w:rPr>
      <w:color w:val="5F5F5D"/>
      <w:sz w:val="36"/>
      <w:szCs w:val="36"/>
      <w:lang w:eastAsia="en-GB"/>
    </w:rPr>
  </w:style>
  <w:style w:type="paragraph" w:customStyle="1" w:styleId="ForsideUnderOverSkriftGr">
    <w:name w:val="ForsideUnderOverSkriftGrå"/>
    <w:basedOn w:val="Normal"/>
    <w:next w:val="Normal"/>
    <w:rsid w:val="00E339B5"/>
    <w:pPr>
      <w:ind w:left="-822"/>
    </w:pPr>
    <w:rPr>
      <w:color w:val="5F5F5D"/>
      <w:sz w:val="24"/>
      <w:lang w:eastAsia="en-GB"/>
    </w:rPr>
  </w:style>
  <w:style w:type="paragraph" w:customStyle="1" w:styleId="ForsideUdkasttekstGr">
    <w:name w:val="ForsideUdkasttekstGrå"/>
    <w:basedOn w:val="Normal"/>
    <w:next w:val="ForsideOverSkriftGr"/>
    <w:rsid w:val="00E339B5"/>
    <w:pPr>
      <w:spacing w:after="240"/>
      <w:ind w:left="-822"/>
    </w:pPr>
    <w:rPr>
      <w:color w:val="5F5F5D"/>
      <w:szCs w:val="20"/>
      <w:lang w:eastAsia="en-GB"/>
    </w:rPr>
  </w:style>
  <w:style w:type="paragraph" w:customStyle="1" w:styleId="Opstilling-Streg">
    <w:name w:val="Opstilling - Streg"/>
    <w:basedOn w:val="Normal"/>
    <w:qFormat/>
    <w:rsid w:val="00E339B5"/>
    <w:pPr>
      <w:numPr>
        <w:numId w:val="3"/>
      </w:numPr>
      <w:tabs>
        <w:tab w:val="clear" w:pos="1182"/>
      </w:tabs>
      <w:spacing w:after="240"/>
      <w:ind w:left="1276" w:hanging="454"/>
    </w:pPr>
    <w:rPr>
      <w:szCs w:val="18"/>
      <w:lang w:eastAsia="en-GB"/>
    </w:rPr>
  </w:style>
  <w:style w:type="paragraph" w:customStyle="1" w:styleId="Opstilling-tal0">
    <w:name w:val="Opstilling - tal"/>
    <w:basedOn w:val="Normal"/>
    <w:rsid w:val="0018016D"/>
    <w:pPr>
      <w:tabs>
        <w:tab w:val="left" w:pos="822"/>
      </w:tabs>
      <w:spacing w:after="120"/>
    </w:pPr>
  </w:style>
  <w:style w:type="paragraph" w:customStyle="1" w:styleId="OpstillingNotat-Tal0">
    <w:name w:val="Opstilling Notat- Tal"/>
    <w:basedOn w:val="Normal"/>
    <w:rsid w:val="0018016D"/>
    <w:pPr>
      <w:spacing w:after="120" w:line="240" w:lineRule="auto"/>
    </w:pPr>
    <w:rPr>
      <w:szCs w:val="20"/>
    </w:rPr>
  </w:style>
  <w:style w:type="paragraph" w:customStyle="1" w:styleId="OpstillingNotat-Tal">
    <w:name w:val="Opstilling Notat - Tal"/>
    <w:basedOn w:val="Normal"/>
    <w:rsid w:val="00E339B5"/>
    <w:pPr>
      <w:numPr>
        <w:numId w:val="2"/>
      </w:numPr>
      <w:spacing w:after="240"/>
    </w:pPr>
    <w:rPr>
      <w:szCs w:val="20"/>
      <w:lang w:eastAsia="en-GB"/>
    </w:rPr>
  </w:style>
  <w:style w:type="paragraph" w:customStyle="1" w:styleId="Prambel">
    <w:name w:val="Præambel"/>
    <w:basedOn w:val="Normal"/>
    <w:rsid w:val="00E339B5"/>
    <w:pPr>
      <w:numPr>
        <w:numId w:val="6"/>
      </w:numPr>
      <w:tabs>
        <w:tab w:val="clear" w:pos="822"/>
      </w:tabs>
      <w:spacing w:after="240"/>
    </w:pPr>
    <w:rPr>
      <w:szCs w:val="18"/>
      <w:lang w:eastAsia="en-GB"/>
    </w:rPr>
  </w:style>
  <w:style w:type="character" w:styleId="Hyperlink">
    <w:name w:val="Hyperlink"/>
    <w:uiPriority w:val="99"/>
    <w:rsid w:val="00E339B5"/>
    <w:rPr>
      <w:color w:val="0000FF"/>
      <w:u w:val="single"/>
    </w:rPr>
  </w:style>
  <w:style w:type="character" w:customStyle="1" w:styleId="VedrTegn">
    <w:name w:val="Vedr Tegn"/>
    <w:link w:val="Vedr"/>
    <w:rsid w:val="00FD2408"/>
    <w:rPr>
      <w:rFonts w:ascii="Georgia" w:hAnsi="Georgia"/>
      <w:b/>
      <w:szCs w:val="18"/>
      <w:lang w:eastAsia="en-GB"/>
    </w:rPr>
  </w:style>
  <w:style w:type="paragraph" w:customStyle="1" w:styleId="GFV04">
    <w:name w:val="GFV04"/>
    <w:basedOn w:val="GFV01"/>
    <w:rsid w:val="00E339B5"/>
    <w:pPr>
      <w:ind w:left="-3119"/>
    </w:pPr>
  </w:style>
  <w:style w:type="paragraph" w:customStyle="1" w:styleId="GFV05">
    <w:name w:val="GFV05"/>
    <w:basedOn w:val="GFV02"/>
    <w:rsid w:val="00E339B5"/>
    <w:pPr>
      <w:ind w:left="-1106"/>
    </w:pPr>
  </w:style>
  <w:style w:type="paragraph" w:customStyle="1" w:styleId="Opstilling-Tal">
    <w:name w:val="Opstilling - Tal"/>
    <w:basedOn w:val="Normal"/>
    <w:rsid w:val="00E339B5"/>
    <w:pPr>
      <w:numPr>
        <w:numId w:val="4"/>
      </w:numPr>
      <w:spacing w:after="240"/>
    </w:pPr>
    <w:rPr>
      <w:szCs w:val="18"/>
      <w:lang w:eastAsia="en-GB"/>
    </w:rPr>
  </w:style>
  <w:style w:type="paragraph" w:customStyle="1" w:styleId="OpstillingNotat-Streg">
    <w:name w:val="Opstilling Notat - Streg"/>
    <w:basedOn w:val="Normal"/>
    <w:rsid w:val="00E339B5"/>
    <w:pPr>
      <w:numPr>
        <w:numId w:val="5"/>
      </w:numPr>
      <w:tabs>
        <w:tab w:val="clear" w:pos="1182"/>
        <w:tab w:val="left" w:pos="454"/>
      </w:tabs>
      <w:spacing w:after="240"/>
      <w:ind w:left="454" w:hanging="454"/>
    </w:pPr>
    <w:rPr>
      <w:szCs w:val="18"/>
      <w:lang w:eastAsia="en-GB"/>
    </w:rPr>
  </w:style>
  <w:style w:type="paragraph" w:customStyle="1" w:styleId="Part">
    <w:name w:val="Part"/>
    <w:basedOn w:val="Normal"/>
    <w:rsid w:val="00E339B5"/>
    <w:pPr>
      <w:spacing w:after="240"/>
    </w:pPr>
    <w:rPr>
      <w:color w:val="5F5F5B"/>
    </w:rPr>
  </w:style>
  <w:style w:type="paragraph" w:customStyle="1" w:styleId="OpstillingNotat-at">
    <w:name w:val="Opstilling Notat - at"/>
    <w:basedOn w:val="Normal"/>
    <w:rsid w:val="00E339B5"/>
    <w:pPr>
      <w:numPr>
        <w:numId w:val="33"/>
      </w:numPr>
      <w:tabs>
        <w:tab w:val="clear" w:pos="357"/>
        <w:tab w:val="num" w:pos="454"/>
      </w:tabs>
      <w:spacing w:after="240"/>
      <w:ind w:left="454" w:hanging="454"/>
    </w:pPr>
  </w:style>
  <w:style w:type="paragraph" w:customStyle="1" w:styleId="BrdtekstMedIndryk">
    <w:name w:val="BrødtekstMedIndryk"/>
    <w:basedOn w:val="Brdtekst"/>
    <w:rsid w:val="00E339B5"/>
    <w:pPr>
      <w:ind w:left="822"/>
    </w:pPr>
  </w:style>
  <w:style w:type="paragraph" w:customStyle="1" w:styleId="Paragraf">
    <w:name w:val="Paragraf"/>
    <w:basedOn w:val="Brdtekst"/>
    <w:rsid w:val="00E339B5"/>
    <w:pPr>
      <w:ind w:left="822" w:hanging="822"/>
    </w:pPr>
  </w:style>
  <w:style w:type="paragraph" w:styleId="Markeringsbobletekst">
    <w:name w:val="Balloon Text"/>
    <w:basedOn w:val="Normal"/>
    <w:link w:val="MarkeringsbobletekstTegn"/>
    <w:rsid w:val="00E339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rsid w:val="00E339B5"/>
    <w:rPr>
      <w:rFonts w:ascii="Tahoma" w:hAnsi="Tahoma" w:cs="Tahoma"/>
      <w:sz w:val="16"/>
      <w:szCs w:val="16"/>
    </w:rPr>
  </w:style>
  <w:style w:type="paragraph" w:customStyle="1" w:styleId="Brdtekst1">
    <w:name w:val="Brødtekst1"/>
    <w:basedOn w:val="Normal"/>
    <w:qFormat/>
    <w:rsid w:val="00E339B5"/>
    <w:pPr>
      <w:spacing w:after="240"/>
    </w:pPr>
  </w:style>
  <w:style w:type="paragraph" w:customStyle="1" w:styleId="Opstilling-at">
    <w:name w:val="Opstilling - at"/>
    <w:basedOn w:val="Normal"/>
    <w:qFormat/>
    <w:rsid w:val="00E339B5"/>
    <w:pPr>
      <w:numPr>
        <w:numId w:val="23"/>
      </w:numPr>
      <w:spacing w:after="240"/>
    </w:pPr>
  </w:style>
  <w:style w:type="paragraph" w:customStyle="1" w:styleId="sL-Spalteopstilling-bogstaver">
    <w:name w:val="sL-Spalte opstilling - bogstaver"/>
    <w:basedOn w:val="Normal"/>
    <w:qFormat/>
    <w:rsid w:val="00E339B5"/>
    <w:pPr>
      <w:numPr>
        <w:numId w:val="30"/>
      </w:numPr>
    </w:pPr>
  </w:style>
  <w:style w:type="paragraph" w:customStyle="1" w:styleId="Spalteopstilling-streg">
    <w:name w:val="Spalte opstilling - streg"/>
    <w:basedOn w:val="Normal"/>
    <w:rsid w:val="00E339B5"/>
    <w:pPr>
      <w:numPr>
        <w:numId w:val="31"/>
      </w:numPr>
      <w:tabs>
        <w:tab w:val="clear" w:pos="1440"/>
        <w:tab w:val="left" w:pos="113"/>
      </w:tabs>
      <w:ind w:left="868" w:hanging="301"/>
    </w:pPr>
  </w:style>
  <w:style w:type="paragraph" w:customStyle="1" w:styleId="sL-Niveau2">
    <w:name w:val="sL-Niveau2"/>
    <w:basedOn w:val="Normal"/>
    <w:rsid w:val="00E339B5"/>
    <w:pPr>
      <w:numPr>
        <w:ilvl w:val="1"/>
        <w:numId w:val="26"/>
      </w:numPr>
      <w:tabs>
        <w:tab w:val="left" w:pos="567"/>
      </w:tabs>
      <w:outlineLvl w:val="1"/>
    </w:pPr>
  </w:style>
  <w:style w:type="paragraph" w:customStyle="1" w:styleId="sL-Overskrift">
    <w:name w:val="sL-Overskrift"/>
    <w:basedOn w:val="Normal"/>
    <w:next w:val="sL-Niveau2"/>
    <w:rsid w:val="00E339B5"/>
    <w:pPr>
      <w:numPr>
        <w:numId w:val="26"/>
      </w:numPr>
      <w:tabs>
        <w:tab w:val="left" w:pos="567"/>
      </w:tabs>
      <w:outlineLvl w:val="0"/>
    </w:pPr>
    <w:rPr>
      <w:b/>
    </w:rPr>
  </w:style>
  <w:style w:type="paragraph" w:customStyle="1" w:styleId="sR-Niveau2">
    <w:name w:val="sR-Niveau2"/>
    <w:basedOn w:val="Normal"/>
    <w:rsid w:val="00E339B5"/>
    <w:pPr>
      <w:numPr>
        <w:ilvl w:val="1"/>
        <w:numId w:val="27"/>
      </w:numPr>
      <w:tabs>
        <w:tab w:val="left" w:pos="567"/>
      </w:tabs>
      <w:outlineLvl w:val="0"/>
    </w:pPr>
  </w:style>
  <w:style w:type="paragraph" w:customStyle="1" w:styleId="sR-Overskrift">
    <w:name w:val="sR-Overskrift"/>
    <w:basedOn w:val="Normal"/>
    <w:next w:val="sR-Niveau2"/>
    <w:rsid w:val="00E339B5"/>
    <w:pPr>
      <w:numPr>
        <w:numId w:val="27"/>
      </w:numPr>
      <w:tabs>
        <w:tab w:val="left" w:pos="567"/>
      </w:tabs>
      <w:outlineLvl w:val="0"/>
    </w:pPr>
    <w:rPr>
      <w:b/>
    </w:rPr>
  </w:style>
  <w:style w:type="paragraph" w:customStyle="1" w:styleId="sL-Spalteopstilling-Tal">
    <w:name w:val="sL-Spalte opstilling - Tal"/>
    <w:basedOn w:val="Normal"/>
    <w:qFormat/>
    <w:rsid w:val="00E339B5"/>
    <w:pPr>
      <w:numPr>
        <w:numId w:val="32"/>
      </w:numPr>
    </w:pPr>
    <w:rPr>
      <w:lang w:val="en-GB"/>
    </w:rPr>
  </w:style>
  <w:style w:type="paragraph" w:customStyle="1" w:styleId="sL-Niveau3">
    <w:name w:val="sL-Niveau3"/>
    <w:basedOn w:val="Normal"/>
    <w:qFormat/>
    <w:rsid w:val="00E339B5"/>
    <w:pPr>
      <w:numPr>
        <w:ilvl w:val="2"/>
        <w:numId w:val="26"/>
      </w:numPr>
      <w:tabs>
        <w:tab w:val="left" w:pos="567"/>
      </w:tabs>
    </w:pPr>
  </w:style>
  <w:style w:type="paragraph" w:customStyle="1" w:styleId="sL-Niveau4">
    <w:name w:val="sL-Niveau4"/>
    <w:basedOn w:val="Normal"/>
    <w:qFormat/>
    <w:rsid w:val="00E339B5"/>
    <w:pPr>
      <w:numPr>
        <w:ilvl w:val="3"/>
        <w:numId w:val="26"/>
      </w:numPr>
      <w:tabs>
        <w:tab w:val="clear" w:pos="567"/>
        <w:tab w:val="left" w:pos="652"/>
      </w:tabs>
      <w:ind w:left="652" w:hanging="652"/>
    </w:pPr>
  </w:style>
  <w:style w:type="paragraph" w:customStyle="1" w:styleId="sR-Niveau3">
    <w:name w:val="sR-Niveau3"/>
    <w:basedOn w:val="Normal"/>
    <w:qFormat/>
    <w:rsid w:val="00E339B5"/>
    <w:pPr>
      <w:numPr>
        <w:ilvl w:val="2"/>
        <w:numId w:val="27"/>
      </w:numPr>
      <w:tabs>
        <w:tab w:val="left" w:pos="567"/>
      </w:tabs>
      <w:outlineLvl w:val="0"/>
    </w:pPr>
  </w:style>
  <w:style w:type="paragraph" w:customStyle="1" w:styleId="sR-Niveau4">
    <w:name w:val="sR-Niveau4"/>
    <w:basedOn w:val="Normal"/>
    <w:qFormat/>
    <w:rsid w:val="00E339B5"/>
    <w:pPr>
      <w:numPr>
        <w:ilvl w:val="3"/>
        <w:numId w:val="27"/>
      </w:numPr>
      <w:tabs>
        <w:tab w:val="clear" w:pos="567"/>
        <w:tab w:val="left" w:pos="652"/>
      </w:tabs>
      <w:ind w:left="652" w:hanging="652"/>
      <w:outlineLvl w:val="0"/>
    </w:pPr>
  </w:style>
  <w:style w:type="paragraph" w:customStyle="1" w:styleId="sL-Punkter-tal">
    <w:name w:val="sL-Punkter - tal"/>
    <w:basedOn w:val="Normal"/>
    <w:qFormat/>
    <w:rsid w:val="00E339B5"/>
    <w:pPr>
      <w:numPr>
        <w:numId w:val="38"/>
      </w:numPr>
      <w:tabs>
        <w:tab w:val="left" w:pos="567"/>
      </w:tabs>
      <w:ind w:left="567" w:hanging="567"/>
    </w:pPr>
  </w:style>
  <w:style w:type="paragraph" w:customStyle="1" w:styleId="sR-Punkter-tal">
    <w:name w:val="sR-Punkter - tal"/>
    <w:basedOn w:val="Normal"/>
    <w:qFormat/>
    <w:rsid w:val="00E339B5"/>
    <w:pPr>
      <w:numPr>
        <w:numId w:val="39"/>
      </w:numPr>
      <w:tabs>
        <w:tab w:val="left" w:pos="567"/>
      </w:tabs>
      <w:ind w:left="567" w:hanging="567"/>
    </w:pPr>
  </w:style>
  <w:style w:type="paragraph" w:styleId="Listeafsnit">
    <w:name w:val="List Paragraph"/>
    <w:basedOn w:val="Normal"/>
    <w:uiPriority w:val="34"/>
    <w:qFormat/>
    <w:rsid w:val="00E339B5"/>
    <w:pPr>
      <w:ind w:left="720"/>
      <w:contextualSpacing/>
    </w:pPr>
  </w:style>
  <w:style w:type="paragraph" w:customStyle="1" w:styleId="sR-Spalteopstilling-Tal">
    <w:name w:val="sR-Spalte opstilling - Tal"/>
    <w:basedOn w:val="Listeafsnit"/>
    <w:qFormat/>
    <w:rsid w:val="00E339B5"/>
    <w:pPr>
      <w:numPr>
        <w:numId w:val="40"/>
      </w:numPr>
    </w:pPr>
  </w:style>
  <w:style w:type="paragraph" w:customStyle="1" w:styleId="sR-Spalteopstilling-bogstaver">
    <w:name w:val="sR-Spalte opstilling - bogstaver"/>
    <w:basedOn w:val="Listeafsnit"/>
    <w:qFormat/>
    <w:rsid w:val="00E339B5"/>
    <w:pPr>
      <w:numPr>
        <w:numId w:val="41"/>
      </w:numPr>
    </w:pPr>
  </w:style>
  <w:style w:type="table" w:customStyle="1" w:styleId="GFTabellayout">
    <w:name w:val="GF_Tabellayout"/>
    <w:basedOn w:val="Tabel-Normal"/>
    <w:uiPriority w:val="99"/>
    <w:rsid w:val="00E339B5"/>
    <w:rPr>
      <w:rFonts w:ascii="Georgia" w:hAnsi="Georgia"/>
    </w:rPr>
    <w:tblPr/>
    <w:tcPr>
      <w:vAlign w:val="center"/>
    </w:tcPr>
    <w:tblStylePr w:type="firstRow">
      <w:rPr>
        <w:rFonts w:ascii="Georgia" w:hAnsi="Georgia"/>
        <w:b/>
        <w:color w:val="FFFFFF"/>
        <w:sz w:val="20"/>
      </w:rPr>
      <w:tblPr/>
      <w:trPr>
        <w:tblHeader/>
      </w:trPr>
      <w:tcPr>
        <w:shd w:val="clear" w:color="auto" w:fill="5F5F5B"/>
      </w:tcPr>
    </w:tblStylePr>
    <w:tblStylePr w:type="lastRow">
      <w:pPr>
        <w:jc w:val="left"/>
      </w:pPr>
      <w:rPr>
        <w:rFonts w:ascii="Georgia" w:hAnsi="Georgia"/>
        <w:b/>
        <w:sz w:val="20"/>
      </w:rPr>
      <w:tblPr/>
      <w:tcPr>
        <w:tcBorders>
          <w:top w:val="single" w:sz="12" w:space="0" w:color="000000"/>
          <w:bottom w:val="single" w:sz="12" w:space="0" w:color="000000"/>
        </w:tcBorders>
      </w:tcPr>
    </w:tblStylePr>
  </w:style>
  <w:style w:type="paragraph" w:styleId="Indholdsfortegnelse4">
    <w:name w:val="toc 4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customStyle="1" w:styleId="Opstilling-Romertal">
    <w:name w:val="Opstilling - Romertal"/>
    <w:basedOn w:val="Normal"/>
    <w:qFormat/>
    <w:rsid w:val="00E339B5"/>
    <w:pPr>
      <w:numPr>
        <w:numId w:val="45"/>
      </w:numPr>
      <w:tabs>
        <w:tab w:val="left" w:pos="1276"/>
      </w:tabs>
      <w:spacing w:after="240"/>
      <w:ind w:left="1276" w:hanging="454"/>
    </w:pPr>
  </w:style>
  <w:style w:type="paragraph" w:customStyle="1" w:styleId="Opstilling-Bogstav">
    <w:name w:val="Opstilling - Bogstav"/>
    <w:basedOn w:val="Normal"/>
    <w:qFormat/>
    <w:rsid w:val="00E339B5"/>
    <w:pPr>
      <w:numPr>
        <w:numId w:val="44"/>
      </w:numPr>
      <w:spacing w:after="240"/>
    </w:pPr>
  </w:style>
  <w:style w:type="paragraph" w:customStyle="1" w:styleId="OpstillingNotat-Bogstav">
    <w:name w:val="Opstilling Notat - Bogstav"/>
    <w:basedOn w:val="Normal"/>
    <w:qFormat/>
    <w:rsid w:val="00E339B5"/>
    <w:pPr>
      <w:numPr>
        <w:numId w:val="46"/>
      </w:numPr>
      <w:tabs>
        <w:tab w:val="left" w:pos="454"/>
      </w:tabs>
      <w:spacing w:after="240"/>
      <w:ind w:left="454" w:hanging="454"/>
    </w:pPr>
  </w:style>
  <w:style w:type="paragraph" w:customStyle="1" w:styleId="OpstillingNotat-Romertal">
    <w:name w:val="Opstilling Notat - Romertal"/>
    <w:basedOn w:val="Normal"/>
    <w:qFormat/>
    <w:rsid w:val="00E339B5"/>
    <w:pPr>
      <w:numPr>
        <w:numId w:val="47"/>
      </w:numPr>
      <w:tabs>
        <w:tab w:val="left" w:pos="454"/>
      </w:tabs>
      <w:spacing w:after="240"/>
      <w:ind w:left="454" w:hanging="454"/>
    </w:pPr>
  </w:style>
  <w:style w:type="character" w:customStyle="1" w:styleId="TextDelimiter">
    <w:name w:val="Text Delimiter"/>
    <w:basedOn w:val="Standardskrifttypeiafsnit"/>
    <w:rsid w:val="00F573EA"/>
    <w:rPr>
      <w:rFonts w:ascii="Times New Roman" w:hAnsi="Times New Roman" w:cs="Times New Roman"/>
      <w:vanish/>
      <w:color w:val="800000"/>
      <w:sz w:val="16"/>
      <w:vertAlign w:val="subscript"/>
    </w:rPr>
  </w:style>
  <w:style w:type="character" w:customStyle="1" w:styleId="Niveau3Tegn">
    <w:name w:val="Niveau 3 Tegn"/>
    <w:link w:val="Niveau3"/>
    <w:locked/>
    <w:rsid w:val="00C64890"/>
    <w:rPr>
      <w:rFonts w:ascii="Georgia" w:hAnsi="Georgia" w:cs="Arial"/>
      <w:bCs/>
      <w:szCs w:val="26"/>
    </w:rPr>
  </w:style>
  <w:style w:type="character" w:customStyle="1" w:styleId="Overskrift2Tegn">
    <w:name w:val="Overskrift 2 Tegn"/>
    <w:aliases w:val="Heading B Tegn,H2 Tegn,h2 Tegn,(Alt+2) Tegn,Attribute Heading 2 Tegn,L2 Tegn,Level Heading 2 Tegn,H21 Tegn,H22 Tegn,H23 Tegn,H211 Tegn,H221 Tegn,H24 Tegn,H212 Tegn,H222 Tegn,H231 Tegn,H2111 Tegn,H2211 Tegn,h2 (TOC) Tegn,headline Tegn"/>
    <w:link w:val="Overskrift2"/>
    <w:rsid w:val="00C64890"/>
    <w:rPr>
      <w:rFonts w:ascii="Georgia" w:hAnsi="Georgia" w:cs="Arial"/>
      <w:bCs/>
      <w:i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printkbh\FaellesGFK\MS%20Office\8%20-%20Projekt%20Office%202016\Word\Global%20templates\2020_Kontrakt.dotx" TargetMode="External"/></Relationships>
</file>

<file path=word/theme/theme1.xml><?xml version="1.0" encoding="utf-8"?>
<a:theme xmlns:a="http://schemas.openxmlformats.org/drawingml/2006/main" name="Kontortema">
  <a:themeElements>
    <a:clrScheme name="Gorrissen Federspiel_NY">
      <a:dk1>
        <a:srgbClr val="000000"/>
      </a:dk1>
      <a:lt1>
        <a:sysClr val="window" lastClr="FFFFFF"/>
      </a:lt1>
      <a:dk2>
        <a:srgbClr val="52504E"/>
      </a:dk2>
      <a:lt2>
        <a:srgbClr val="F0EBE6"/>
      </a:lt2>
      <a:accent1>
        <a:srgbClr val="002D41"/>
      </a:accent1>
      <a:accent2>
        <a:srgbClr val="D9CAA5"/>
      </a:accent2>
      <a:accent3>
        <a:srgbClr val="52504E"/>
      </a:accent3>
      <a:accent4>
        <a:srgbClr val="F0EBE6"/>
      </a:accent4>
      <a:accent5>
        <a:srgbClr val="B6B4B2"/>
      </a:accent5>
      <a:accent6>
        <a:srgbClr val="898785"/>
      </a:accent6>
      <a:hlink>
        <a:srgbClr val="002D41"/>
      </a:hlink>
      <a:folHlink>
        <a:srgbClr val="D9CAA5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85322367A92245A69BB9F5C9AFE76E" ma:contentTypeVersion="17" ma:contentTypeDescription="Opret et nyt dokument." ma:contentTypeScope="" ma:versionID="33bdf9f299d29f7491eff78e7d7cccf8">
  <xsd:schema xmlns:xsd="http://www.w3.org/2001/XMLSchema" xmlns:xs="http://www.w3.org/2001/XMLSchema" xmlns:p="http://schemas.microsoft.com/office/2006/metadata/properties" xmlns:ns2="39c81862-a7e0-47b1-8674-951ce89b4570" targetNamespace="http://schemas.microsoft.com/office/2006/metadata/properties" ma:root="true" ma:fieldsID="22a8f544f1cbda4aa4e81f93eb86019b" ns2:_="">
    <xsd:import namespace="39c81862-a7e0-47b1-8674-951ce89b4570"/>
    <xsd:element name="properties">
      <xsd:complexType>
        <xsd:sequence>
          <xsd:element name="documentManagement">
            <xsd:complexType>
              <xsd:all>
                <xsd:element ref="ns2:Title_da" minOccurs="0"/>
                <xsd:element ref="ns2:LongDescription" minOccurs="0"/>
                <xsd:element ref="ns2:PrimaryLanguage" minOccurs="0"/>
                <xsd:element ref="ns2:Category" minOccurs="0"/>
                <xsd:element ref="ns2:Subcategory" minOccurs="0"/>
                <xsd:element ref="ns2:Enabled" minOccurs="0"/>
                <xsd:element ref="ns2:MediaServiceMetadata" minOccurs="0"/>
                <xsd:element ref="ns2:MediaServiceFastMetadata" minOccurs="0"/>
                <xsd:element ref="ns2:Category_x003a_ID" minOccurs="0"/>
                <xsd:element ref="ns2:Subcategory_x003a_ID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81862-a7e0-47b1-8674-951ce89b4570" elementFormDefault="qualified">
    <xsd:import namespace="http://schemas.microsoft.com/office/2006/documentManagement/types"/>
    <xsd:import namespace="http://schemas.microsoft.com/office/infopath/2007/PartnerControls"/>
    <xsd:element name="Title_da" ma:index="2" nillable="true" ma:displayName="Title_da" ma:description="Danish language title if different from Title" ma:format="Dropdown" ma:internalName="Title_da" ma:readOnly="false">
      <xsd:simpleType>
        <xsd:restriction base="dms:Text">
          <xsd:maxLength value="255"/>
        </xsd:restriction>
      </xsd:simpleType>
    </xsd:element>
    <xsd:element name="LongDescription" ma:index="3" nillable="true" ma:displayName="LongDescription" ma:format="Dropdown" ma:internalName="LongDescription" ma:readOnly="false">
      <xsd:simpleType>
        <xsd:restriction base="dms:Note">
          <xsd:maxLength value="255"/>
        </xsd:restriction>
      </xsd:simpleType>
    </xsd:element>
    <xsd:element name="PrimaryLanguage" ma:index="4" nillable="true" ma:displayName="Primary Language" ma:description="Choose the language the interview will be displayed in" ma:format="Dropdown" ma:internalName="PrimaryLanguage" ma:readOnly="false">
      <xsd:simpleType>
        <xsd:restriction base="dms:Choice">
          <xsd:enumeration value="da"/>
          <xsd:enumeration value="en"/>
          <xsd:enumeration value="de"/>
        </xsd:restriction>
      </xsd:simpleType>
    </xsd:element>
    <xsd:element name="Category" ma:index="5" nillable="true" ma:displayName="Category" ma:indexed="true" ma:list="{09abb742-9b64-4c9a-8ec7-e5b0faee202d}" ma:internalName="Category" ma:readOnly="false" ma:showField="Title">
      <xsd:simpleType>
        <xsd:restriction base="dms:Lookup"/>
      </xsd:simpleType>
    </xsd:element>
    <xsd:element name="Subcategory" ma:index="6" nillable="true" ma:displayName="Subcategory" ma:indexed="true" ma:list="{b3185163-019e-4a2b-a7c7-757c82cee9ab}" ma:internalName="Subcategory" ma:readOnly="false" ma:showField="Title">
      <xsd:simpleType>
        <xsd:restriction base="dms:Lookup"/>
      </xsd:simpleType>
    </xsd:element>
    <xsd:element name="Enabled" ma:index="7" nillable="true" ma:displayName="Enabled" ma:default="1" ma:format="Dropdown" ma:internalName="Enabled" ma:readOnly="false">
      <xsd:simpleType>
        <xsd:restriction base="dms:Boolean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ategory_x003a_ID" ma:index="13" nillable="true" ma:displayName="Category:ID" ma:hidden="true" ma:list="{09abb742-9b64-4c9a-8ec7-e5b0faee202d}" ma:internalName="Category_x003a_ID" ma:readOnly="true" ma:showField="ID" ma:web="69accc4b-2bb6-48e5-b864-b6b33106aba0">
      <xsd:simpleType>
        <xsd:restriction base="dms:Lookup"/>
      </xsd:simpleType>
    </xsd:element>
    <xsd:element name="Subcategory_x003a_ID" ma:index="15" nillable="true" ma:displayName="Subcategory:ID" ma:hidden="true" ma:list="{b3185163-019e-4a2b-a7c7-757c82cee9ab}" ma:internalName="Subcategory_x003a_ID" ma:readOnly="true" ma:showField="ID" ma:web="69accc4b-2bb6-48e5-b864-b6b33106aba0">
      <xsd:simpleType>
        <xsd:restriction base="dms:Lookup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dholds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category xmlns="39c81862-a7e0-47b1-8674-951ce89b4570">7</Subcategory>
    <LongDescription xmlns="39c81862-a7e0-47b1-8674-951ce89b4570">Long Description</LongDescription>
    <Category xmlns="39c81862-a7e0-47b1-8674-951ce89b4570">12</Category>
    <PrimaryLanguage xmlns="39c81862-a7e0-47b1-8674-951ce89b4570">en</PrimaryLanguage>
    <Enabled xmlns="39c81862-a7e0-47b1-8674-951ce89b4570">true</Enabled>
    <Title_da xmlns="39c81862-a7e0-47b1-8674-951ce89b4570" xsi:nil="true"/>
  </documentManagement>
</p:properties>
</file>

<file path=customXml/itemProps1.xml><?xml version="1.0" encoding="utf-8"?>
<ds:datastoreItem xmlns:ds="http://schemas.openxmlformats.org/officeDocument/2006/customXml" ds:itemID="{F4398738-7FF5-4D51-89FF-63AEFF49A682}"/>
</file>

<file path=customXml/itemProps2.xml><?xml version="1.0" encoding="utf-8"?>
<ds:datastoreItem xmlns:ds="http://schemas.openxmlformats.org/officeDocument/2006/customXml" ds:itemID="{D0808167-629F-427D-B785-0F1CF3A3C5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F7AD40-E733-4C9D-9A75-AB9E2857E04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9c81862-a7e0-47b1-8674-951ce89b457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2020_Kontrakt.dotx</Template>
  <TotalTime>0</TotalTime>
  <Pages>2</Pages>
  <Words>124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</vt:lpstr>
    </vt:vector>
  </TitlesOfParts>
  <Company>GFK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Purpose Contract</dc:title>
  <dc:creator>Gorrissen Federspiel</dc:creator>
  <cp:lastModifiedBy>Gorrissen Federspiel</cp:lastModifiedBy>
  <cp:revision>1</cp:revision>
  <cp:lastPrinted>2010-09-08T13:48:00Z</cp:lastPrinted>
  <dcterms:created xsi:type="dcterms:W3CDTF">2020-05-13T12:57:00Z</dcterms:created>
  <dcterms:modified xsi:type="dcterms:W3CDTF">2020-05-13T12:58:00Z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nummer">
    <vt:lpwstr>918987-1 FUSIONADMIN 20.04.2010</vt:lpwstr>
  </property>
  <property fmtid="{D5CDD505-2E9C-101B-9397-08002B2CF9AE}" pid="3" name="DokType">
    <vt:lpwstr>dok</vt:lpwstr>
  </property>
  <property fmtid="{D5CDD505-2E9C-101B-9397-08002B2CF9AE}" pid="4" name="Lokation">
    <vt:lpwstr/>
  </property>
  <property fmtid="{D5CDD505-2E9C-101B-9397-08002B2CF9AE}" pid="5" name="Sprog">
    <vt:lpwstr/>
  </property>
  <property fmtid="{D5CDD505-2E9C-101B-9397-08002B2CF9AE}" pid="6" name="BrevHoved">
    <vt:lpwstr>ÅÅsf</vt:lpwstr>
  </property>
  <property fmtid="{D5CDD505-2E9C-101B-9397-08002B2CF9AE}" pid="7" name="iManageFooter">
    <vt:lpwstr> </vt:lpwstr>
  </property>
  <property fmtid="{D5CDD505-2E9C-101B-9397-08002B2CF9AE}" pid="8" name="SB">
    <vt:lpwstr> </vt:lpwstr>
  </property>
  <property fmtid="{D5CDD505-2E9C-101B-9397-08002B2CF9AE}" pid="9" name="FF">
    <vt:lpwstr> </vt:lpwstr>
  </property>
  <property fmtid="{D5CDD505-2E9C-101B-9397-08002B2CF9AE}" pid="10" name="DD">
    <vt:lpwstr>dd.mm.yyyy</vt:lpwstr>
  </property>
  <property fmtid="{D5CDD505-2E9C-101B-9397-08002B2CF9AE}" pid="11" name="TTId">
    <vt:i4>15</vt:i4>
  </property>
  <property fmtid="{D5CDD505-2E9C-101B-9397-08002B2CF9AE}" pid="12" name="ContentTypeId">
    <vt:lpwstr>0x0101000285322367A92245A69BB9F5C9AFE76E</vt:lpwstr>
  </property>
</Properties>
</file>