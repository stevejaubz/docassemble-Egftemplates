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ÅÅTekst" w:id="0"/>
    <w:p w:rsidRPr="00CC6FBC" w:rsidR="00C33946" w:rsidP="00C33946" w:rsidRDefault="00C33946" w14:paraId="16D6AECD" w14:textId="77777777">
      <w:pPr>
        <w:pStyle w:val="ForsideUdkasttekstGr"/>
      </w:pPr>
      <w:r w:rsidRPr="00CC6FBC">
        <w:fldChar w:fldCharType="begin">
          <w:ffData>
            <w:name w:val="ÅÅTekst"/>
            <w:enabled/>
            <w:calcOnExit w:val="0"/>
            <w:textInput>
              <w:default w:val="Udkast, den dd. Måned åååå/Fortroligt/Internt 10pt (slet kun tekst - ej linje, hvis den ikke benyttes)"/>
            </w:textInput>
          </w:ffData>
        </w:fldChar>
      </w:r>
      <w:r w:rsidRPr="00CC6FBC">
        <w:instrText xml:space="preserve"> FORMTEXT </w:instrText>
      </w:r>
      <w:r w:rsidRPr="00CC6FBC">
        <w:fldChar w:fldCharType="separate"/>
      </w:r>
      <w:r>
        <w:rPr>
          <w:noProof/>
        </w:rPr>
        <w:t>Udkast, den dd. Måned åååå/Fortroligt/Internt 10pt (slet kun tekst - ej linje, hvis den ikke benyttes)</w:t>
      </w:r>
      <w:r w:rsidRPr="00CC6FBC">
        <w:fldChar w:fldCharType="end"/>
      </w:r>
      <w:bookmarkEnd w:id="0"/>
    </w:p>
    <w:p w:rsidRPr="005674CB" w:rsidR="00C33946" w:rsidP="00C33946" w:rsidRDefault="00C33946" w14:paraId="44FCAA1E" w14:textId="77777777">
      <w:pPr>
        <w:pStyle w:val="ForsideOverSkriftGr"/>
      </w:pPr>
      <w:r>
        <w:t>Erhvervslejekontrakt</w:t>
      </w:r>
    </w:p>
    <w:p w:rsidRPr="005674CB" w:rsidR="00C33946" w:rsidP="00C33946" w:rsidRDefault="00C33946" w14:paraId="2C170ADB" w14:textId="77777777">
      <w:pPr>
        <w:pStyle w:val="ForsideUnderOverSkriftGr"/>
      </w:pPr>
      <w:r w:rsidRPr="002121AC">
        <w:rPr>
          <w:rFonts w:ascii="Courier New" w:hAnsi="Courier New" w:cs="Courier New"/>
          <w:highlight w:val="cyan"/>
        </w:rPr>
        <w:t>{{ realestate }}</w:t>
      </w:r>
    </w:p>
    <w:p w:rsidR="00C33946" w:rsidP="00C33946" w:rsidRDefault="00C33946" w14:paraId="0B0831C1" w14:textId="77777777"/>
    <w:p w:rsidR="00C33946" w:rsidP="00C33946" w:rsidRDefault="00C33946" w14:paraId="54696372" w14:textId="77777777"/>
    <w:p w:rsidRPr="00A6322B" w:rsidR="00C33946" w:rsidP="00C33946" w:rsidRDefault="00C33946" w14:paraId="6A18FE4E" w14:textId="77777777">
      <w:r w:rsidRPr="005674CB">
        <w:br w:type="page"/>
      </w:r>
      <w:r w:rsidRPr="00A6322B">
        <w:lastRenderedPageBreak/>
        <w:t>Indholdsfortegnelse:</w:t>
      </w:r>
    </w:p>
    <w:p w:rsidR="00C33946" w:rsidP="00C33946" w:rsidRDefault="00C33946" w14:paraId="5BE0D3C5" w14:textId="77777777">
      <w:pPr>
        <w:pStyle w:val="Indholdsfortegnelse1"/>
        <w:tabs>
          <w:tab w:val="left" w:pos="660"/>
        </w:tabs>
        <w:rPr>
          <w:rFonts w:ascii="Calibri" w:hAnsi="Calibri"/>
          <w:noProof/>
          <w:sz w:val="22"/>
        </w:rPr>
      </w:pPr>
      <w:r w:rsidRPr="00C42BEC">
        <w:rPr>
          <w:i/>
        </w:rPr>
        <w:fldChar w:fldCharType="begin"/>
      </w:r>
      <w:r w:rsidRPr="00A6322B">
        <w:instrText xml:space="preserve"> TOC \o "1-1" </w:instrText>
      </w:r>
      <w:r w:rsidRPr="00C42BEC">
        <w:rPr>
          <w:i/>
        </w:rPr>
        <w:fldChar w:fldCharType="separate"/>
      </w:r>
      <w:r>
        <w:t>1</w:t>
      </w:r>
      <w:r>
        <w:rPr>
          <w:rFonts w:ascii="Calibri" w:hAnsi="Calibri"/>
          <w:noProof/>
          <w:sz w:val="22"/>
        </w:rPr>
        <w:tab/>
      </w:r>
      <w:r>
        <w:t>Lejemålet</w:t>
      </w:r>
      <w:r>
        <w:tab/>
      </w:r>
      <w:r>
        <w:fldChar w:fldCharType="begin"/>
      </w:r>
      <w:r>
        <w:instrText xml:space="preserve"> PAGEREF _Toc256000046 \h </w:instrText>
      </w:r>
      <w:r>
        <w:fldChar w:fldCharType="separate"/>
      </w:r>
      <w:r>
        <w:rPr>
          <w:noProof/>
        </w:rPr>
        <w:t>3</w:t>
      </w:r>
      <w:r>
        <w:fldChar w:fldCharType="end"/>
      </w:r>
    </w:p>
    <w:p w:rsidR="00C33946" w:rsidP="00C33946" w:rsidRDefault="00C33946" w14:paraId="5B2919CF" w14:textId="77777777">
      <w:pPr>
        <w:pStyle w:val="Indholdsfortegnelse1"/>
        <w:tabs>
          <w:tab w:val="left" w:pos="660"/>
        </w:tabs>
        <w:rPr>
          <w:rFonts w:ascii="Calibri" w:hAnsi="Calibri"/>
          <w:noProof/>
          <w:sz w:val="22"/>
        </w:rPr>
      </w:pPr>
      <w:r>
        <w:t>2</w:t>
      </w:r>
      <w:r>
        <w:rPr>
          <w:rFonts w:ascii="Calibri" w:hAnsi="Calibri"/>
          <w:noProof/>
          <w:sz w:val="22"/>
        </w:rPr>
        <w:tab/>
      </w:r>
      <w:r>
        <w:t>Lejemålets anvendelse, herunder forholdet til offentlige myndigheder</w:t>
      </w:r>
      <w:r>
        <w:tab/>
      </w:r>
      <w:r>
        <w:fldChar w:fldCharType="begin"/>
      </w:r>
      <w:r>
        <w:instrText xml:space="preserve"> PAGEREF _Toc256000047 \h </w:instrText>
      </w:r>
      <w:r>
        <w:fldChar w:fldCharType="separate"/>
      </w:r>
      <w:r>
        <w:rPr>
          <w:noProof/>
        </w:rPr>
        <w:t>4</w:t>
      </w:r>
      <w:r>
        <w:fldChar w:fldCharType="end"/>
      </w:r>
    </w:p>
    <w:p w:rsidR="00C33946" w:rsidP="00C33946" w:rsidRDefault="00C33946" w14:paraId="52D013F5" w14:textId="77777777">
      <w:pPr>
        <w:pStyle w:val="Indholdsfortegnelse1"/>
        <w:tabs>
          <w:tab w:val="left" w:pos="660"/>
        </w:tabs>
        <w:rPr>
          <w:rFonts w:ascii="Calibri" w:hAnsi="Calibri"/>
          <w:noProof/>
          <w:sz w:val="22"/>
        </w:rPr>
      </w:pPr>
      <w:r>
        <w:t>3</w:t>
      </w:r>
      <w:r>
        <w:rPr>
          <w:rFonts w:ascii="Calibri" w:hAnsi="Calibri"/>
          <w:noProof/>
          <w:sz w:val="22"/>
        </w:rPr>
        <w:tab/>
      </w:r>
      <w:r>
        <w:t>Lejemålets ikrafttræden og ophør</w:t>
      </w:r>
      <w:r>
        <w:tab/>
      </w:r>
      <w:r>
        <w:fldChar w:fldCharType="begin"/>
      </w:r>
      <w:r>
        <w:instrText xml:space="preserve"> PAGEREF _Toc256000048 \h </w:instrText>
      </w:r>
      <w:r>
        <w:fldChar w:fldCharType="separate"/>
      </w:r>
      <w:r>
        <w:rPr>
          <w:noProof/>
        </w:rPr>
        <w:t>4</w:t>
      </w:r>
      <w:r>
        <w:fldChar w:fldCharType="end"/>
      </w:r>
    </w:p>
    <w:p w:rsidR="00C33946" w:rsidP="00C33946" w:rsidRDefault="00C33946" w14:paraId="139A7E37" w14:textId="77777777">
      <w:pPr>
        <w:pStyle w:val="Indholdsfortegnelse1"/>
        <w:tabs>
          <w:tab w:val="left" w:pos="660"/>
        </w:tabs>
        <w:rPr>
          <w:rFonts w:ascii="Calibri" w:hAnsi="Calibri"/>
          <w:noProof/>
          <w:sz w:val="22"/>
        </w:rPr>
      </w:pPr>
      <w:r>
        <w:t>4</w:t>
      </w:r>
      <w:r>
        <w:rPr>
          <w:rFonts w:ascii="Calibri" w:hAnsi="Calibri"/>
          <w:noProof/>
          <w:sz w:val="22"/>
        </w:rPr>
        <w:tab/>
      </w:r>
      <w:r>
        <w:t>Lejen og dens betaling</w:t>
      </w:r>
      <w:r>
        <w:tab/>
      </w:r>
      <w:r>
        <w:fldChar w:fldCharType="begin"/>
      </w:r>
      <w:r>
        <w:instrText xml:space="preserve"> PAGEREF _Toc256000049 \h </w:instrText>
      </w:r>
      <w:r>
        <w:fldChar w:fldCharType="separate"/>
      </w:r>
      <w:r>
        <w:rPr>
          <w:noProof/>
        </w:rPr>
        <w:t>4</w:t>
      </w:r>
      <w:r>
        <w:fldChar w:fldCharType="end"/>
      </w:r>
    </w:p>
    <w:p w:rsidR="00C33946" w:rsidP="00C33946" w:rsidRDefault="00C33946" w14:paraId="28E8C026" w14:textId="77777777">
      <w:pPr>
        <w:pStyle w:val="Indholdsfortegnelse1"/>
        <w:tabs>
          <w:tab w:val="left" w:pos="660"/>
        </w:tabs>
        <w:rPr>
          <w:rFonts w:ascii="Calibri" w:hAnsi="Calibri"/>
          <w:noProof/>
          <w:sz w:val="22"/>
        </w:rPr>
      </w:pPr>
      <w:r>
        <w:t>5</w:t>
      </w:r>
      <w:r>
        <w:rPr>
          <w:rFonts w:ascii="Calibri" w:hAnsi="Calibri"/>
          <w:noProof/>
          <w:sz w:val="22"/>
        </w:rPr>
        <w:tab/>
      </w:r>
      <w:r>
        <w:t>Moms</w:t>
      </w:r>
      <w:r>
        <w:tab/>
      </w:r>
      <w:r>
        <w:fldChar w:fldCharType="begin"/>
      </w:r>
      <w:r>
        <w:instrText xml:space="preserve"> PAGEREF _Toc256000050 \h </w:instrText>
      </w:r>
      <w:r>
        <w:fldChar w:fldCharType="separate"/>
      </w:r>
      <w:r>
        <w:rPr>
          <w:noProof/>
        </w:rPr>
        <w:t>5</w:t>
      </w:r>
      <w:r>
        <w:fldChar w:fldCharType="end"/>
      </w:r>
    </w:p>
    <w:p w:rsidR="00C33946" w:rsidP="00C33946" w:rsidRDefault="00C33946" w14:paraId="0420462E" w14:textId="77777777">
      <w:pPr>
        <w:pStyle w:val="Indholdsfortegnelse1"/>
        <w:tabs>
          <w:tab w:val="left" w:pos="660"/>
        </w:tabs>
        <w:rPr>
          <w:rFonts w:ascii="Calibri" w:hAnsi="Calibri"/>
          <w:noProof/>
          <w:sz w:val="22"/>
        </w:rPr>
      </w:pPr>
      <w:r>
        <w:t>6</w:t>
      </w:r>
      <w:r>
        <w:rPr>
          <w:rFonts w:ascii="Calibri" w:hAnsi="Calibri"/>
          <w:noProof/>
          <w:sz w:val="22"/>
        </w:rPr>
        <w:tab/>
      </w:r>
      <w:r w:rsidRPr="00A94DC2">
        <w:t>Regulering af lejen</w:t>
      </w:r>
      <w:r>
        <w:tab/>
      </w:r>
      <w:r>
        <w:fldChar w:fldCharType="begin"/>
      </w:r>
      <w:r>
        <w:instrText xml:space="preserve"> PAGEREF _Toc256000051 \h </w:instrText>
      </w:r>
      <w:r>
        <w:fldChar w:fldCharType="separate"/>
      </w:r>
      <w:r>
        <w:rPr>
          <w:noProof/>
        </w:rPr>
        <w:t>5</w:t>
      </w:r>
      <w:r>
        <w:fldChar w:fldCharType="end"/>
      </w:r>
    </w:p>
    <w:p w:rsidR="00C33946" w:rsidP="00C33946" w:rsidRDefault="00C33946" w14:paraId="6530F40D" w14:textId="77777777">
      <w:pPr>
        <w:pStyle w:val="Indholdsfortegnelse1"/>
        <w:tabs>
          <w:tab w:val="left" w:pos="660"/>
        </w:tabs>
        <w:rPr>
          <w:rFonts w:ascii="Calibri" w:hAnsi="Calibri"/>
          <w:noProof/>
          <w:sz w:val="22"/>
        </w:rPr>
      </w:pPr>
      <w:r>
        <w:t>7</w:t>
      </w:r>
      <w:r>
        <w:rPr>
          <w:rFonts w:ascii="Calibri" w:hAnsi="Calibri"/>
          <w:noProof/>
          <w:sz w:val="22"/>
        </w:rPr>
        <w:tab/>
      </w:r>
      <w:r>
        <w:t>Sikkerhed</w:t>
      </w:r>
      <w:r>
        <w:tab/>
      </w:r>
      <w:r>
        <w:fldChar w:fldCharType="begin"/>
      </w:r>
      <w:r>
        <w:instrText xml:space="preserve"> PAGEREF _Toc256000052 \h </w:instrText>
      </w:r>
      <w:r>
        <w:fldChar w:fldCharType="separate"/>
      </w:r>
      <w:r>
        <w:rPr>
          <w:noProof/>
        </w:rPr>
        <w:t>6</w:t>
      </w:r>
      <w:r>
        <w:fldChar w:fldCharType="end"/>
      </w:r>
    </w:p>
    <w:p w:rsidR="00C33946" w:rsidP="00C33946" w:rsidRDefault="00C33946" w14:paraId="220F9069" w14:textId="77777777">
      <w:pPr>
        <w:pStyle w:val="Indholdsfortegnelse1"/>
        <w:tabs>
          <w:tab w:val="left" w:pos="660"/>
        </w:tabs>
        <w:rPr>
          <w:rFonts w:ascii="Calibri" w:hAnsi="Calibri"/>
          <w:noProof/>
          <w:sz w:val="22"/>
        </w:rPr>
      </w:pPr>
      <w:r>
        <w:t>8</w:t>
      </w:r>
      <w:r>
        <w:rPr>
          <w:rFonts w:ascii="Calibri" w:hAnsi="Calibri"/>
          <w:noProof/>
          <w:sz w:val="22"/>
        </w:rPr>
        <w:tab/>
      </w:r>
      <w:r>
        <w:t>Forbrugsudgifter</w:t>
      </w:r>
      <w:r>
        <w:tab/>
      </w:r>
      <w:r>
        <w:fldChar w:fldCharType="begin"/>
      </w:r>
      <w:r>
        <w:instrText xml:space="preserve"> PAGEREF _Toc256000053 \h </w:instrText>
      </w:r>
      <w:r>
        <w:fldChar w:fldCharType="separate"/>
      </w:r>
      <w:r>
        <w:rPr>
          <w:noProof/>
        </w:rPr>
        <w:t>6</w:t>
      </w:r>
      <w:r>
        <w:fldChar w:fldCharType="end"/>
      </w:r>
    </w:p>
    <w:p w:rsidR="00C33946" w:rsidP="00C33946" w:rsidRDefault="00C33946" w14:paraId="4A23BF05" w14:textId="77777777">
      <w:pPr>
        <w:pStyle w:val="Indholdsfortegnelse1"/>
        <w:tabs>
          <w:tab w:val="left" w:pos="660"/>
        </w:tabs>
        <w:rPr>
          <w:rFonts w:ascii="Calibri" w:hAnsi="Calibri"/>
          <w:noProof/>
          <w:sz w:val="22"/>
        </w:rPr>
      </w:pPr>
      <w:r>
        <w:t>9</w:t>
      </w:r>
      <w:r>
        <w:rPr>
          <w:rFonts w:ascii="Calibri" w:hAnsi="Calibri"/>
          <w:noProof/>
          <w:sz w:val="22"/>
        </w:rPr>
        <w:tab/>
      </w:r>
      <w:r>
        <w:t>Driftsudgifter</w:t>
      </w:r>
      <w:r>
        <w:tab/>
      </w:r>
      <w:r>
        <w:fldChar w:fldCharType="begin"/>
      </w:r>
      <w:r>
        <w:instrText xml:space="preserve"> PAGEREF _Toc256000054 \h </w:instrText>
      </w:r>
      <w:r>
        <w:fldChar w:fldCharType="separate"/>
      </w:r>
      <w:r>
        <w:rPr>
          <w:noProof/>
        </w:rPr>
        <w:t>6</w:t>
      </w:r>
      <w:r>
        <w:fldChar w:fldCharType="end"/>
      </w:r>
    </w:p>
    <w:p w:rsidR="00C33946" w:rsidP="00C33946" w:rsidRDefault="00C33946" w14:paraId="58640978" w14:textId="77777777">
      <w:pPr>
        <w:pStyle w:val="Indholdsfortegnelse1"/>
        <w:tabs>
          <w:tab w:val="left" w:pos="660"/>
        </w:tabs>
        <w:rPr>
          <w:rFonts w:ascii="Calibri" w:hAnsi="Calibri"/>
          <w:noProof/>
          <w:sz w:val="22"/>
        </w:rPr>
      </w:pPr>
      <w:r>
        <w:t>10</w:t>
      </w:r>
      <w:r>
        <w:rPr>
          <w:rFonts w:ascii="Calibri" w:hAnsi="Calibri"/>
          <w:noProof/>
          <w:sz w:val="22"/>
        </w:rPr>
        <w:tab/>
      </w:r>
      <w:r>
        <w:t>Lejemålets stand ved overtagelse</w:t>
      </w:r>
      <w:r>
        <w:tab/>
      </w:r>
      <w:r>
        <w:fldChar w:fldCharType="begin"/>
      </w:r>
      <w:r>
        <w:instrText xml:space="preserve"> PAGEREF _Toc256000055 \h </w:instrText>
      </w:r>
      <w:r>
        <w:fldChar w:fldCharType="separate"/>
      </w:r>
      <w:r>
        <w:rPr>
          <w:noProof/>
        </w:rPr>
        <w:t>7</w:t>
      </w:r>
      <w:r>
        <w:fldChar w:fldCharType="end"/>
      </w:r>
    </w:p>
    <w:p w:rsidR="00C33946" w:rsidP="00C33946" w:rsidRDefault="00C33946" w14:paraId="10CC1497" w14:textId="77777777">
      <w:pPr>
        <w:pStyle w:val="Indholdsfortegnelse1"/>
        <w:tabs>
          <w:tab w:val="left" w:pos="660"/>
        </w:tabs>
        <w:rPr>
          <w:rFonts w:ascii="Calibri" w:hAnsi="Calibri"/>
          <w:noProof/>
          <w:sz w:val="22"/>
        </w:rPr>
      </w:pPr>
      <w:r>
        <w:t>11</w:t>
      </w:r>
      <w:r>
        <w:rPr>
          <w:rFonts w:ascii="Calibri" w:hAnsi="Calibri"/>
          <w:noProof/>
          <w:sz w:val="22"/>
        </w:rPr>
        <w:tab/>
      </w:r>
      <w:r>
        <w:t>Vedligeholdelse og renholdelse</w:t>
      </w:r>
      <w:r>
        <w:tab/>
      </w:r>
      <w:r>
        <w:fldChar w:fldCharType="begin"/>
      </w:r>
      <w:r>
        <w:instrText xml:space="preserve"> PAGEREF _Toc256000056 \h </w:instrText>
      </w:r>
      <w:r>
        <w:fldChar w:fldCharType="separate"/>
      </w:r>
      <w:r>
        <w:rPr>
          <w:noProof/>
        </w:rPr>
        <w:t>7</w:t>
      </w:r>
      <w:r>
        <w:fldChar w:fldCharType="end"/>
      </w:r>
    </w:p>
    <w:p w:rsidR="00C33946" w:rsidP="00C33946" w:rsidRDefault="00C33946" w14:paraId="003EB016" w14:textId="77777777">
      <w:pPr>
        <w:pStyle w:val="Indholdsfortegnelse1"/>
        <w:tabs>
          <w:tab w:val="left" w:pos="660"/>
        </w:tabs>
        <w:rPr>
          <w:rFonts w:ascii="Calibri" w:hAnsi="Calibri"/>
          <w:noProof/>
          <w:sz w:val="22"/>
        </w:rPr>
      </w:pPr>
      <w:r>
        <w:t>12</w:t>
      </w:r>
      <w:r>
        <w:rPr>
          <w:rFonts w:ascii="Calibri" w:hAnsi="Calibri"/>
          <w:noProof/>
          <w:sz w:val="22"/>
        </w:rPr>
        <w:tab/>
      </w:r>
      <w:r>
        <w:t>Forsikringer</w:t>
      </w:r>
      <w:r>
        <w:tab/>
      </w:r>
      <w:r>
        <w:fldChar w:fldCharType="begin"/>
      </w:r>
      <w:r>
        <w:instrText xml:space="preserve"> PAGEREF _Toc256000057 \h </w:instrText>
      </w:r>
      <w:r>
        <w:fldChar w:fldCharType="separate"/>
      </w:r>
      <w:r>
        <w:rPr>
          <w:noProof/>
        </w:rPr>
        <w:t>8</w:t>
      </w:r>
      <w:r>
        <w:fldChar w:fldCharType="end"/>
      </w:r>
    </w:p>
    <w:p w:rsidR="00C33946" w:rsidP="00C33946" w:rsidRDefault="00C33946" w14:paraId="7FF5FD8D" w14:textId="77777777">
      <w:pPr>
        <w:pStyle w:val="Indholdsfortegnelse1"/>
        <w:tabs>
          <w:tab w:val="left" w:pos="660"/>
        </w:tabs>
        <w:rPr>
          <w:rFonts w:ascii="Calibri" w:hAnsi="Calibri"/>
          <w:noProof/>
          <w:sz w:val="22"/>
        </w:rPr>
      </w:pPr>
      <w:r>
        <w:t>13</w:t>
      </w:r>
      <w:r>
        <w:rPr>
          <w:rFonts w:ascii="Calibri" w:hAnsi="Calibri"/>
          <w:noProof/>
          <w:sz w:val="22"/>
        </w:rPr>
        <w:tab/>
      </w:r>
      <w:r>
        <w:t>Lejers forandringer af lejemålet</w:t>
      </w:r>
      <w:r>
        <w:tab/>
      </w:r>
      <w:r>
        <w:fldChar w:fldCharType="begin"/>
      </w:r>
      <w:r>
        <w:instrText xml:space="preserve"> PAGEREF _Toc256000058 \h </w:instrText>
      </w:r>
      <w:r>
        <w:fldChar w:fldCharType="separate"/>
      </w:r>
      <w:r>
        <w:rPr>
          <w:noProof/>
        </w:rPr>
        <w:t>8</w:t>
      </w:r>
      <w:r>
        <w:fldChar w:fldCharType="end"/>
      </w:r>
    </w:p>
    <w:p w:rsidR="00C33946" w:rsidP="00C33946" w:rsidRDefault="00C33946" w14:paraId="1B0D07F5" w14:textId="77777777">
      <w:pPr>
        <w:pStyle w:val="Indholdsfortegnelse1"/>
        <w:tabs>
          <w:tab w:val="left" w:pos="660"/>
        </w:tabs>
        <w:rPr>
          <w:rFonts w:ascii="Calibri" w:hAnsi="Calibri"/>
          <w:noProof/>
          <w:sz w:val="22"/>
        </w:rPr>
      </w:pPr>
      <w:r>
        <w:t>14</w:t>
      </w:r>
      <w:r>
        <w:rPr>
          <w:rFonts w:ascii="Calibri" w:hAnsi="Calibri"/>
          <w:noProof/>
          <w:sz w:val="22"/>
        </w:rPr>
        <w:tab/>
      </w:r>
      <w:r>
        <w:t>Udlejers adgang til Lejemålet</w:t>
      </w:r>
      <w:r>
        <w:tab/>
      </w:r>
      <w:r>
        <w:fldChar w:fldCharType="begin"/>
      </w:r>
      <w:r>
        <w:instrText xml:space="preserve"> PAGEREF _Toc256000059 \h </w:instrText>
      </w:r>
      <w:r>
        <w:fldChar w:fldCharType="separate"/>
      </w:r>
      <w:r>
        <w:rPr>
          <w:noProof/>
        </w:rPr>
        <w:t>10</w:t>
      </w:r>
      <w:r>
        <w:fldChar w:fldCharType="end"/>
      </w:r>
    </w:p>
    <w:p w:rsidR="00C33946" w:rsidP="00C33946" w:rsidRDefault="00C33946" w14:paraId="5DF6FBEC" w14:textId="77777777">
      <w:pPr>
        <w:pStyle w:val="Indholdsfortegnelse1"/>
        <w:tabs>
          <w:tab w:val="left" w:pos="660"/>
        </w:tabs>
        <w:rPr>
          <w:rFonts w:ascii="Calibri" w:hAnsi="Calibri"/>
          <w:noProof/>
          <w:sz w:val="22"/>
        </w:rPr>
      </w:pPr>
      <w:r>
        <w:t>15</w:t>
      </w:r>
      <w:r>
        <w:rPr>
          <w:rFonts w:ascii="Calibri" w:hAnsi="Calibri"/>
          <w:noProof/>
          <w:sz w:val="22"/>
        </w:rPr>
        <w:tab/>
      </w:r>
      <w:r>
        <w:t>Skiltning</w:t>
      </w:r>
      <w:r>
        <w:tab/>
      </w:r>
      <w:r>
        <w:fldChar w:fldCharType="begin"/>
      </w:r>
      <w:r>
        <w:instrText xml:space="preserve"> PAGEREF _Toc256000060 \h </w:instrText>
      </w:r>
      <w:r>
        <w:fldChar w:fldCharType="separate"/>
      </w:r>
      <w:r>
        <w:rPr>
          <w:noProof/>
        </w:rPr>
        <w:t>10</w:t>
      </w:r>
      <w:r>
        <w:fldChar w:fldCharType="end"/>
      </w:r>
    </w:p>
    <w:p w:rsidR="00C33946" w:rsidP="00C33946" w:rsidRDefault="00C33946" w14:paraId="672B763B" w14:textId="77777777">
      <w:pPr>
        <w:pStyle w:val="Indholdsfortegnelse1"/>
        <w:tabs>
          <w:tab w:val="left" w:pos="660"/>
        </w:tabs>
        <w:rPr>
          <w:rFonts w:ascii="Calibri" w:hAnsi="Calibri"/>
          <w:noProof/>
          <w:sz w:val="22"/>
        </w:rPr>
      </w:pPr>
      <w:r>
        <w:t>16</w:t>
      </w:r>
      <w:r>
        <w:rPr>
          <w:rFonts w:ascii="Calibri" w:hAnsi="Calibri"/>
          <w:noProof/>
          <w:sz w:val="22"/>
        </w:rPr>
        <w:tab/>
      </w:r>
      <w:r>
        <w:t>Fremleje og afståelse</w:t>
      </w:r>
      <w:r>
        <w:tab/>
      </w:r>
      <w:r>
        <w:fldChar w:fldCharType="begin"/>
      </w:r>
      <w:r>
        <w:instrText xml:space="preserve"> PAGEREF _Toc256000061 \h </w:instrText>
      </w:r>
      <w:r>
        <w:fldChar w:fldCharType="separate"/>
      </w:r>
      <w:r>
        <w:rPr>
          <w:noProof/>
        </w:rPr>
        <w:t>10</w:t>
      </w:r>
      <w:r>
        <w:fldChar w:fldCharType="end"/>
      </w:r>
    </w:p>
    <w:p w:rsidR="00C33946" w:rsidP="00C33946" w:rsidRDefault="00C33946" w14:paraId="0963AC0C" w14:textId="77777777">
      <w:pPr>
        <w:pStyle w:val="Indholdsfortegnelse1"/>
        <w:tabs>
          <w:tab w:val="left" w:pos="660"/>
        </w:tabs>
        <w:rPr>
          <w:rFonts w:ascii="Calibri" w:hAnsi="Calibri"/>
          <w:noProof/>
          <w:sz w:val="22"/>
        </w:rPr>
      </w:pPr>
      <w:r>
        <w:t>17</w:t>
      </w:r>
      <w:r>
        <w:rPr>
          <w:rFonts w:ascii="Calibri" w:hAnsi="Calibri"/>
          <w:noProof/>
          <w:sz w:val="22"/>
        </w:rPr>
        <w:tab/>
      </w:r>
      <w:r>
        <w:t>Lejeforholdets ophør</w:t>
      </w:r>
      <w:r>
        <w:tab/>
      </w:r>
      <w:r>
        <w:fldChar w:fldCharType="begin"/>
      </w:r>
      <w:r>
        <w:instrText xml:space="preserve"> PAGEREF _Toc256000062 \h </w:instrText>
      </w:r>
      <w:r>
        <w:fldChar w:fldCharType="separate"/>
      </w:r>
      <w:r>
        <w:rPr>
          <w:noProof/>
        </w:rPr>
        <w:t>11</w:t>
      </w:r>
      <w:r>
        <w:fldChar w:fldCharType="end"/>
      </w:r>
    </w:p>
    <w:p w:rsidR="00C33946" w:rsidP="00C33946" w:rsidRDefault="00C33946" w14:paraId="4FCC1071" w14:textId="77777777">
      <w:pPr>
        <w:pStyle w:val="Indholdsfortegnelse1"/>
        <w:tabs>
          <w:tab w:val="left" w:pos="660"/>
        </w:tabs>
        <w:rPr>
          <w:rFonts w:ascii="Calibri" w:hAnsi="Calibri"/>
          <w:noProof/>
          <w:sz w:val="22"/>
        </w:rPr>
      </w:pPr>
      <w:r>
        <w:t>18</w:t>
      </w:r>
      <w:r>
        <w:rPr>
          <w:rFonts w:ascii="Calibri" w:hAnsi="Calibri"/>
          <w:noProof/>
          <w:sz w:val="22"/>
        </w:rPr>
        <w:tab/>
      </w:r>
      <w:r>
        <w:t>Tinglysning</w:t>
      </w:r>
      <w:r>
        <w:tab/>
      </w:r>
      <w:r>
        <w:fldChar w:fldCharType="begin"/>
      </w:r>
      <w:r>
        <w:instrText xml:space="preserve"> PAGEREF _Toc256000063 \h </w:instrText>
      </w:r>
      <w:r>
        <w:fldChar w:fldCharType="separate"/>
      </w:r>
      <w:r>
        <w:rPr>
          <w:noProof/>
        </w:rPr>
        <w:t>12</w:t>
      </w:r>
      <w:r>
        <w:fldChar w:fldCharType="end"/>
      </w:r>
    </w:p>
    <w:p w:rsidR="00C33946" w:rsidP="00C33946" w:rsidRDefault="00C33946" w14:paraId="629F8ED9" w14:textId="77777777">
      <w:pPr>
        <w:pStyle w:val="Indholdsfortegnelse1"/>
        <w:tabs>
          <w:tab w:val="left" w:pos="660"/>
        </w:tabs>
        <w:rPr>
          <w:rFonts w:ascii="Calibri" w:hAnsi="Calibri"/>
          <w:noProof/>
          <w:sz w:val="22"/>
        </w:rPr>
      </w:pPr>
      <w:r>
        <w:t>19</w:t>
      </w:r>
      <w:r>
        <w:rPr>
          <w:rFonts w:ascii="Calibri" w:hAnsi="Calibri"/>
          <w:noProof/>
          <w:sz w:val="22"/>
        </w:rPr>
        <w:tab/>
      </w:r>
      <w:r>
        <w:t>Lovvalg</w:t>
      </w:r>
      <w:r>
        <w:tab/>
      </w:r>
      <w:r>
        <w:fldChar w:fldCharType="begin"/>
      </w:r>
      <w:r>
        <w:instrText xml:space="preserve"> PAGEREF _Toc256000064 \h </w:instrText>
      </w:r>
      <w:r>
        <w:fldChar w:fldCharType="separate"/>
      </w:r>
      <w:r>
        <w:rPr>
          <w:noProof/>
        </w:rPr>
        <w:t>12</w:t>
      </w:r>
      <w:r>
        <w:fldChar w:fldCharType="end"/>
      </w:r>
    </w:p>
    <w:p w:rsidR="00C33946" w:rsidP="00C33946" w:rsidRDefault="00C33946" w14:paraId="1E3805D5" w14:textId="77777777">
      <w:pPr>
        <w:pStyle w:val="Indholdsfortegnelse1"/>
        <w:tabs>
          <w:tab w:val="left" w:pos="660"/>
        </w:tabs>
        <w:rPr>
          <w:rFonts w:ascii="Calibri" w:hAnsi="Calibri"/>
          <w:noProof/>
          <w:sz w:val="22"/>
        </w:rPr>
      </w:pPr>
      <w:r>
        <w:t>20</w:t>
      </w:r>
      <w:r>
        <w:rPr>
          <w:rFonts w:ascii="Calibri" w:hAnsi="Calibri"/>
          <w:noProof/>
          <w:sz w:val="22"/>
        </w:rPr>
        <w:tab/>
      </w:r>
      <w:r>
        <w:t>By- og Boligministeriets checkliste</w:t>
      </w:r>
      <w:r>
        <w:tab/>
      </w:r>
      <w:r>
        <w:fldChar w:fldCharType="begin"/>
      </w:r>
      <w:r>
        <w:instrText xml:space="preserve"> PAGEREF _Toc256000065 \h </w:instrText>
      </w:r>
      <w:r>
        <w:fldChar w:fldCharType="separate"/>
      </w:r>
      <w:r>
        <w:rPr>
          <w:noProof/>
        </w:rPr>
        <w:t>12</w:t>
      </w:r>
      <w:r>
        <w:fldChar w:fldCharType="end"/>
      </w:r>
    </w:p>
    <w:p w:rsidR="00C33946" w:rsidP="00C33946" w:rsidRDefault="00C33946" w14:paraId="66447E8A" w14:textId="77777777">
      <w:pPr>
        <w:pStyle w:val="Indholdsfortegnelse1"/>
        <w:rPr>
          <w:rFonts w:ascii="Calibri" w:hAnsi="Calibri"/>
          <w:noProof/>
          <w:sz w:val="22"/>
        </w:rPr>
      </w:pPr>
      <w:r>
        <w:t>Bilag</w:t>
      </w:r>
      <w:r>
        <w:tab/>
      </w:r>
      <w:r>
        <w:fldChar w:fldCharType="begin"/>
      </w:r>
      <w:r>
        <w:instrText xml:space="preserve"> PAGEREF _Toc256000066 \h </w:instrText>
      </w:r>
      <w:r>
        <w:fldChar w:fldCharType="separate"/>
      </w:r>
      <w:r>
        <w:rPr>
          <w:noProof/>
        </w:rPr>
        <w:t>12</w:t>
      </w:r>
      <w:r>
        <w:fldChar w:fldCharType="end"/>
      </w:r>
    </w:p>
    <w:p w:rsidR="00C33946" w:rsidP="00C33946" w:rsidRDefault="00C33946" w14:paraId="6CB75CE1" w14:textId="77777777">
      <w:pPr>
        <w:pStyle w:val="Indholdsfortegnelse1"/>
        <w:tabs>
          <w:tab w:val="left" w:pos="660"/>
        </w:tabs>
        <w:rPr>
          <w:rFonts w:ascii="Calibri" w:hAnsi="Calibri"/>
          <w:noProof/>
          <w:sz w:val="22"/>
        </w:rPr>
      </w:pPr>
      <w:r>
        <w:t>22</w:t>
      </w:r>
      <w:r>
        <w:rPr>
          <w:rFonts w:ascii="Calibri" w:hAnsi="Calibri"/>
          <w:noProof/>
          <w:sz w:val="22"/>
        </w:rPr>
        <w:tab/>
      </w:r>
      <w:r>
        <w:t>Underskrifter</w:t>
      </w:r>
      <w:r>
        <w:tab/>
      </w:r>
      <w:r>
        <w:fldChar w:fldCharType="begin"/>
      </w:r>
      <w:r>
        <w:instrText xml:space="preserve"> PAGEREF _Toc256000068 \h </w:instrText>
      </w:r>
      <w:r>
        <w:fldChar w:fldCharType="separate"/>
      </w:r>
      <w:r>
        <w:rPr>
          <w:noProof/>
        </w:rPr>
        <w:t>13</w:t>
      </w:r>
      <w:r>
        <w:fldChar w:fldCharType="end"/>
      </w:r>
    </w:p>
    <w:p w:rsidRPr="00C42BEC" w:rsidR="00C33946" w:rsidP="00C33946" w:rsidRDefault="00C33946" w14:paraId="51732164" w14:textId="77777777">
      <w:r w:rsidRPr="00C42BEC">
        <w:fldChar w:fldCharType="end"/>
      </w:r>
    </w:p>
    <w:p w:rsidR="00C33946" w:rsidP="00C33946" w:rsidRDefault="00C33946" w14:paraId="48D4EAB2" w14:textId="77777777">
      <w:pPr>
        <w:spacing w:line="240" w:lineRule="auto"/>
      </w:pPr>
      <w:r>
        <w:br w:type="page"/>
      </w:r>
    </w:p>
    <w:p w:rsidRPr="001652C7" w:rsidR="00C33946" w:rsidP="00C33946" w:rsidRDefault="00C33946" w14:paraId="2B3C81B0" w14:textId="77777777">
      <w:r w:rsidRPr="00EB7BD7">
        <w:lastRenderedPageBreak/>
        <w:t xml:space="preserve">Denne </w:t>
      </w:r>
      <w:r>
        <w:t>erhvervslejekontrakt</w:t>
      </w:r>
      <w:r w:rsidRPr="00EB7BD7">
        <w:t xml:space="preserve"> </w:t>
      </w:r>
      <w:r>
        <w:t xml:space="preserve">(”Erhvervslejekontrakten”) </w:t>
      </w:r>
      <w:r w:rsidRPr="00EB7BD7">
        <w:t xml:space="preserve">er indgået </w:t>
      </w:r>
      <w:r>
        <w:t xml:space="preserve">vedrørende nedennævnte lejemål </w:t>
      </w:r>
      <w:r w:rsidRPr="00EB7BD7">
        <w:t>mellem</w:t>
      </w:r>
    </w:p>
    <w:p w:rsidRPr="001652C7" w:rsidR="00C33946" w:rsidP="00C33946" w:rsidRDefault="00C33946" w14:paraId="4B47FA4E" w14:textId="77777777"/>
    <w:p w:rsidR="00C33946" w:rsidP="00C33946" w:rsidRDefault="00C33946" w14:paraId="235A531C" w14:textId="77777777">
      <w:r w:rsidRPr="002121AC">
        <w:rPr>
          <w:rFonts w:ascii="Courier New" w:hAnsi="Courier New" w:cs="Courier New"/>
          <w:highlight w:val="cyan"/>
        </w:rPr>
        <w:t>{{ tenant }}</w:t>
      </w:r>
    </w:p>
    <w:p w:rsidR="00C33946" w:rsidP="00C33946" w:rsidRDefault="00C33946" w14:paraId="5B332BAB" w14:textId="77777777">
      <w:r>
        <w:t xml:space="preserve">CVR.nr.: </w:t>
      </w:r>
      <w:r w:rsidRPr="002121AC">
        <w:rPr>
          <w:rFonts w:ascii="Courier New" w:hAnsi="Courier New" w:cs="Courier New"/>
          <w:highlight w:val="cyan"/>
        </w:rPr>
        <w:t>{{ tenant.CVR }}</w:t>
      </w:r>
    </w:p>
    <w:p w:rsidR="00C33946" w:rsidP="00C33946" w:rsidRDefault="00C33946" w14:paraId="551F186F" w14:textId="77777777">
      <w:r w:rsidRPr="002121AC">
        <w:rPr>
          <w:rFonts w:ascii="Courier New" w:hAnsi="Courier New" w:cs="Courier New"/>
          <w:highlight w:val="cyan"/>
        </w:rPr>
        <w:t>{{ tenant.address_block() }}</w:t>
      </w:r>
    </w:p>
    <w:p w:rsidRPr="00F456E5" w:rsidR="00C33946" w:rsidP="00C33946" w:rsidRDefault="00C33946" w14:paraId="24F947F2" w14:textId="77777777">
      <w:r w:rsidRPr="00F456E5">
        <w:t xml:space="preserve"> (“Lejer”)</w:t>
      </w:r>
    </w:p>
    <w:p w:rsidRPr="00F456E5" w:rsidR="00C33946" w:rsidP="00C33946" w:rsidRDefault="00C33946" w14:paraId="0A49DECB" w14:textId="77777777"/>
    <w:p w:rsidRPr="00A6322B" w:rsidR="00C33946" w:rsidP="00C33946" w:rsidRDefault="00C33946" w14:paraId="4EF4B6FC" w14:textId="77777777">
      <w:r w:rsidRPr="00A6322B">
        <w:t>og</w:t>
      </w:r>
    </w:p>
    <w:p w:rsidRPr="00A6322B" w:rsidR="00C33946" w:rsidP="00C33946" w:rsidRDefault="00C33946" w14:paraId="1D1CC5F4" w14:textId="77777777"/>
    <w:p w:rsidR="00C33946" w:rsidP="00C33946" w:rsidRDefault="00C33946" w14:paraId="73E2E466" w14:textId="77777777">
      <w:r w:rsidRPr="002121AC">
        <w:rPr>
          <w:rFonts w:ascii="Courier New" w:hAnsi="Courier New" w:cs="Courier New"/>
          <w:highlight w:val="cyan"/>
        </w:rPr>
        <w:t>{{ landlord }}</w:t>
      </w:r>
    </w:p>
    <w:p w:rsidR="00C33946" w:rsidP="00C33946" w:rsidRDefault="00C33946" w14:paraId="62611730" w14:textId="77777777">
      <w:r>
        <w:t xml:space="preserve">CVR.nr.: </w:t>
      </w:r>
      <w:r w:rsidRPr="002121AC">
        <w:rPr>
          <w:rFonts w:ascii="Courier New" w:hAnsi="Courier New" w:cs="Courier New"/>
          <w:highlight w:val="cyan"/>
        </w:rPr>
        <w:t>{{ landlord.CVR }}</w:t>
      </w:r>
    </w:p>
    <w:p w:rsidRPr="00F456E5" w:rsidR="00C33946" w:rsidP="00C33946" w:rsidRDefault="00C33946" w14:paraId="41C36946" w14:textId="77777777">
      <w:r w:rsidRPr="002121AC">
        <w:rPr>
          <w:rFonts w:ascii="Courier New" w:hAnsi="Courier New" w:cs="Courier New"/>
          <w:highlight w:val="cyan"/>
        </w:rPr>
        <w:t>{{ landlord.address_block() }}</w:t>
      </w:r>
    </w:p>
    <w:p w:rsidRPr="003F36FA" w:rsidR="00C33946" w:rsidP="00C33946" w:rsidRDefault="00C33946" w14:paraId="00AA7E4C" w14:textId="77777777">
      <w:pPr>
        <w:spacing w:line="240" w:lineRule="auto"/>
      </w:pPr>
      <w:r w:rsidRPr="003F36FA">
        <w:t xml:space="preserve"> ( “Udlejer”)</w:t>
      </w:r>
      <w:r>
        <w:rPr>
          <w:rStyle w:val="Fodnotehenvisning"/>
          <w:lang w:val="en-GB"/>
        </w:rPr>
        <w:footnoteReference w:id="1"/>
      </w:r>
    </w:p>
    <w:p w:rsidRPr="003F36FA" w:rsidR="00C33946" w:rsidP="00C33946" w:rsidRDefault="00C33946" w14:paraId="27BBD140" w14:textId="77777777">
      <w:pPr>
        <w:spacing w:line="240" w:lineRule="auto"/>
      </w:pPr>
    </w:p>
    <w:p w:rsidR="00C33946" w:rsidP="00C33946" w:rsidRDefault="00C33946" w14:paraId="6B573B19" w14:textId="77777777">
      <w:r>
        <w:t>på de følgende vilkår:</w:t>
      </w:r>
      <w:r>
        <w:br/>
      </w:r>
    </w:p>
    <w:p w:rsidR="00C33946" w:rsidP="00C33946" w:rsidRDefault="00C33946" w14:paraId="0C8311ED" w14:textId="77777777">
      <w:pPr>
        <w:pStyle w:val="Overskrift1"/>
      </w:pPr>
      <w:bookmarkStart w:name="_Toc256000046" w:id="1"/>
      <w:bookmarkStart w:name="_Toc256000023" w:id="2"/>
      <w:bookmarkStart w:name="_Toc256000000" w:id="3"/>
      <w:bookmarkStart w:name="_Toc420497325" w:id="4"/>
      <w:r>
        <w:t>Lejemålet</w:t>
      </w:r>
      <w:bookmarkEnd w:id="1"/>
      <w:bookmarkEnd w:id="2"/>
      <w:bookmarkEnd w:id="3"/>
      <w:bookmarkEnd w:id="4"/>
    </w:p>
    <w:p w:rsidR="00C33946" w:rsidP="00C33946" w:rsidRDefault="00C33946" w14:paraId="1B537942" w14:textId="14E884A5">
      <w:pPr>
        <w:pStyle w:val="Overskrift2"/>
        <w:rPr/>
      </w:pPr>
      <w:bookmarkStart w:name="_Ref283719192" w:id="5"/>
      <w:r w:rsidR="00C33946">
        <w:rPr/>
        <w:t xml:space="preserve">Lejemålet </w:t>
      </w:r>
      <w:r w:rsidRPr="00FC7ACA" w:rsidR="00C33946">
        <w:rPr/>
        <w:t xml:space="preserve">omfatter </w:t>
      </w:r>
      <w:r w:rsidRPr="002121AC" w:rsidR="00C33946">
        <w:rPr>
          <w:rFonts w:ascii="Courier New" w:hAnsi="Courier New" w:cs="Courier New"/>
          <w:highlight w:val="cyan"/>
        </w:rPr>
        <w:t>{% if realestate.part_of %}</w:t>
      </w:r>
      <w:r w:rsidRPr="00FC7ACA" w:rsidR="00C33946">
        <w:rPr/>
        <w:t>del af</w:t>
      </w:r>
      <w:r w:rsidRPr="002121AC" w:rsidR="00C33946">
        <w:rPr>
          <w:rFonts w:ascii="Courier New" w:hAnsi="Courier New" w:cs="Courier New"/>
          <w:highlight w:val="cyan"/>
        </w:rPr>
        <w:t>{% endif %}</w:t>
      </w:r>
      <w:r w:rsidR="00C33946">
        <w:rPr/>
        <w:t xml:space="preserve"> matr.nr. </w:t>
      </w:r>
      <w:r w:rsidRPr="002121AC" w:rsidR="00C33946">
        <w:rPr>
          <w:rFonts w:ascii="Courier New" w:hAnsi="Courier New" w:cs="Courier New"/>
          <w:highlight w:val="cyan"/>
        </w:rPr>
        <w:t>{{ realestate</w:t>
      </w:r>
      <w:r w:rsidRPr="002121AC" w:rsidR="4AB526C2">
        <w:rPr>
          <w:rFonts w:ascii="Courier New" w:hAnsi="Courier New" w:cs="Courier New"/>
          <w:highlight w:val="cyan"/>
        </w:rPr>
        <w:t>.</w:t>
      </w:r>
      <w:r w:rsidRPr="002121AC" w:rsidR="00C33946">
        <w:rPr>
          <w:rFonts w:ascii="Courier New" w:hAnsi="Courier New" w:cs="Courier New"/>
          <w:highlight w:val="cyan"/>
        </w:rPr>
        <w:t>title_no }}</w:t>
      </w:r>
      <w:r w:rsidRPr="00A6322B" w:rsidR="00C33946">
        <w:rPr/>
        <w:t xml:space="preserve"> med</w:t>
      </w:r>
      <w:r w:rsidR="00C33946">
        <w:rPr/>
        <w:t xml:space="preserve"> postadresse </w:t>
      </w:r>
      <w:r w:rsidRPr="002121AC" w:rsidR="00C33946">
        <w:rPr>
          <w:rFonts w:ascii="Courier New" w:hAnsi="Courier New" w:cs="Courier New"/>
          <w:highlight w:val="cyan"/>
        </w:rPr>
        <w:t>{{ realestate.address.on_one_line() }}</w:t>
      </w:r>
      <w:r w:rsidRPr="00A6322B" w:rsidR="00C33946">
        <w:rPr/>
        <w:t xml:space="preserve"> (“Lejemålet”) og er b</w:t>
      </w:r>
      <w:r w:rsidR="00C33946">
        <w:rPr/>
        <w:t xml:space="preserve">eliggende i ejendommen </w:t>
      </w:r>
      <w:r w:rsidRPr="002121AC" w:rsidR="00C33946">
        <w:rPr>
          <w:rFonts w:ascii="Courier New" w:hAnsi="Courier New" w:cs="Courier New"/>
          <w:highlight w:val="cyan"/>
          <w:lang w:val="en-GB"/>
        </w:rPr>
        <w:t>{{ realestate.parent_property }}</w:t>
      </w:r>
      <w:r w:rsidRPr="002A1DF7" w:rsidR="00C33946">
        <w:rPr/>
        <w:t xml:space="preserve"> (“Ejendommen”)</w:t>
      </w:r>
      <w:r w:rsidR="00C33946">
        <w:rPr/>
        <w:t xml:space="preserve">. Lejemålets udformning og indretning, fremgår af den som </w:t>
      </w:r>
      <w:r w:rsidRPr="000867D9" w:rsidR="00C33946">
        <w:rPr>
          <w:u w:val="single"/>
        </w:rPr>
        <w:t xml:space="preserve">bilag </w:t>
      </w:r>
      <w:r>
        <w:rPr>
          <w:u w:val="single"/>
        </w:rPr>
        <w:fldChar w:fldCharType="begin"/>
      </w:r>
      <w:r>
        <w:rPr>
          <w:u w:val="single"/>
        </w:rPr>
        <w:instrText xml:space="preserve"> REF _Ref283719192 \r \h </w:instrText>
      </w:r>
      <w:r>
        <w:rPr>
          <w:u w:val="single"/>
        </w:rPr>
      </w:r>
      <w:r>
        <w:rPr>
          <w:u w:val="single"/>
        </w:rPr>
        <w:fldChar w:fldCharType="separate"/>
      </w:r>
      <w:r w:rsidR="00C33946">
        <w:rPr>
          <w:u w:val="single"/>
        </w:rPr>
        <w:t>1.1</w:t>
      </w:r>
      <w:r>
        <w:rPr>
          <w:u w:val="single"/>
        </w:rPr>
        <w:fldChar w:fldCharType="end"/>
      </w:r>
      <w:r w:rsidR="00C33946">
        <w:rPr/>
        <w:t xml:space="preserve"> vedlagte skitse.</w:t>
      </w:r>
      <w:bookmarkEnd w:id="5"/>
      <w:r w:rsidR="00C33946">
        <w:rPr/>
        <w:t xml:space="preserve"> </w:t>
      </w:r>
      <w:r>
        <w:br/>
      </w:r>
    </w:p>
    <w:p w:rsidR="00C33946" w:rsidP="00C33946" w:rsidRDefault="00C33946" w14:paraId="6C5F8961" w14:textId="77777777">
      <w:pPr>
        <w:pStyle w:val="Niveau2"/>
      </w:pPr>
      <w:bookmarkStart w:name="_Ref283906326" w:id="6"/>
      <w:r>
        <w:t xml:space="preserve">Lejemålets areal udgør </w:t>
      </w:r>
      <w:r w:rsidRPr="002121AC">
        <w:rPr>
          <w:rFonts w:ascii="Courier New" w:hAnsi="Courier New" w:cs="Courier New"/>
          <w:highlight w:val="cyan"/>
        </w:rPr>
        <w:t>{{ detlejede_areal }}</w:t>
      </w:r>
      <w:r>
        <w:t xml:space="preserve"> m²</w:t>
      </w:r>
      <w:r w:rsidRPr="002121AC">
        <w:rPr>
          <w:rFonts w:ascii="Courier New" w:hAnsi="Courier New" w:cs="Courier New"/>
          <w:highlight w:val="cyan"/>
        </w:rPr>
        <w:t>{% if detlejede_arealfordeling_count() &gt; 0 %}</w:t>
      </w:r>
      <w:r>
        <w:t>, fordelt på</w:t>
      </w:r>
      <w:r w:rsidRPr="002121AC">
        <w:rPr>
          <w:rFonts w:ascii="Courier New" w:hAnsi="Courier New" w:cs="Courier New"/>
          <w:highlight w:val="cyan"/>
        </w:rPr>
        <w:t>{% for item in detlejede_arealfordeling %}</w:t>
      </w:r>
      <w:r>
        <w:t xml:space="preserve">, </w:t>
      </w:r>
      <w:r w:rsidRPr="002121AC">
        <w:rPr>
          <w:rFonts w:ascii="Courier New" w:hAnsi="Courier New" w:cs="Courier New"/>
          <w:highlight w:val="cyan"/>
        </w:rPr>
        <w:t>{{ item_areal }}</w:t>
      </w:r>
      <w:r>
        <w:t xml:space="preserve"> m² til </w:t>
      </w:r>
      <w:r w:rsidRPr="002121AC">
        <w:rPr>
          <w:rFonts w:ascii="Courier New" w:hAnsi="Courier New" w:cs="Courier New"/>
          <w:highlight w:val="cyan"/>
        </w:rPr>
        <w:t>{{ item_del }}{% endfor %}{% endif %}</w:t>
      </w:r>
      <w:r>
        <w:t>.</w:t>
      </w:r>
      <w:bookmarkEnd w:id="6"/>
      <w:r>
        <w:t xml:space="preserve"> </w:t>
      </w:r>
    </w:p>
    <w:p w:rsidRPr="000867D9" w:rsidR="00C33946" w:rsidP="00C33946" w:rsidRDefault="00C33946" w14:paraId="2826351E" w14:textId="77777777">
      <w:pPr>
        <w:pStyle w:val="Niveau2"/>
      </w:pPr>
      <w:r w:rsidRPr="000867D9">
        <w:t xml:space="preserve">Beregningen af </w:t>
      </w:r>
      <w:r>
        <w:t xml:space="preserve">lejemålets areal </w:t>
      </w:r>
      <w:r w:rsidRPr="000867D9">
        <w:t xml:space="preserve">er bindende foretaget af Udlejer. Arealbekendtgørelse nr. 311 af 27. juni 1983 finder ikke anvendelse. Udlejer indestår ikke for rigtigheden af det anførte areal, og i tilfælde af uoverensstemmelse mellem det faktiske og det i punkt </w:t>
      </w:r>
      <w:r>
        <w:fldChar w:fldCharType="begin"/>
      </w:r>
      <w:r>
        <w:instrText xml:space="preserve"> REF _Ref283906326 \r \h </w:instrText>
      </w:r>
      <w:r>
        <w:fldChar w:fldCharType="separate"/>
      </w:r>
      <w:r>
        <w:t>1.2</w:t>
      </w:r>
      <w:r>
        <w:fldChar w:fldCharType="end"/>
      </w:r>
      <w:r w:rsidRPr="000867D9">
        <w:t xml:space="preserve"> anførte areal sker der ingen regulering af lejen eller øvrige betalinger i henhold til </w:t>
      </w:r>
      <w:r>
        <w:t>erhvervslejekontrakten</w:t>
      </w:r>
      <w:r w:rsidRPr="000867D9">
        <w:t>.</w:t>
      </w:r>
      <w:r w:rsidRPr="000867D9">
        <w:rPr>
          <w:highlight w:val="yellow"/>
        </w:rPr>
        <w:t xml:space="preserve"> </w:t>
      </w:r>
    </w:p>
    <w:p w:rsidR="00C33946" w:rsidP="00C33946" w:rsidRDefault="00C33946" w14:paraId="5CD08282" w14:textId="77777777">
      <w:pPr>
        <w:pStyle w:val="Niveau2"/>
      </w:pPr>
      <w:r w:rsidRPr="002121AC">
        <w:rPr>
          <w:rFonts w:ascii="Courier New" w:hAnsi="Courier New" w:cs="Courier New"/>
          <w:highlight w:val="cyan"/>
        </w:rPr>
        <w:t>{%p if detlejede_ppladser %}</w:t>
      </w:r>
    </w:p>
    <w:p w:rsidR="00C33946" w:rsidP="00C33946" w:rsidRDefault="00C33946" w14:paraId="462BA16C" w14:textId="77777777">
      <w:pPr>
        <w:pStyle w:val="Niveau2"/>
      </w:pPr>
      <w:r w:rsidRPr="002121AC">
        <w:rPr>
          <w:rFonts w:ascii="Courier New" w:hAnsi="Courier New" w:cs="Courier New"/>
          <w:highlight w:val="cyan"/>
        </w:rPr>
        <w:t>{{ detlejede_ppladsaftale }}</w:t>
      </w:r>
    </w:p>
    <w:p w:rsidR="00C33946" w:rsidP="00C33946" w:rsidRDefault="00C33946" w14:paraId="12DC912A" w14:textId="77777777">
      <w:pPr>
        <w:pStyle w:val="Niveau2"/>
      </w:pPr>
      <w:r w:rsidRPr="002121AC">
        <w:rPr>
          <w:rFonts w:ascii="Courier New" w:hAnsi="Courier New" w:cs="Courier New"/>
          <w:highlight w:val="cyan"/>
        </w:rPr>
        <w:t>{%p endif %}</w:t>
      </w:r>
    </w:p>
    <w:p w:rsidR="00C33946" w:rsidP="00C33946" w:rsidRDefault="00C33946" w14:paraId="32B9C56F" w14:textId="77777777">
      <w:pPr>
        <w:pStyle w:val="Overskrift1"/>
      </w:pPr>
      <w:bookmarkStart w:name="_Toc256000047" w:id="7"/>
      <w:bookmarkStart w:name="_Toc256000024" w:id="8"/>
      <w:bookmarkStart w:name="_Toc256000001" w:id="9"/>
      <w:bookmarkStart w:name="_Toc420497326" w:id="10"/>
      <w:r>
        <w:t>Lejemålets anvendelse, herunder forholdet til offentlige myndigheder</w:t>
      </w:r>
      <w:bookmarkEnd w:id="7"/>
      <w:bookmarkEnd w:id="8"/>
      <w:bookmarkEnd w:id="9"/>
      <w:bookmarkEnd w:id="10"/>
    </w:p>
    <w:p w:rsidRPr="00082EFB" w:rsidR="00C33946" w:rsidP="00C33946" w:rsidRDefault="00C33946" w14:paraId="1BD8109D" w14:textId="77777777">
      <w:pPr>
        <w:pStyle w:val="Niveau2"/>
      </w:pPr>
      <w:bookmarkStart w:name="_Ref283717297" w:id="11"/>
      <w:r w:rsidRPr="00317BA2">
        <w:t xml:space="preserve">Lejemålet skal benyttes til </w:t>
      </w:r>
      <w:r w:rsidRPr="002121AC">
        <w:rPr>
          <w:rFonts w:ascii="Courier New" w:hAnsi="Courier New" w:cs="Courier New"/>
          <w:highlight w:val="cyan"/>
        </w:rPr>
        <w:t>{% if benyttelse in benyttelser %}{{ benyttelse }}</w:t>
      </w:r>
      <w:r>
        <w:t xml:space="preserve">, </w:t>
      </w:r>
      <w:r w:rsidRPr="002121AC">
        <w:rPr>
          <w:rFonts w:ascii="Courier New" w:hAnsi="Courier New" w:cs="Courier New"/>
          <w:highlight w:val="cyan"/>
        </w:rPr>
        <w:t>{% endif %}</w:t>
      </w:r>
      <w:r w:rsidRPr="00082EFB">
        <w:t>.</w:t>
      </w:r>
      <w:bookmarkEnd w:id="11"/>
      <w:r w:rsidRPr="00082EFB">
        <w:t xml:space="preserve"> </w:t>
      </w:r>
    </w:p>
    <w:p w:rsidR="00C33946" w:rsidP="00C33946" w:rsidRDefault="00C33946" w14:paraId="4B020FFB" w14:textId="77777777">
      <w:pPr>
        <w:pStyle w:val="Niveau2"/>
      </w:pPr>
      <w:r w:rsidRPr="00082EFB">
        <w:lastRenderedPageBreak/>
        <w:t xml:space="preserve">Udlejer er </w:t>
      </w:r>
      <w:r>
        <w:t xml:space="preserve">alene </w:t>
      </w:r>
      <w:r w:rsidRPr="00082EFB">
        <w:t xml:space="preserve">ansvarlig for, at lejemålet på </w:t>
      </w:r>
      <w:r>
        <w:t>I</w:t>
      </w:r>
      <w:r w:rsidRPr="00082EFB">
        <w:t xml:space="preserve">krafttrædelsestidspunktet, jf. punkt </w:t>
      </w:r>
      <w:r w:rsidRPr="00082EFB">
        <w:fldChar w:fldCharType="begin"/>
      </w:r>
      <w:r w:rsidRPr="00082EFB">
        <w:instrText xml:space="preserve"> REF _Ref283717486 \r \h </w:instrText>
      </w:r>
      <w:r>
        <w:instrText xml:space="preserve"> \* MERGEFORMAT </w:instrText>
      </w:r>
      <w:r w:rsidRPr="00082EFB">
        <w:fldChar w:fldCharType="separate"/>
      </w:r>
      <w:r>
        <w:t>3.1</w:t>
      </w:r>
      <w:r w:rsidRPr="00082EFB">
        <w:fldChar w:fldCharType="end"/>
      </w:r>
      <w:r w:rsidRPr="00082EFB">
        <w:t>, lovligt kan anvendes det det</w:t>
      </w:r>
      <w:r>
        <w:t xml:space="preserve"> i punkt </w:t>
      </w:r>
      <w:r>
        <w:fldChar w:fldCharType="begin"/>
      </w:r>
      <w:r>
        <w:instrText xml:space="preserve"> REF _Ref283717297 \r \h </w:instrText>
      </w:r>
      <w:r>
        <w:fldChar w:fldCharType="separate"/>
      </w:r>
      <w:r>
        <w:t>2.1</w:t>
      </w:r>
      <w:r>
        <w:fldChar w:fldCharType="end"/>
      </w:r>
      <w:r>
        <w:t xml:space="preserve"> anførte formål i henhold til lovgivning, samt øvrige offentlige forskrifter (lokalplan m.v.), servitutter eller lignende rettigheder over Ejendommen. </w:t>
      </w:r>
    </w:p>
    <w:p w:rsidR="00C33946" w:rsidP="00C33946" w:rsidRDefault="00C33946" w14:paraId="292BEBD3" w14:textId="77777777">
      <w:pPr>
        <w:pStyle w:val="Niveau2"/>
      </w:pPr>
      <w:r>
        <w:t xml:space="preserve">Såfremt den virksomhed, som Lejer til enhver tid udøver i lejemålet, kræver myndighedernes tilladelse eller dispensation, drager Lejer selv omsorg for indhentelse af nødvendige tilladelser, ligesom Lejer afholder omkostningerne hertil. Kopi af myndighedskrav og tilladelser skal fremsendes til Udlejer, og Udlejer er forpligtet til at medvirke, herunder udstede de fornødne fuldmagter, til indhentelse af sådanne tilladelser.  </w:t>
      </w:r>
    </w:p>
    <w:p w:rsidR="00C33946" w:rsidP="00C33946" w:rsidRDefault="00C33946" w14:paraId="1502B6C0" w14:textId="77777777">
      <w:pPr>
        <w:pStyle w:val="Overskrift1"/>
      </w:pPr>
      <w:bookmarkStart w:name="_Toc256000048" w:id="12"/>
      <w:bookmarkStart w:name="_Toc256000025" w:id="13"/>
      <w:bookmarkStart w:name="_Toc256000002" w:id="14"/>
      <w:bookmarkStart w:name="_Toc420497327" w:id="15"/>
      <w:r>
        <w:t>Lejemålets ikrafttræden og ophør</w:t>
      </w:r>
      <w:bookmarkEnd w:id="12"/>
      <w:bookmarkEnd w:id="13"/>
      <w:bookmarkEnd w:id="14"/>
      <w:bookmarkEnd w:id="15"/>
    </w:p>
    <w:p w:rsidR="00C33946" w:rsidP="00C33946" w:rsidRDefault="00C33946" w14:paraId="2429A6F6" w14:textId="77777777">
      <w:pPr>
        <w:pStyle w:val="Niveau2"/>
      </w:pPr>
      <w:bookmarkStart w:name="_Ref283717486" w:id="16"/>
      <w:r>
        <w:t xml:space="preserve">Lejemålet træder i kraft den </w:t>
      </w:r>
      <w:r w:rsidRPr="002121AC">
        <w:rPr>
          <w:rFonts w:ascii="Courier New" w:hAnsi="Courier New" w:cs="Courier New"/>
          <w:highlight w:val="cyan"/>
        </w:rPr>
        <w:t>{{ ikraft_tidspunkt }}</w:t>
      </w:r>
      <w:r w:rsidRPr="00EA272D">
        <w:t xml:space="preserve"> (“Ikrafttrædelsestidspunktet”)</w:t>
      </w:r>
      <w:r>
        <w:t>.</w:t>
      </w:r>
      <w:bookmarkEnd w:id="16"/>
      <w:r>
        <w:t xml:space="preserve"> </w:t>
      </w:r>
    </w:p>
    <w:p w:rsidR="00C33946" w:rsidP="00C33946" w:rsidRDefault="00C33946" w14:paraId="6CF70295" w14:textId="77777777">
      <w:pPr>
        <w:pStyle w:val="Overskrift2"/>
      </w:pPr>
      <w:r w:rsidRPr="0070454F">
        <w:t xml:space="preserve">Lejeforholdet kan af Lejer opsiges med </w:t>
      </w:r>
      <w:r w:rsidRPr="002121AC">
        <w:rPr>
          <w:rFonts w:ascii="Courier New" w:hAnsi="Courier New" w:cs="Courier New"/>
          <w:highlight w:val="cyan"/>
        </w:rPr>
        <w:t>{{ opsigelse_lejer_varsel }}</w:t>
      </w:r>
      <w:r w:rsidRPr="0070454F">
        <w:t xml:space="preserve"> måneders skriftligt varsel til </w:t>
      </w:r>
      <w:r>
        <w:t xml:space="preserve">ophør </w:t>
      </w:r>
      <w:r w:rsidRPr="0070454F">
        <w:t xml:space="preserve">den første i en måned og af Udlejer opsiges med </w:t>
      </w:r>
      <w:r w:rsidRPr="002121AC">
        <w:rPr>
          <w:rFonts w:ascii="Courier New" w:hAnsi="Courier New" w:cs="Courier New"/>
          <w:highlight w:val="cyan"/>
        </w:rPr>
        <w:t>{{ opsigelse_udlejer_varsel }}</w:t>
      </w:r>
      <w:r w:rsidRPr="0070454F">
        <w:t xml:space="preserve"> måneders skriftligt varsel til </w:t>
      </w:r>
      <w:r>
        <w:t xml:space="preserve">ophør </w:t>
      </w:r>
      <w:r w:rsidRPr="0070454F">
        <w:t>den første i en måned.</w:t>
      </w:r>
      <w:r>
        <w:t xml:space="preserve"> </w:t>
      </w:r>
      <w:r>
        <w:br/>
      </w:r>
    </w:p>
    <w:p w:rsidR="00C33946" w:rsidP="00C33946" w:rsidRDefault="00C33946" w14:paraId="5B2AF873" w14:textId="77777777">
      <w:pPr>
        <w:pStyle w:val="Niveau2"/>
      </w:pPr>
      <w:r>
        <w:t xml:space="preserve">Udlejer kan tidligst opsige lejeforholdet til ophør </w:t>
      </w:r>
      <w:r w:rsidRPr="002121AC">
        <w:rPr>
          <w:rFonts w:ascii="Courier New" w:hAnsi="Courier New" w:cs="Courier New"/>
          <w:highlight w:val="cyan"/>
        </w:rPr>
        <w:t>{{ opsigelse_udlejer_uopsigelighed }}</w:t>
      </w:r>
      <w:r>
        <w:t xml:space="preserve"> efter </w:t>
      </w:r>
      <w:r w:rsidRPr="00EA272D">
        <w:t>Ikrafttrædelsestidspunktet</w:t>
      </w:r>
      <w:r>
        <w:t xml:space="preserve"> og i overensstemmelse med erhvervslejelovens regler om udlejers opsigelse. </w:t>
      </w:r>
    </w:p>
    <w:p w:rsidR="00C33946" w:rsidP="00C33946" w:rsidRDefault="00C33946" w14:paraId="1A8A4A64" w14:textId="77777777">
      <w:pPr>
        <w:pStyle w:val="Niveau2"/>
      </w:pPr>
      <w:bookmarkStart w:name="_Ref283717728" w:id="17"/>
      <w:r>
        <w:t xml:space="preserve">Lejer kan tidligst opsige lejeforholdet til ophør </w:t>
      </w:r>
      <w:r w:rsidRPr="002121AC">
        <w:rPr>
          <w:rFonts w:ascii="Courier New" w:hAnsi="Courier New" w:cs="Courier New"/>
          <w:highlight w:val="cyan"/>
        </w:rPr>
        <w:t>{{ opsigelse_lejer_uopsigelighed }}</w:t>
      </w:r>
      <w:r>
        <w:t xml:space="preserve"> efter </w:t>
      </w:r>
      <w:r w:rsidRPr="00EA272D">
        <w:t>Ikrafttrædelsestidspunktet</w:t>
      </w:r>
      <w:r>
        <w:t>.</w:t>
      </w:r>
      <w:bookmarkEnd w:id="17"/>
      <w:r>
        <w:t xml:space="preserve"> </w:t>
      </w:r>
    </w:p>
    <w:p w:rsidR="00C33946" w:rsidP="00C33946" w:rsidRDefault="00C33946" w14:paraId="4654A669" w14:textId="77777777">
      <w:pPr>
        <w:pStyle w:val="Niveau2"/>
      </w:pPr>
      <w:r w:rsidRPr="002121AC">
        <w:rPr>
          <w:rFonts w:ascii="Courier New" w:hAnsi="Courier New" w:cs="Courier New"/>
          <w:highlight w:val="cyan"/>
        </w:rPr>
        <w:t>{%p if udlejervenlig %}</w:t>
      </w:r>
    </w:p>
    <w:p w:rsidR="00C33946" w:rsidP="00C33946" w:rsidRDefault="00C33946" w14:paraId="3880D9F2" w14:textId="77777777">
      <w:pPr>
        <w:pStyle w:val="Niveau2"/>
      </w:pPr>
      <w:r w:rsidRPr="00F0699D">
        <w:t xml:space="preserve">Ved opsigelse fra Udlejers side, </w:t>
      </w:r>
      <w:r w:rsidRPr="002121AC">
        <w:rPr>
          <w:rFonts w:ascii="Courier New" w:hAnsi="Courier New" w:cs="Courier New"/>
          <w:highlight w:val="cyan"/>
        </w:rPr>
        <w:t>{% if opsigelse_erstatning66 == 0 %}</w:t>
      </w:r>
      <w:r w:rsidRPr="00F0699D">
        <w:t>har Lejer ikke krav på erstatning ifølge erhvervslejelovens § 66</w:t>
      </w:r>
      <w:r w:rsidRPr="002121AC">
        <w:rPr>
          <w:rFonts w:ascii="Courier New" w:hAnsi="Courier New" w:cs="Courier New"/>
          <w:highlight w:val="cyan"/>
        </w:rPr>
        <w:t>{% else %}</w:t>
      </w:r>
      <w:r>
        <w:t>e</w:t>
      </w:r>
      <w:r w:rsidRPr="00F0699D">
        <w:t>r Lejers krav på erstatning jf. erhvervslejelovens § 66 maksimer</w:t>
      </w:r>
      <w:r>
        <w:t xml:space="preserve">et til </w:t>
      </w:r>
      <w:r w:rsidRPr="002121AC">
        <w:rPr>
          <w:rFonts w:ascii="Courier New" w:hAnsi="Courier New" w:cs="Courier New"/>
          <w:highlight w:val="cyan"/>
        </w:rPr>
        <w:t>{{ opsigelse_erstatning66 }}</w:t>
      </w:r>
      <w:r>
        <w:t xml:space="preserve"> måneders leje</w:t>
      </w:r>
      <w:r w:rsidRPr="00F0699D">
        <w:t xml:space="preserve">. </w:t>
      </w:r>
      <w:r>
        <w:rPr>
          <w:rStyle w:val="Fodnotehenvisning"/>
        </w:rPr>
        <w:footnoteReference w:id="2"/>
      </w:r>
      <w:r>
        <w:t xml:space="preserve"> </w:t>
      </w:r>
    </w:p>
    <w:p w:rsidR="00C33946" w:rsidP="00C33946" w:rsidRDefault="00C33946" w14:paraId="4235DD8C" w14:textId="77777777">
      <w:pPr>
        <w:pStyle w:val="Niveau2"/>
      </w:pPr>
      <w:r w:rsidRPr="002121AC">
        <w:rPr>
          <w:rFonts w:ascii="Courier New" w:hAnsi="Courier New" w:cs="Courier New"/>
          <w:highlight w:val="cyan"/>
        </w:rPr>
        <w:t>{%p endif %}</w:t>
      </w:r>
    </w:p>
    <w:p w:rsidR="00C33946" w:rsidP="00C33946" w:rsidRDefault="00C33946" w14:paraId="27812C63" w14:textId="77777777">
      <w:pPr>
        <w:pStyle w:val="Overskrift1"/>
      </w:pPr>
      <w:bookmarkStart w:name="_Toc256000049" w:id="18"/>
      <w:bookmarkStart w:name="_Toc256000026" w:id="19"/>
      <w:bookmarkStart w:name="_Toc256000003" w:id="20"/>
      <w:bookmarkStart w:name="_Toc420497328" w:id="21"/>
      <w:r>
        <w:t>Lejen</w:t>
      </w:r>
      <w:r>
        <w:rPr>
          <w:rStyle w:val="Fodnotehenvisning"/>
        </w:rPr>
        <w:footnoteReference w:id="3"/>
      </w:r>
      <w:r>
        <w:t xml:space="preserve"> og dens betaling</w:t>
      </w:r>
      <w:bookmarkEnd w:id="18"/>
      <w:bookmarkEnd w:id="19"/>
      <w:bookmarkEnd w:id="20"/>
      <w:bookmarkEnd w:id="21"/>
    </w:p>
    <w:p w:rsidR="00C33946" w:rsidP="00C33946" w:rsidRDefault="00C33946" w14:paraId="2190945A" w14:textId="77777777">
      <w:pPr>
        <w:pStyle w:val="Niveau2"/>
      </w:pPr>
      <w:bookmarkStart w:name="_Ref283717804" w:id="22"/>
      <w:r>
        <w:t>Lejer betaler leje for Lejemålet fra og med Ikrafttrædelsestidspunktet.</w:t>
      </w:r>
      <w:bookmarkEnd w:id="22"/>
    </w:p>
    <w:p w:rsidR="00C33946" w:rsidP="00C33946" w:rsidRDefault="00C33946" w14:paraId="429817FD" w14:textId="77777777">
      <w:pPr>
        <w:pStyle w:val="Niveau2"/>
      </w:pPr>
      <w:r>
        <w:t xml:space="preserve">Den årlige begyndelsesleje er </w:t>
      </w:r>
      <w:r w:rsidRPr="002121AC">
        <w:rPr>
          <w:rFonts w:ascii="Courier New" w:hAnsi="Courier New" w:cs="Courier New"/>
          <w:highlight w:val="cyan"/>
        </w:rPr>
        <w:t>{{ lejen_total }}</w:t>
      </w:r>
      <w:r>
        <w:t xml:space="preserve">, og er opgjort således: </w:t>
      </w:r>
    </w:p>
    <w:tbl>
      <w:tblPr>
        <w:tblW w:w="0" w:type="auto"/>
        <w:tblInd w:w="959" w:type="dxa"/>
        <w:tblLook w:val="04A0" w:firstRow="1" w:lastRow="0" w:firstColumn="1" w:lastColumn="0" w:noHBand="0" w:noVBand="1"/>
      </w:tblPr>
      <w:tblGrid>
        <w:gridCol w:w="4037"/>
        <w:gridCol w:w="1949"/>
        <w:gridCol w:w="564"/>
        <w:gridCol w:w="1308"/>
      </w:tblGrid>
      <w:tr w:rsidRPr="00A94DC2" w:rsidR="00C33946" w:rsidTr="00E2118D" w14:paraId="6C323F04" w14:textId="77777777">
        <w:tc>
          <w:tcPr>
            <w:tcW w:w="4037" w:type="dxa"/>
            <w:shd w:val="clear" w:color="auto" w:fill="auto"/>
          </w:tcPr>
          <w:p w:rsidR="00C33946" w:rsidP="00E2118D" w:rsidRDefault="00C33946" w14:paraId="5FDD0FD6" w14:textId="77777777">
            <w:pPr>
              <w:pStyle w:val="Overskrift3"/>
              <w:numPr>
                <w:ilvl w:val="0"/>
                <w:numId w:val="0"/>
              </w:numPr>
              <w:rPr>
                <w:highlight w:val="yellow"/>
              </w:rPr>
            </w:pPr>
            <w:r w:rsidRPr="002121AC">
              <w:rPr>
                <w:rFonts w:ascii="Courier New" w:hAnsi="Courier New" w:cs="Courier New"/>
                <w:highlight w:val="cyan"/>
              </w:rPr>
              <w:lastRenderedPageBreak/>
              <w:t>{%tr for item in lejen_opdelinger %}</w:t>
            </w:r>
          </w:p>
        </w:tc>
        <w:tc>
          <w:tcPr>
            <w:tcW w:w="1949" w:type="dxa"/>
            <w:shd w:val="clear" w:color="auto" w:fill="auto"/>
          </w:tcPr>
          <w:p w:rsidR="00C33946" w:rsidP="00E2118D" w:rsidRDefault="00C33946" w14:paraId="3EB57728" w14:textId="77777777">
            <w:pPr>
              <w:pStyle w:val="Overskrift3"/>
              <w:numPr>
                <w:ilvl w:val="0"/>
                <w:numId w:val="0"/>
              </w:numPr>
              <w:rPr>
                <w:highlight w:val="yellow"/>
              </w:rPr>
            </w:pPr>
          </w:p>
        </w:tc>
        <w:tc>
          <w:tcPr>
            <w:tcW w:w="564" w:type="dxa"/>
            <w:shd w:val="clear" w:color="auto" w:fill="auto"/>
          </w:tcPr>
          <w:p w:rsidRPr="00495F3B" w:rsidR="00C33946" w:rsidP="00E2118D" w:rsidRDefault="00C33946" w14:paraId="52A92162" w14:textId="77777777">
            <w:pPr>
              <w:pStyle w:val="Overskrift3"/>
              <w:numPr>
                <w:ilvl w:val="0"/>
                <w:numId w:val="0"/>
              </w:numPr>
              <w:jc w:val="right"/>
            </w:pPr>
          </w:p>
        </w:tc>
        <w:tc>
          <w:tcPr>
            <w:tcW w:w="1308" w:type="dxa"/>
            <w:shd w:val="clear" w:color="auto" w:fill="auto"/>
          </w:tcPr>
          <w:p w:rsidR="00C33946" w:rsidP="00E2118D" w:rsidRDefault="00C33946" w14:paraId="3D727D00" w14:textId="77777777">
            <w:pPr>
              <w:pStyle w:val="Overskrift3"/>
              <w:numPr>
                <w:ilvl w:val="0"/>
                <w:numId w:val="0"/>
              </w:numPr>
              <w:jc w:val="right"/>
              <w:rPr>
                <w:highlight w:val="yellow"/>
              </w:rPr>
            </w:pPr>
          </w:p>
        </w:tc>
      </w:tr>
      <w:tr w:rsidRPr="00A94DC2" w:rsidR="00C33946" w:rsidTr="00E2118D" w14:paraId="7EC8A283" w14:textId="77777777">
        <w:tc>
          <w:tcPr>
            <w:tcW w:w="4037" w:type="dxa"/>
            <w:shd w:val="clear" w:color="auto" w:fill="auto"/>
          </w:tcPr>
          <w:p w:rsidRPr="00A94DC2" w:rsidR="00C33946" w:rsidP="00E2118D" w:rsidRDefault="00C33946" w14:paraId="5EA86A5F" w14:textId="77777777">
            <w:pPr>
              <w:pStyle w:val="Overskrift3"/>
              <w:numPr>
                <w:ilvl w:val="0"/>
                <w:numId w:val="0"/>
              </w:numPr>
            </w:pPr>
            <w:r>
              <w:rPr>
                <w:highlight w:val="yellow"/>
              </w:rPr>
              <w:fldChar w:fldCharType="begin">
                <w:ffData>
                  <w:name w:val="Tekst26"/>
                  <w:enabled/>
                  <w:calcOnExit w:val="0"/>
                  <w:textInput>
                    <w:default w:val="Kontor og kantine/køkken"/>
                  </w:textInput>
                </w:ffData>
              </w:fldChar>
            </w:r>
            <w:r>
              <w:rPr>
                <w:highlight w:val="yellow"/>
              </w:rPr>
              <w:instrText xml:space="preserve"> FORMTEXT </w:instrText>
            </w:r>
            <w:r>
              <w:rPr>
                <w:highlight w:val="yellow"/>
              </w:rPr>
            </w:r>
            <w:r>
              <w:rPr>
                <w:highlight w:val="yellow"/>
              </w:rPr>
              <w:fldChar w:fldCharType="separate"/>
            </w:r>
            <w:r>
              <w:rPr>
                <w:noProof/>
                <w:highlight w:val="yellow"/>
              </w:rPr>
              <w:t>Kontor og kantine/køkken</w:t>
            </w:r>
            <w:r>
              <w:rPr>
                <w:highlight w:val="yellow"/>
              </w:rPr>
              <w:fldChar w:fldCharType="end"/>
            </w:r>
          </w:p>
          <w:p w:rsidRPr="0045687E" w:rsidR="00C33946" w:rsidP="00E2118D" w:rsidRDefault="00C33946" w14:paraId="7E05AA54" w14:textId="77777777">
            <w:pPr>
              <w:pStyle w:val="Overskrift3"/>
              <w:numPr>
                <w:ilvl w:val="0"/>
                <w:numId w:val="0"/>
              </w:numPr>
              <w:rPr>
                <w:highlight w:val="yellow"/>
              </w:rPr>
            </w:pPr>
          </w:p>
        </w:tc>
        <w:tc>
          <w:tcPr>
            <w:tcW w:w="1949" w:type="dxa"/>
            <w:shd w:val="clear" w:color="auto" w:fill="auto"/>
          </w:tcPr>
          <w:p w:rsidRPr="0045687E" w:rsidR="00C33946" w:rsidP="00E2118D" w:rsidRDefault="00C33946" w14:paraId="3A646754" w14:textId="77777777">
            <w:pPr>
              <w:pStyle w:val="Overskrift3"/>
              <w:numPr>
                <w:ilvl w:val="0"/>
                <w:numId w:val="0"/>
              </w:numPr>
              <w:rPr>
                <w:highlight w:val="yellow"/>
              </w:rPr>
            </w:pPr>
            <w:r>
              <w:rPr>
                <w:highlight w:val="yellow"/>
              </w:rPr>
              <w:fldChar w:fldCharType="begin">
                <w:ffData>
                  <w:name w:val="Tekst27"/>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28"/>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ab/>
            </w:r>
          </w:p>
        </w:tc>
        <w:tc>
          <w:tcPr>
            <w:tcW w:w="564" w:type="dxa"/>
            <w:shd w:val="clear" w:color="auto" w:fill="auto"/>
          </w:tcPr>
          <w:p w:rsidRPr="0045687E" w:rsidR="00C33946" w:rsidP="00E2118D" w:rsidRDefault="00C33946" w14:paraId="38DCE373" w14:textId="77777777">
            <w:pPr>
              <w:pStyle w:val="Overskrift3"/>
              <w:numPr>
                <w:ilvl w:val="0"/>
                <w:numId w:val="0"/>
              </w:numPr>
              <w:jc w:val="right"/>
              <w:rPr>
                <w:highlight w:val="yellow"/>
              </w:rPr>
            </w:pPr>
            <w:r w:rsidRPr="00495F3B">
              <w:t>kr.</w:t>
            </w:r>
          </w:p>
        </w:tc>
        <w:tc>
          <w:tcPr>
            <w:tcW w:w="1308" w:type="dxa"/>
            <w:shd w:val="clear" w:color="auto" w:fill="auto"/>
          </w:tcPr>
          <w:p w:rsidRPr="00A94DC2" w:rsidR="00C33946" w:rsidP="00E2118D" w:rsidRDefault="00C33946" w14:paraId="0D0E75C4" w14:textId="77777777">
            <w:pPr>
              <w:pStyle w:val="Overskrift3"/>
              <w:numPr>
                <w:ilvl w:val="0"/>
                <w:numId w:val="0"/>
              </w:numPr>
              <w:jc w:val="right"/>
            </w:pPr>
            <w:r>
              <w:rPr>
                <w:highlight w:val="yellow"/>
              </w:rPr>
              <w:fldChar w:fldCharType="begin">
                <w:ffData>
                  <w:name w:val="Tekst29"/>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Pr="00A94DC2" w:rsidR="00C33946" w:rsidTr="00E2118D" w14:paraId="05229E9C" w14:textId="77777777">
        <w:tc>
          <w:tcPr>
            <w:tcW w:w="4037" w:type="dxa"/>
            <w:shd w:val="clear" w:color="auto" w:fill="auto"/>
          </w:tcPr>
          <w:p w:rsidRPr="0045687E" w:rsidR="00C33946" w:rsidP="00E2118D" w:rsidRDefault="00C33946" w14:paraId="720F7246" w14:textId="77777777">
            <w:pPr>
              <w:pStyle w:val="Overskrift3"/>
              <w:numPr>
                <w:ilvl w:val="0"/>
                <w:numId w:val="0"/>
              </w:numPr>
              <w:rPr>
                <w:highlight w:val="yellow"/>
              </w:rPr>
            </w:pPr>
            <w:r>
              <w:rPr>
                <w:highlight w:val="yellow"/>
              </w:rPr>
              <w:fldChar w:fldCharType="begin">
                <w:ffData>
                  <w:name w:val="Tekst30"/>
                  <w:enabled/>
                  <w:calcOnExit w:val="0"/>
                  <w:textInput>
                    <w:default w:val="Kælder"/>
                  </w:textInput>
                </w:ffData>
              </w:fldChar>
            </w:r>
            <w:r>
              <w:rPr>
                <w:highlight w:val="yellow"/>
              </w:rPr>
              <w:instrText xml:space="preserve"> FORMTEXT </w:instrText>
            </w:r>
            <w:r>
              <w:rPr>
                <w:highlight w:val="yellow"/>
              </w:rPr>
            </w:r>
            <w:r>
              <w:rPr>
                <w:highlight w:val="yellow"/>
              </w:rPr>
              <w:fldChar w:fldCharType="separate"/>
            </w:r>
            <w:r>
              <w:rPr>
                <w:noProof/>
                <w:highlight w:val="yellow"/>
              </w:rPr>
              <w:t>Kælder</w:t>
            </w:r>
            <w:r>
              <w:rPr>
                <w:highlight w:val="yellow"/>
              </w:rPr>
              <w:fldChar w:fldCharType="end"/>
            </w:r>
            <w:r w:rsidRPr="0045687E">
              <w:rPr>
                <w:highlight w:val="yellow"/>
              </w:rPr>
              <w:br/>
            </w:r>
          </w:p>
        </w:tc>
        <w:tc>
          <w:tcPr>
            <w:tcW w:w="1949" w:type="dxa"/>
            <w:shd w:val="clear" w:color="auto" w:fill="auto"/>
          </w:tcPr>
          <w:p w:rsidRPr="00A94DC2" w:rsidR="00C33946" w:rsidP="00E2118D" w:rsidRDefault="00C33946" w14:paraId="559FDCD7" w14:textId="77777777">
            <w:pPr>
              <w:pStyle w:val="Overskrift3"/>
              <w:numPr>
                <w:ilvl w:val="0"/>
                <w:numId w:val="0"/>
              </w:numPr>
            </w:pPr>
            <w:r>
              <w:rPr>
                <w:highlight w:val="yellow"/>
              </w:rPr>
              <w:fldChar w:fldCharType="begin">
                <w:ffData>
                  <w:name w:val="Tekst34"/>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35"/>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c>
          <w:tcPr>
            <w:tcW w:w="564" w:type="dxa"/>
            <w:shd w:val="clear" w:color="auto" w:fill="auto"/>
          </w:tcPr>
          <w:p w:rsidRPr="0045687E" w:rsidR="00C33946" w:rsidP="00E2118D" w:rsidRDefault="00C33946" w14:paraId="70E81638" w14:textId="77777777">
            <w:pPr>
              <w:pStyle w:val="Overskrift3"/>
              <w:numPr>
                <w:ilvl w:val="0"/>
                <w:numId w:val="0"/>
              </w:numPr>
              <w:jc w:val="right"/>
              <w:rPr>
                <w:highlight w:val="yellow"/>
              </w:rPr>
            </w:pPr>
            <w:r w:rsidRPr="00495F3B">
              <w:t>kr.</w:t>
            </w:r>
          </w:p>
        </w:tc>
        <w:tc>
          <w:tcPr>
            <w:tcW w:w="1308" w:type="dxa"/>
            <w:shd w:val="clear" w:color="auto" w:fill="auto"/>
          </w:tcPr>
          <w:p w:rsidRPr="00A94DC2" w:rsidR="00C33946" w:rsidP="00E2118D" w:rsidRDefault="00C33946" w14:paraId="12A954B0" w14:textId="77777777">
            <w:pPr>
              <w:pStyle w:val="Overskrift3"/>
              <w:numPr>
                <w:ilvl w:val="0"/>
                <w:numId w:val="0"/>
              </w:numPr>
              <w:jc w:val="right"/>
            </w:pPr>
            <w:r>
              <w:rPr>
                <w:highlight w:val="yellow"/>
              </w:rPr>
              <w:fldChar w:fldCharType="begin">
                <w:ffData>
                  <w:name w:val="Tekst36"/>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Pr="00A94DC2" w:rsidR="00C33946" w:rsidTr="00E2118D" w14:paraId="7FF9113A" w14:textId="77777777">
        <w:tc>
          <w:tcPr>
            <w:tcW w:w="4037" w:type="dxa"/>
            <w:shd w:val="clear" w:color="auto" w:fill="auto"/>
          </w:tcPr>
          <w:p w:rsidRPr="0045687E" w:rsidR="00C33946" w:rsidP="00E2118D" w:rsidRDefault="00C33946" w14:paraId="1C2B82C4" w14:textId="77777777">
            <w:pPr>
              <w:pStyle w:val="Overskrift3"/>
              <w:numPr>
                <w:ilvl w:val="0"/>
                <w:numId w:val="0"/>
              </w:numPr>
              <w:rPr>
                <w:highlight w:val="yellow"/>
              </w:rPr>
            </w:pPr>
            <w:r>
              <w:rPr>
                <w:highlight w:val="yellow"/>
              </w:rPr>
              <w:fldChar w:fldCharType="begin">
                <w:ffData>
                  <w:name w:val="Tekst31"/>
                  <w:enabled/>
                  <w:calcOnExit w:val="0"/>
                  <w:textInput>
                    <w:default w:val="[udfyldes]"/>
                  </w:textInput>
                </w:ffData>
              </w:fldChar>
            </w:r>
            <w:r>
              <w:rPr>
                <w:highlight w:val="yellow"/>
              </w:rPr>
              <w:instrText xml:space="preserve"> FORMTEXT </w:instrText>
            </w:r>
            <w:r>
              <w:rPr>
                <w:highlight w:val="yellow"/>
              </w:rPr>
            </w:r>
            <w:r>
              <w:rPr>
                <w:highlight w:val="yellow"/>
              </w:rPr>
              <w:fldChar w:fldCharType="separate"/>
            </w:r>
            <w:r>
              <w:rPr>
                <w:noProof/>
                <w:highlight w:val="yellow"/>
              </w:rPr>
              <w:t>[udfyldes]</w:t>
            </w:r>
            <w:r>
              <w:rPr>
                <w:highlight w:val="yellow"/>
              </w:rPr>
              <w:fldChar w:fldCharType="end"/>
            </w:r>
            <w:r w:rsidRPr="0045687E">
              <w:rPr>
                <w:highlight w:val="yellow"/>
              </w:rPr>
              <w:br/>
            </w:r>
          </w:p>
        </w:tc>
        <w:tc>
          <w:tcPr>
            <w:tcW w:w="1949" w:type="dxa"/>
            <w:shd w:val="clear" w:color="auto" w:fill="auto"/>
          </w:tcPr>
          <w:p w:rsidRPr="00A94DC2" w:rsidR="00C33946" w:rsidP="00E2118D" w:rsidRDefault="00C33946" w14:paraId="4C44669B" w14:textId="77777777">
            <w:pPr>
              <w:pStyle w:val="Overskrift3"/>
              <w:numPr>
                <w:ilvl w:val="0"/>
                <w:numId w:val="0"/>
              </w:numPr>
            </w:pPr>
            <w:r>
              <w:rPr>
                <w:highlight w:val="yellow"/>
              </w:rPr>
              <w:fldChar w:fldCharType="begin">
                <w:ffData>
                  <w:name w:val="Tekst37"/>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r>
              <w:t xml:space="preserve"> m</w:t>
            </w:r>
            <w:r w:rsidRPr="0045687E">
              <w:rPr>
                <w:vertAlign w:val="superscript"/>
              </w:rPr>
              <w:t>2</w:t>
            </w:r>
            <w:r>
              <w:t xml:space="preserve"> á kr. </w:t>
            </w:r>
            <w:r>
              <w:rPr>
                <w:highlight w:val="yellow"/>
              </w:rPr>
              <w:fldChar w:fldCharType="begin">
                <w:ffData>
                  <w:name w:val="Tekst38"/>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c>
          <w:tcPr>
            <w:tcW w:w="564" w:type="dxa"/>
            <w:shd w:val="clear" w:color="auto" w:fill="auto"/>
          </w:tcPr>
          <w:p w:rsidRPr="0045687E" w:rsidR="00C33946" w:rsidP="00E2118D" w:rsidRDefault="00C33946" w14:paraId="77211422" w14:textId="77777777">
            <w:pPr>
              <w:pStyle w:val="Overskrift3"/>
              <w:numPr>
                <w:ilvl w:val="0"/>
                <w:numId w:val="0"/>
              </w:numPr>
              <w:jc w:val="right"/>
              <w:rPr>
                <w:highlight w:val="yellow"/>
              </w:rPr>
            </w:pPr>
            <w:r w:rsidRPr="00495F3B">
              <w:t>kr.</w:t>
            </w:r>
          </w:p>
        </w:tc>
        <w:tc>
          <w:tcPr>
            <w:tcW w:w="1308" w:type="dxa"/>
            <w:shd w:val="clear" w:color="auto" w:fill="auto"/>
          </w:tcPr>
          <w:p w:rsidRPr="00A94DC2" w:rsidR="00C33946" w:rsidP="00E2118D" w:rsidRDefault="00C33946" w14:paraId="4B0E55A9" w14:textId="77777777">
            <w:pPr>
              <w:pStyle w:val="Overskrift3"/>
              <w:numPr>
                <w:ilvl w:val="0"/>
                <w:numId w:val="0"/>
              </w:numPr>
              <w:jc w:val="right"/>
            </w:pPr>
            <w:r>
              <w:rPr>
                <w:highlight w:val="yellow"/>
              </w:rPr>
              <w:fldChar w:fldCharType="begin">
                <w:ffData>
                  <w:name w:val="Tekst39"/>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Pr="00A94DC2" w:rsidR="00C33946" w:rsidTr="00E2118D" w14:paraId="7CBD4749" w14:textId="77777777">
        <w:tc>
          <w:tcPr>
            <w:tcW w:w="4037" w:type="dxa"/>
            <w:tcBorders>
              <w:bottom w:val="single" w:color="auto" w:sz="4" w:space="0"/>
            </w:tcBorders>
            <w:shd w:val="clear" w:color="auto" w:fill="auto"/>
          </w:tcPr>
          <w:p w:rsidRPr="0045687E" w:rsidR="00C33946" w:rsidP="00E2118D" w:rsidRDefault="00C33946" w14:paraId="1116E04D" w14:textId="77777777">
            <w:pPr>
              <w:pStyle w:val="Overskrift3"/>
              <w:numPr>
                <w:ilvl w:val="0"/>
                <w:numId w:val="0"/>
              </w:numPr>
              <w:rPr>
                <w:highlight w:val="yellow"/>
              </w:rPr>
            </w:pPr>
            <w:r>
              <w:rPr>
                <w:highlight w:val="yellow"/>
              </w:rPr>
              <w:fldChar w:fldCharType="begin">
                <w:ffData>
                  <w:name w:val="Tekst32"/>
                  <w:enabled/>
                  <w:calcOnExit w:val="0"/>
                  <w:textInput>
                    <w:default w:val="Plus moms, pt. 25 %"/>
                  </w:textInput>
                </w:ffData>
              </w:fldChar>
            </w:r>
            <w:r>
              <w:rPr>
                <w:highlight w:val="yellow"/>
              </w:rPr>
              <w:instrText xml:space="preserve"> FORMTEXT </w:instrText>
            </w:r>
            <w:r>
              <w:rPr>
                <w:highlight w:val="yellow"/>
              </w:rPr>
            </w:r>
            <w:r>
              <w:rPr>
                <w:highlight w:val="yellow"/>
              </w:rPr>
              <w:fldChar w:fldCharType="separate"/>
            </w:r>
            <w:r>
              <w:rPr>
                <w:noProof/>
                <w:highlight w:val="yellow"/>
              </w:rPr>
              <w:t>Plus moms, pt. 25 %</w:t>
            </w:r>
            <w:r>
              <w:rPr>
                <w:highlight w:val="yellow"/>
              </w:rPr>
              <w:fldChar w:fldCharType="end"/>
            </w:r>
            <w:r w:rsidRPr="0045687E">
              <w:rPr>
                <w:highlight w:val="yellow"/>
              </w:rPr>
              <w:br/>
            </w:r>
          </w:p>
        </w:tc>
        <w:tc>
          <w:tcPr>
            <w:tcW w:w="1949" w:type="dxa"/>
            <w:tcBorders>
              <w:bottom w:val="single" w:color="auto" w:sz="4" w:space="0"/>
            </w:tcBorders>
            <w:shd w:val="clear" w:color="auto" w:fill="auto"/>
          </w:tcPr>
          <w:p w:rsidRPr="0045687E" w:rsidR="00C33946" w:rsidP="00E2118D" w:rsidRDefault="00C33946" w14:paraId="35A791C3" w14:textId="77777777">
            <w:pPr>
              <w:pStyle w:val="Overskrift3"/>
              <w:numPr>
                <w:ilvl w:val="0"/>
                <w:numId w:val="0"/>
              </w:numPr>
              <w:rPr>
                <w:highlight w:val="yellow"/>
              </w:rPr>
            </w:pPr>
          </w:p>
        </w:tc>
        <w:tc>
          <w:tcPr>
            <w:tcW w:w="564" w:type="dxa"/>
            <w:tcBorders>
              <w:bottom w:val="single" w:color="auto" w:sz="4" w:space="0"/>
            </w:tcBorders>
            <w:shd w:val="clear" w:color="auto" w:fill="auto"/>
          </w:tcPr>
          <w:p w:rsidRPr="0045687E" w:rsidR="00C33946" w:rsidP="00E2118D" w:rsidRDefault="00C33946" w14:paraId="788FAA9F" w14:textId="77777777">
            <w:pPr>
              <w:pStyle w:val="Overskrift3"/>
              <w:numPr>
                <w:ilvl w:val="0"/>
                <w:numId w:val="0"/>
              </w:numPr>
              <w:jc w:val="right"/>
              <w:rPr>
                <w:highlight w:val="yellow"/>
              </w:rPr>
            </w:pPr>
            <w:r w:rsidRPr="00495F3B">
              <w:t>kr.</w:t>
            </w:r>
          </w:p>
        </w:tc>
        <w:tc>
          <w:tcPr>
            <w:tcW w:w="1308" w:type="dxa"/>
            <w:tcBorders>
              <w:bottom w:val="single" w:color="auto" w:sz="4" w:space="0"/>
            </w:tcBorders>
            <w:shd w:val="clear" w:color="auto" w:fill="auto"/>
          </w:tcPr>
          <w:p w:rsidRPr="00A94DC2" w:rsidR="00C33946" w:rsidP="00E2118D" w:rsidRDefault="00C33946" w14:paraId="3A918C39" w14:textId="77777777">
            <w:pPr>
              <w:pStyle w:val="Overskrift3"/>
              <w:numPr>
                <w:ilvl w:val="0"/>
                <w:numId w:val="0"/>
              </w:numPr>
              <w:jc w:val="right"/>
            </w:pPr>
            <w:r>
              <w:rPr>
                <w:highlight w:val="yellow"/>
              </w:rPr>
              <w:fldChar w:fldCharType="begin">
                <w:ffData>
                  <w:name w:val="Tekst41"/>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r w:rsidRPr="00A94DC2" w:rsidR="00C33946" w:rsidTr="00E2118D" w14:paraId="33130C32" w14:textId="77777777">
        <w:tc>
          <w:tcPr>
            <w:tcW w:w="4037" w:type="dxa"/>
            <w:tcBorders>
              <w:bottom w:val="single" w:color="auto" w:sz="4" w:space="0"/>
            </w:tcBorders>
            <w:shd w:val="clear" w:color="auto" w:fill="auto"/>
          </w:tcPr>
          <w:p w:rsidR="00C33946" w:rsidP="00E2118D" w:rsidRDefault="00C33946" w14:paraId="0464C0E5" w14:textId="77777777">
            <w:pPr>
              <w:pStyle w:val="Overskrift3"/>
              <w:numPr>
                <w:ilvl w:val="0"/>
                <w:numId w:val="0"/>
              </w:numPr>
              <w:rPr>
                <w:highlight w:val="yellow"/>
              </w:rPr>
            </w:pPr>
            <w:r w:rsidRPr="002121AC">
              <w:rPr>
                <w:rFonts w:ascii="Courier New" w:hAnsi="Courier New" w:cs="Courier New"/>
                <w:highlight w:val="cyan"/>
              </w:rPr>
              <w:t>{%tr endfor %}</w:t>
            </w:r>
          </w:p>
        </w:tc>
        <w:tc>
          <w:tcPr>
            <w:tcW w:w="1949" w:type="dxa"/>
            <w:tcBorders>
              <w:bottom w:val="single" w:color="auto" w:sz="4" w:space="0"/>
            </w:tcBorders>
            <w:shd w:val="clear" w:color="auto" w:fill="auto"/>
          </w:tcPr>
          <w:p w:rsidRPr="0045687E" w:rsidR="00C33946" w:rsidP="00E2118D" w:rsidRDefault="00C33946" w14:paraId="2848D0F5" w14:textId="77777777">
            <w:pPr>
              <w:pStyle w:val="Overskrift3"/>
              <w:numPr>
                <w:ilvl w:val="0"/>
                <w:numId w:val="0"/>
              </w:numPr>
              <w:rPr>
                <w:highlight w:val="yellow"/>
              </w:rPr>
            </w:pPr>
          </w:p>
        </w:tc>
        <w:tc>
          <w:tcPr>
            <w:tcW w:w="564" w:type="dxa"/>
            <w:tcBorders>
              <w:bottom w:val="single" w:color="auto" w:sz="4" w:space="0"/>
            </w:tcBorders>
            <w:shd w:val="clear" w:color="auto" w:fill="auto"/>
          </w:tcPr>
          <w:p w:rsidRPr="00495F3B" w:rsidR="00C33946" w:rsidP="00E2118D" w:rsidRDefault="00C33946" w14:paraId="0C851096" w14:textId="77777777">
            <w:pPr>
              <w:pStyle w:val="Overskrift3"/>
              <w:numPr>
                <w:ilvl w:val="0"/>
                <w:numId w:val="0"/>
              </w:numPr>
              <w:jc w:val="right"/>
            </w:pPr>
          </w:p>
        </w:tc>
        <w:tc>
          <w:tcPr>
            <w:tcW w:w="1308" w:type="dxa"/>
            <w:tcBorders>
              <w:bottom w:val="single" w:color="auto" w:sz="4" w:space="0"/>
            </w:tcBorders>
            <w:shd w:val="clear" w:color="auto" w:fill="auto"/>
          </w:tcPr>
          <w:p w:rsidR="00C33946" w:rsidP="00E2118D" w:rsidRDefault="00C33946" w14:paraId="67DA0C34" w14:textId="77777777">
            <w:pPr>
              <w:pStyle w:val="Overskrift3"/>
              <w:numPr>
                <w:ilvl w:val="0"/>
                <w:numId w:val="0"/>
              </w:numPr>
              <w:jc w:val="right"/>
              <w:rPr>
                <w:highlight w:val="yellow"/>
              </w:rPr>
            </w:pPr>
          </w:p>
        </w:tc>
      </w:tr>
      <w:tr w:rsidRPr="00A94DC2" w:rsidR="00C33946" w:rsidTr="00E2118D" w14:paraId="3641C698" w14:textId="77777777">
        <w:tc>
          <w:tcPr>
            <w:tcW w:w="4037" w:type="dxa"/>
            <w:tcBorders>
              <w:top w:val="single" w:color="auto" w:sz="4" w:space="0"/>
            </w:tcBorders>
            <w:shd w:val="clear" w:color="auto" w:fill="auto"/>
          </w:tcPr>
          <w:p w:rsidRPr="00A94DC2" w:rsidR="00C33946" w:rsidP="00E2118D" w:rsidRDefault="00C33946" w14:paraId="7CC7A3D1" w14:textId="77777777">
            <w:pPr>
              <w:pStyle w:val="Overskrift3"/>
              <w:numPr>
                <w:ilvl w:val="0"/>
                <w:numId w:val="0"/>
              </w:numPr>
            </w:pPr>
            <w:r>
              <w:rPr>
                <w:highlight w:val="yellow"/>
              </w:rPr>
              <w:fldChar w:fldCharType="begin">
                <w:ffData>
                  <w:name w:val="Tekst43"/>
                  <w:enabled/>
                  <w:calcOnExit w:val="0"/>
                  <w:textInput>
                    <w:default w:val="I alt inkl. moms"/>
                  </w:textInput>
                </w:ffData>
              </w:fldChar>
            </w:r>
            <w:r>
              <w:rPr>
                <w:highlight w:val="yellow"/>
              </w:rPr>
              <w:instrText xml:space="preserve"> FORMTEXT </w:instrText>
            </w:r>
            <w:r>
              <w:rPr>
                <w:highlight w:val="yellow"/>
              </w:rPr>
            </w:r>
            <w:r>
              <w:rPr>
                <w:highlight w:val="yellow"/>
              </w:rPr>
              <w:fldChar w:fldCharType="separate"/>
            </w:r>
            <w:r>
              <w:rPr>
                <w:noProof/>
                <w:highlight w:val="yellow"/>
              </w:rPr>
              <w:t>I alt inkl. moms</w:t>
            </w:r>
            <w:r>
              <w:rPr>
                <w:highlight w:val="yellow"/>
              </w:rPr>
              <w:fldChar w:fldCharType="end"/>
            </w:r>
          </w:p>
        </w:tc>
        <w:tc>
          <w:tcPr>
            <w:tcW w:w="1949" w:type="dxa"/>
            <w:tcBorders>
              <w:top w:val="single" w:color="auto" w:sz="4" w:space="0"/>
            </w:tcBorders>
            <w:shd w:val="clear" w:color="auto" w:fill="auto"/>
          </w:tcPr>
          <w:p w:rsidRPr="0045687E" w:rsidR="00C33946" w:rsidP="00E2118D" w:rsidRDefault="00C33946" w14:paraId="11E477F9" w14:textId="77777777">
            <w:pPr>
              <w:pStyle w:val="Overskrift3"/>
              <w:numPr>
                <w:ilvl w:val="0"/>
                <w:numId w:val="0"/>
              </w:numPr>
              <w:rPr>
                <w:highlight w:val="yellow"/>
              </w:rPr>
            </w:pPr>
          </w:p>
        </w:tc>
        <w:tc>
          <w:tcPr>
            <w:tcW w:w="564" w:type="dxa"/>
            <w:tcBorders>
              <w:top w:val="single" w:color="auto" w:sz="4" w:space="0"/>
            </w:tcBorders>
            <w:shd w:val="clear" w:color="auto" w:fill="auto"/>
          </w:tcPr>
          <w:p w:rsidRPr="0045687E" w:rsidR="00C33946" w:rsidP="00E2118D" w:rsidRDefault="00C33946" w14:paraId="04DB466E" w14:textId="77777777">
            <w:pPr>
              <w:pStyle w:val="Overskrift3"/>
              <w:numPr>
                <w:ilvl w:val="0"/>
                <w:numId w:val="0"/>
              </w:numPr>
              <w:jc w:val="right"/>
              <w:rPr>
                <w:highlight w:val="yellow"/>
              </w:rPr>
            </w:pPr>
            <w:r w:rsidRPr="00495F3B">
              <w:t>kr.</w:t>
            </w:r>
          </w:p>
        </w:tc>
        <w:tc>
          <w:tcPr>
            <w:tcW w:w="1308" w:type="dxa"/>
            <w:tcBorders>
              <w:top w:val="single" w:color="auto" w:sz="4" w:space="0"/>
            </w:tcBorders>
            <w:shd w:val="clear" w:color="auto" w:fill="auto"/>
          </w:tcPr>
          <w:p w:rsidRPr="00A94DC2" w:rsidR="00C33946" w:rsidP="00E2118D" w:rsidRDefault="00C33946" w14:paraId="6B299B90" w14:textId="77777777">
            <w:pPr>
              <w:pStyle w:val="Overskrift3"/>
              <w:numPr>
                <w:ilvl w:val="0"/>
                <w:numId w:val="0"/>
              </w:numPr>
              <w:jc w:val="right"/>
            </w:pPr>
            <w:r>
              <w:rPr>
                <w:highlight w:val="yellow"/>
              </w:rPr>
              <w:fldChar w:fldCharType="begin">
                <w:ffData>
                  <w:name w:val="Tekst42"/>
                  <w:enabled/>
                  <w:calcOnExit w:val="0"/>
                  <w:textInput>
                    <w:default w:val="[]"/>
                  </w:textInput>
                </w:ffData>
              </w:fldChar>
            </w:r>
            <w:r>
              <w:rPr>
                <w:highlight w:val="yellow"/>
              </w:rPr>
              <w:instrText xml:space="preserve"> FORMTEXT </w:instrText>
            </w:r>
            <w:r>
              <w:rPr>
                <w:highlight w:val="yellow"/>
              </w:rPr>
            </w:r>
            <w:r>
              <w:rPr>
                <w:highlight w:val="yellow"/>
              </w:rPr>
              <w:fldChar w:fldCharType="separate"/>
            </w:r>
            <w:r>
              <w:rPr>
                <w:noProof/>
                <w:highlight w:val="yellow"/>
              </w:rPr>
              <w:t>[]</w:t>
            </w:r>
            <w:r>
              <w:rPr>
                <w:highlight w:val="yellow"/>
              </w:rPr>
              <w:fldChar w:fldCharType="end"/>
            </w:r>
          </w:p>
        </w:tc>
      </w:tr>
    </w:tbl>
    <w:p w:rsidR="00C33946" w:rsidP="00C33946" w:rsidRDefault="00C33946" w14:paraId="146C829F" w14:textId="77777777">
      <w:pPr>
        <w:pStyle w:val="Overskrift3"/>
        <w:numPr>
          <w:ilvl w:val="0"/>
          <w:numId w:val="0"/>
        </w:numPr>
        <w:ind w:firstLine="822"/>
        <w:rPr>
          <w:highlight w:val="yellow"/>
        </w:rPr>
      </w:pPr>
    </w:p>
    <w:p w:rsidR="00C33946" w:rsidP="00C33946" w:rsidRDefault="00C33946" w14:paraId="21DBD997" w14:textId="77777777">
      <w:pPr>
        <w:pStyle w:val="Niveau2"/>
      </w:pPr>
      <w:r>
        <w:t xml:space="preserve">Lejen betales kvartalvis forud hver den </w:t>
      </w:r>
      <w:r w:rsidRPr="00C409CB">
        <w:rPr>
          <w:highlight w:val="yellow"/>
        </w:rPr>
        <w:t>1. januar, 1. april, 1. juli og 1. oktober, første gang på Ikrafttrædelsestidspunktet for perioden frem til udløbet af det pågældende kvartal</w:t>
      </w:r>
      <w:r>
        <w:t>.</w:t>
      </w:r>
    </w:p>
    <w:p w:rsidR="00C33946" w:rsidP="00C33946" w:rsidRDefault="00C33946" w14:paraId="0A3748CE" w14:textId="77777777">
      <w:pPr>
        <w:pStyle w:val="Niveau2"/>
      </w:pPr>
      <w:r>
        <w:t xml:space="preserve">Lejebeløbene betales på det af Udlejer til enhver tid anviste sted. </w:t>
      </w:r>
    </w:p>
    <w:p w:rsidR="00C33946" w:rsidP="00C33946" w:rsidRDefault="00C33946" w14:paraId="05F0BD3D" w14:textId="77777777">
      <w:pPr>
        <w:pStyle w:val="Overskrift1"/>
      </w:pPr>
      <w:bookmarkStart w:name="_Toc256000050" w:id="23"/>
      <w:bookmarkStart w:name="_Toc256000027" w:id="24"/>
      <w:bookmarkStart w:name="_Toc256000004" w:id="25"/>
      <w:bookmarkStart w:name="_Toc420497329" w:id="26"/>
      <w:r>
        <w:t>Moms</w:t>
      </w:r>
      <w:bookmarkEnd w:id="23"/>
      <w:bookmarkEnd w:id="24"/>
      <w:bookmarkEnd w:id="25"/>
      <w:bookmarkEnd w:id="26"/>
      <w:r>
        <w:t xml:space="preserve"> </w:t>
      </w:r>
    </w:p>
    <w:p w:rsidR="00C33946" w:rsidP="00C33946" w:rsidRDefault="00C33946" w14:paraId="7F987BB0" w14:textId="77777777">
      <w:pPr>
        <w:pStyle w:val="Overskrift2"/>
      </w:pPr>
      <w:r>
        <w:t xml:space="preserve">Udlejers udlejningsvirksomhed er </w:t>
      </w:r>
      <w:r w:rsidRPr="002121AC">
        <w:rPr>
          <w:rFonts w:ascii="Courier New" w:hAnsi="Courier New" w:cs="Courier New"/>
          <w:highlight w:val="cyan"/>
        </w:rPr>
        <w:t>{%if momsregistreret %}</w:t>
      </w:r>
      <w:r>
        <w:t xml:space="preserve">ikke </w:t>
      </w:r>
      <w:r w:rsidRPr="002121AC">
        <w:rPr>
          <w:rFonts w:ascii="Courier New" w:hAnsi="Courier New" w:cs="Courier New"/>
          <w:highlight w:val="cyan"/>
        </w:rPr>
        <w:t>{% endif %}</w:t>
      </w:r>
      <w:r>
        <w:t>momsregistreret.</w:t>
      </w:r>
      <w:r>
        <w:rPr>
          <w:rStyle w:val="Fodnotehenvisning"/>
        </w:rPr>
        <w:footnoteReference w:id="4"/>
      </w:r>
      <w:r>
        <w:br/>
      </w:r>
    </w:p>
    <w:p w:rsidRPr="00A94DC2" w:rsidR="00C33946" w:rsidP="00C33946" w:rsidRDefault="00C33946" w14:paraId="17CE076D" w14:textId="77777777">
      <w:pPr>
        <w:pStyle w:val="Niveau2"/>
      </w:pPr>
      <w:r>
        <w:t xml:space="preserve">Udlejer er alene med Lejers forudgående samtykke berettiget til at ændre udlejningens </w:t>
      </w:r>
      <w:r w:rsidRPr="00A94DC2">
        <w:t>momsregistreringsforhold.</w:t>
      </w:r>
    </w:p>
    <w:p w:rsidRPr="00A94DC2" w:rsidR="00C33946" w:rsidP="00C33946" w:rsidRDefault="00C33946" w14:paraId="55FF9712" w14:textId="77777777">
      <w:pPr>
        <w:pStyle w:val="Overskrift1"/>
      </w:pPr>
      <w:bookmarkStart w:name="_Toc256000051" w:id="27"/>
      <w:bookmarkStart w:name="_Toc256000028" w:id="28"/>
      <w:bookmarkStart w:name="_Toc256000005" w:id="29"/>
      <w:bookmarkStart w:name="_Toc420497330" w:id="30"/>
      <w:r w:rsidRPr="00A94DC2">
        <w:t xml:space="preserve">Regulering </w:t>
      </w:r>
      <w:r>
        <w:rPr>
          <w:rStyle w:val="Fodnotehenvisning"/>
        </w:rPr>
        <w:footnoteReference w:id="5"/>
      </w:r>
      <w:r w:rsidRPr="00A94DC2">
        <w:t>af lejen</w:t>
      </w:r>
      <w:bookmarkEnd w:id="27"/>
      <w:bookmarkEnd w:id="28"/>
      <w:bookmarkEnd w:id="29"/>
      <w:bookmarkEnd w:id="30"/>
    </w:p>
    <w:p w:rsidRPr="00A94DC2" w:rsidR="00C33946" w:rsidP="00C33946" w:rsidRDefault="00C33946" w14:paraId="49536967" w14:textId="77777777">
      <w:pPr>
        <w:pStyle w:val="Niveau2"/>
      </w:pPr>
      <w:bookmarkStart w:name="_Ref283719791" w:id="31"/>
      <w:r w:rsidRPr="00A94DC2">
        <w:t>Hvert år på årsdagen</w:t>
      </w:r>
      <w:r>
        <w:t xml:space="preserve"> for </w:t>
      </w:r>
      <w:r w:rsidRPr="00EA272D">
        <w:t>Ikrafttrædelsestidspunktet</w:t>
      </w:r>
      <w:r>
        <w:t xml:space="preserve">, første gang den 1. </w:t>
      </w:r>
      <w:r w:rsidRPr="00A94DC2">
        <w:rPr>
          <w:highlight w:val="yellow"/>
        </w:rPr>
        <w:fldChar w:fldCharType="begin">
          <w:ffData>
            <w:name w:val="Tekst44"/>
            <w:enabled/>
            <w:calcOnExit w:val="0"/>
            <w:textInput>
              <w:default w:val="[dato]"/>
            </w:textInput>
          </w:ffData>
        </w:fldChar>
      </w:r>
      <w:r w:rsidRPr="00A94DC2">
        <w:rPr>
          <w:highlight w:val="yellow"/>
        </w:rPr>
        <w:instrText xml:space="preserve"> FORMTEXT </w:instrText>
      </w:r>
      <w:r w:rsidRPr="00A94DC2">
        <w:rPr>
          <w:highlight w:val="yellow"/>
        </w:rPr>
      </w:r>
      <w:r w:rsidRPr="00A94DC2">
        <w:rPr>
          <w:highlight w:val="yellow"/>
        </w:rPr>
        <w:fldChar w:fldCharType="separate"/>
      </w:r>
      <w:r>
        <w:rPr>
          <w:noProof/>
          <w:highlight w:val="yellow"/>
        </w:rPr>
        <w:t>[dato]</w:t>
      </w:r>
      <w:r w:rsidRPr="00A94DC2">
        <w:rPr>
          <w:highlight w:val="yellow"/>
        </w:rPr>
        <w:fldChar w:fldCharType="end"/>
      </w:r>
      <w:r>
        <w:t xml:space="preserve"> reguleres den til enhver tid gældende leje med ændringen i netto</w:t>
      </w:r>
      <w:r w:rsidRPr="00317BA2">
        <w:t>prisindekset fra 15 måneder forud for reguleringstidspunktet til 3 måneder forud for reguleringstidspunktet</w:t>
      </w:r>
      <w:r>
        <w:t xml:space="preserve">, dog minimum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 og maksimum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w:t>
      </w:r>
      <w:r w:rsidRPr="00317BA2">
        <w:t xml:space="preserve">. </w:t>
      </w:r>
      <w:r>
        <w:t xml:space="preserve">Første regulering foretages den 1. </w:t>
      </w:r>
      <w:r>
        <w:rPr>
          <w:highlight w:val="yellow"/>
        </w:rPr>
        <w:fldChar w:fldCharType="begin">
          <w:ffData>
            <w:name w:val="Tekst45"/>
            <w:enabled/>
            <w:calcOnExit w:val="0"/>
            <w:textInput>
              <w:default w:val="[dato]"/>
            </w:textInput>
          </w:ffData>
        </w:fldChar>
      </w:r>
      <w:r>
        <w:rPr>
          <w:highlight w:val="yellow"/>
        </w:rPr>
        <w:instrText xml:space="preserve"> FORMTEXT </w:instrText>
      </w:r>
      <w:r>
        <w:rPr>
          <w:highlight w:val="yellow"/>
        </w:rPr>
      </w:r>
      <w:r>
        <w:rPr>
          <w:highlight w:val="yellow"/>
        </w:rPr>
        <w:fldChar w:fldCharType="separate"/>
      </w:r>
      <w:r>
        <w:rPr>
          <w:noProof/>
          <w:highlight w:val="yellow"/>
        </w:rPr>
        <w:t>[dato]</w:t>
      </w:r>
      <w:r>
        <w:rPr>
          <w:highlight w:val="yellow"/>
        </w:rPr>
        <w:fldChar w:fldCharType="end"/>
      </w:r>
      <w:r>
        <w:t xml:space="preserve"> </w:t>
      </w:r>
      <w:r w:rsidRPr="00317BA2">
        <w:t xml:space="preserve">med ændringen i nettoprisindekset fra </w:t>
      </w:r>
      <w:r>
        <w:rPr>
          <w:highlight w:val="yellow"/>
        </w:rPr>
        <w:fldChar w:fldCharType="begin">
          <w:ffData>
            <w:name w:val="Tekst46"/>
            <w:enabled/>
            <w:calcOnExit w:val="0"/>
            <w:textInput>
              <w:default w:val="[dato] [årstal]"/>
            </w:textInput>
          </w:ffData>
        </w:fldChar>
      </w:r>
      <w:r>
        <w:rPr>
          <w:highlight w:val="yellow"/>
        </w:rPr>
        <w:instrText xml:space="preserve"> FORMTEXT </w:instrText>
      </w:r>
      <w:r>
        <w:rPr>
          <w:highlight w:val="yellow"/>
        </w:rPr>
      </w:r>
      <w:r>
        <w:rPr>
          <w:highlight w:val="yellow"/>
        </w:rPr>
        <w:fldChar w:fldCharType="separate"/>
      </w:r>
      <w:r>
        <w:rPr>
          <w:noProof/>
          <w:highlight w:val="yellow"/>
        </w:rPr>
        <w:t>[dato] [årstal]</w:t>
      </w:r>
      <w:r>
        <w:rPr>
          <w:highlight w:val="yellow"/>
        </w:rPr>
        <w:fldChar w:fldCharType="end"/>
      </w:r>
      <w:r w:rsidRPr="00317BA2">
        <w:t xml:space="preserve"> til </w:t>
      </w:r>
      <w:r>
        <w:rPr>
          <w:highlight w:val="yellow"/>
        </w:rPr>
        <w:fldChar w:fldCharType="begin">
          <w:ffData>
            <w:name w:val="Tekst47"/>
            <w:enabled/>
            <w:calcOnExit w:val="0"/>
            <w:textInput>
              <w:default w:val="[dato] [årstal]"/>
            </w:textInput>
          </w:ffData>
        </w:fldChar>
      </w:r>
      <w:r>
        <w:rPr>
          <w:highlight w:val="yellow"/>
        </w:rPr>
        <w:instrText xml:space="preserve"> FORMTEXT </w:instrText>
      </w:r>
      <w:r>
        <w:rPr>
          <w:highlight w:val="yellow"/>
        </w:rPr>
      </w:r>
      <w:r>
        <w:rPr>
          <w:highlight w:val="yellow"/>
        </w:rPr>
        <w:fldChar w:fldCharType="separate"/>
      </w:r>
      <w:r>
        <w:rPr>
          <w:noProof/>
          <w:highlight w:val="yellow"/>
        </w:rPr>
        <w:t>[dato] [årstal]</w:t>
      </w:r>
      <w:r>
        <w:rPr>
          <w:highlight w:val="yellow"/>
        </w:rPr>
        <w:fldChar w:fldCharType="end"/>
      </w:r>
      <w:r>
        <w:t xml:space="preserve">, dog minimum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 og maksimum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2244FB">
        <w:t xml:space="preserve"> </w:t>
      </w:r>
      <w:r w:rsidRPr="00A94DC2">
        <w:t>%.</w:t>
      </w:r>
      <w:bookmarkEnd w:id="31"/>
    </w:p>
    <w:p w:rsidR="00C33946" w:rsidP="00C33946" w:rsidRDefault="00C33946" w14:paraId="1FFF626C" w14:textId="77777777">
      <w:pPr>
        <w:pStyle w:val="Niveau2"/>
      </w:pPr>
      <w:r>
        <w:t xml:space="preserve">Reguleringen sker på grundlag af den til enhver tid gældende leje, uanset om den gældende leje er fremkommet ved reguleringer, jf. punkt </w:t>
      </w:r>
      <w:r>
        <w:fldChar w:fldCharType="begin"/>
      </w:r>
      <w:r>
        <w:instrText xml:space="preserve"> REF _Ref283719791 \r \h </w:instrText>
      </w:r>
      <w:r>
        <w:fldChar w:fldCharType="separate"/>
      </w:r>
      <w:r>
        <w:t>6.1</w:t>
      </w:r>
      <w:r>
        <w:fldChar w:fldCharType="end"/>
      </w:r>
      <w:r>
        <w:t xml:space="preserve">, markedslejereguleringer, jf. punkt </w:t>
      </w:r>
      <w:r>
        <w:fldChar w:fldCharType="begin"/>
      </w:r>
      <w:r>
        <w:instrText xml:space="preserve"> REF _Ref283719800 \r \h </w:instrText>
      </w:r>
      <w:r>
        <w:fldChar w:fldCharType="separate"/>
      </w:r>
      <w:r>
        <w:t>6.3</w:t>
      </w:r>
      <w:r>
        <w:fldChar w:fldCharType="end"/>
      </w:r>
      <w:r>
        <w:t xml:space="preserve">, eller på anden vis i henhold til lovgivningen eller parternes aftale, således at alle tillæg til lejen og tidligere forhøjelser medregnes i beregningsgrundlaget. </w:t>
      </w:r>
    </w:p>
    <w:p w:rsidR="00C33946" w:rsidP="00C33946" w:rsidRDefault="00C33946" w14:paraId="236F8015" w14:textId="77777777">
      <w:pPr>
        <w:pStyle w:val="Niveau2"/>
      </w:pPr>
      <w:bookmarkStart w:name="_Ref283719800" w:id="32"/>
      <w:r>
        <w:lastRenderedPageBreak/>
        <w:t xml:space="preserve">Lejen kan af </w:t>
      </w:r>
      <w:r w:rsidRPr="002121AC">
        <w:rPr>
          <w:rFonts w:ascii="Courier New" w:hAnsi="Courier New" w:cs="Courier New"/>
          <w:highlight w:val="cyan"/>
        </w:rPr>
        <w:t>{% if regulering_markedsleje == ”begge” %}</w:t>
      </w:r>
      <w:r>
        <w:t>begge parter</w:t>
      </w:r>
      <w:r w:rsidRPr="002121AC">
        <w:rPr>
          <w:rFonts w:ascii="Courier New" w:hAnsi="Courier New" w:cs="Courier New"/>
          <w:highlight w:val="cyan"/>
        </w:rPr>
        <w:t>{% else %}</w:t>
      </w:r>
      <w:r>
        <w:t>ingen af parterne</w:t>
      </w:r>
      <w:r w:rsidRPr="002121AC">
        <w:rPr>
          <w:rFonts w:ascii="Courier New" w:hAnsi="Courier New" w:cs="Courier New"/>
          <w:highlight w:val="cyan"/>
        </w:rPr>
        <w:t>{% endif %}</w:t>
      </w:r>
      <w:r>
        <w:t xml:space="preserve"> kræves reguleret til markedsleje efter erhvervslejelovens § 13. </w:t>
      </w:r>
      <w:r w:rsidRPr="00EA272D">
        <w:rPr>
          <w:highlight w:val="yellow"/>
        </w:rPr>
        <w:t xml:space="preserve">Parterne kan dog tidligst kræve lejen reguleret til markedsleje efter erhvervslejelovens § 13, efter udløbet af lejers uopsigelighedsperiode, jf. punkt </w:t>
      </w:r>
      <w:r w:rsidRPr="00EA272D">
        <w:rPr>
          <w:highlight w:val="yellow"/>
        </w:rPr>
        <w:fldChar w:fldCharType="begin"/>
      </w:r>
      <w:r w:rsidRPr="00EA272D">
        <w:rPr>
          <w:highlight w:val="yellow"/>
        </w:rPr>
        <w:instrText xml:space="preserve"> REF _Ref283717728 \r \h </w:instrText>
      </w:r>
      <w:r>
        <w:rPr>
          <w:highlight w:val="yellow"/>
        </w:rPr>
        <w:instrText xml:space="preserve"> \* MERGEFORMAT </w:instrText>
      </w:r>
      <w:r w:rsidRPr="00EA272D">
        <w:rPr>
          <w:highlight w:val="yellow"/>
        </w:rPr>
      </w:r>
      <w:r w:rsidRPr="00EA272D">
        <w:rPr>
          <w:highlight w:val="yellow"/>
        </w:rPr>
        <w:fldChar w:fldCharType="separate"/>
      </w:r>
      <w:r>
        <w:rPr>
          <w:highlight w:val="yellow"/>
        </w:rPr>
        <w:t>3.4</w:t>
      </w:r>
      <w:r w:rsidRPr="00EA272D">
        <w:rPr>
          <w:highlight w:val="yellow"/>
        </w:rPr>
        <w:fldChar w:fldCharType="end"/>
      </w:r>
      <w:r w:rsidRPr="00EA272D">
        <w:rPr>
          <w:highlight w:val="yellow"/>
        </w:rPr>
        <w:t>.</w:t>
      </w:r>
      <w:bookmarkEnd w:id="32"/>
      <w:r>
        <w:rPr>
          <w:rStyle w:val="Fodnotehenvisning"/>
          <w:highlight w:val="yellow"/>
        </w:rPr>
        <w:footnoteReference w:id="6"/>
      </w:r>
    </w:p>
    <w:p w:rsidR="00C33946" w:rsidP="00C33946" w:rsidRDefault="00C33946" w14:paraId="07917DF9" w14:textId="77777777">
      <w:pPr>
        <w:pStyle w:val="Overskrift1"/>
      </w:pPr>
      <w:bookmarkStart w:name="_Toc256000052" w:id="33"/>
      <w:bookmarkStart w:name="_Toc256000029" w:id="34"/>
      <w:bookmarkStart w:name="_Toc256000006" w:id="35"/>
      <w:bookmarkStart w:name="_Toc420497331" w:id="36"/>
      <w:r>
        <w:t>Sikkerhed</w:t>
      </w:r>
      <w:bookmarkEnd w:id="33"/>
      <w:bookmarkEnd w:id="34"/>
      <w:bookmarkEnd w:id="35"/>
      <w:bookmarkEnd w:id="36"/>
    </w:p>
    <w:p w:rsidR="00C33946" w:rsidP="00C33946" w:rsidRDefault="00C33946" w14:paraId="739A72D9" w14:textId="77777777">
      <w:pPr>
        <w:pStyle w:val="Niveau2"/>
      </w:pPr>
      <w:r>
        <w:t xml:space="preserve">Senest 30 kalenderdage før Ikrafttrædelsestidspunktet stiller Lejer sikkerhed i form af </w:t>
      </w:r>
      <w:r>
        <w:rPr>
          <w:highlight w:val="yellow"/>
        </w:rPr>
        <w:fldChar w:fldCharType="begin">
          <w:ffData>
            <w:name w:val="Tekst48"/>
            <w:enabled/>
            <w:calcOnExit w:val="0"/>
            <w:textInput>
              <w:default w:val="[bankgaranti/kontant depositum]"/>
            </w:textInput>
          </w:ffData>
        </w:fldChar>
      </w:r>
      <w:r>
        <w:rPr>
          <w:highlight w:val="yellow"/>
        </w:rPr>
        <w:instrText xml:space="preserve"> FORMTEXT </w:instrText>
      </w:r>
      <w:r>
        <w:rPr>
          <w:highlight w:val="yellow"/>
        </w:rPr>
      </w:r>
      <w:r>
        <w:rPr>
          <w:highlight w:val="yellow"/>
        </w:rPr>
        <w:fldChar w:fldCharType="separate"/>
      </w:r>
      <w:r>
        <w:rPr>
          <w:noProof/>
          <w:highlight w:val="yellow"/>
        </w:rPr>
        <w:t>[bankgaranti/kontant depositum]</w:t>
      </w:r>
      <w:r>
        <w:rPr>
          <w:highlight w:val="yellow"/>
        </w:rPr>
        <w:fldChar w:fldCharType="end"/>
      </w:r>
      <w:r>
        <w:t xml:space="preserve"> svarende til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måneders leje for samtlige Lejers forpligtelser over for Udlejer. </w:t>
      </w:r>
    </w:p>
    <w:p w:rsidR="00C33946" w:rsidP="00C33946" w:rsidRDefault="00C33946" w14:paraId="0734F448" w14:textId="77777777">
      <w:pPr>
        <w:pStyle w:val="Niveau2"/>
      </w:pPr>
      <w:r>
        <w:t xml:space="preserve">Sikkerheden kan af Udlejer kræves reguleret, således at den til enhver tid svarer til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måneders aktuel leje.</w:t>
      </w:r>
    </w:p>
    <w:p w:rsidR="00C33946" w:rsidP="00C33946" w:rsidRDefault="00C33946" w14:paraId="158C34F7" w14:textId="77777777">
      <w:pPr>
        <w:pStyle w:val="Niveau2"/>
      </w:pPr>
      <w:r>
        <w:t>Lejer er berettiget til at erstatte det stillede depositum med bankgaranti</w:t>
      </w:r>
      <w:r>
        <w:rPr>
          <w:rStyle w:val="Fodnotehenvisning"/>
        </w:rPr>
        <w:footnoteReference w:id="7"/>
      </w:r>
      <w:r>
        <w:t xml:space="preserve">. </w:t>
      </w:r>
    </w:p>
    <w:p w:rsidR="00C33946" w:rsidP="00C33946" w:rsidRDefault="00C33946" w14:paraId="3ED8B428" w14:textId="77777777">
      <w:pPr>
        <w:pStyle w:val="Overskrift1"/>
      </w:pPr>
      <w:bookmarkStart w:name="_Toc256000053" w:id="37"/>
      <w:bookmarkStart w:name="_Toc256000030" w:id="38"/>
      <w:bookmarkStart w:name="_Toc256000007" w:id="39"/>
      <w:bookmarkStart w:name="_Ref531613758" w:id="40"/>
      <w:r>
        <w:t>Forbrugsudgifter</w:t>
      </w:r>
      <w:bookmarkEnd w:id="37"/>
      <w:bookmarkEnd w:id="38"/>
      <w:bookmarkEnd w:id="39"/>
      <w:bookmarkEnd w:id="40"/>
    </w:p>
    <w:p w:rsidR="00C33946" w:rsidP="00C33946" w:rsidRDefault="00C33946" w14:paraId="1A8446DD" w14:textId="77777777">
      <w:pPr>
        <w:pStyle w:val="Niveau2"/>
      </w:pPr>
      <w:r>
        <w:t xml:space="preserve">Lejer betaler ud over lejen til Udlejer for Lejers forbrug af el, vand, varme og køling m.v. i Lejemålet. </w:t>
      </w:r>
    </w:p>
    <w:p w:rsidR="00C33946" w:rsidP="00C33946" w:rsidRDefault="00C33946" w14:paraId="5F9F4814" w14:textId="77777777">
      <w:pPr>
        <w:pStyle w:val="Niveau2"/>
      </w:pPr>
      <w:bookmarkStart w:name="_Ref283723810" w:id="41"/>
      <w:bookmarkStart w:name="_Ref283717774" w:id="42"/>
      <w:r>
        <w:t xml:space="preserve">Som en integreret del af Erhvervslejekontrakten indgår vedhæftede budget over den anslåede størrelse af de p.t. kendte udgifter, jf. erhvervslejelovens § 5, stk. 3, jf. </w:t>
      </w:r>
      <w:r w:rsidRPr="000545C0">
        <w:rPr>
          <w:u w:val="single"/>
        </w:rPr>
        <w:t xml:space="preserve">bilag </w:t>
      </w:r>
      <w:r w:rsidRPr="000545C0">
        <w:rPr>
          <w:u w:val="single"/>
        </w:rPr>
        <w:fldChar w:fldCharType="begin"/>
      </w:r>
      <w:r w:rsidRPr="000545C0">
        <w:rPr>
          <w:u w:val="single"/>
        </w:rPr>
        <w:instrText xml:space="preserve"> REF _Ref283717774 \r \h </w:instrText>
      </w:r>
      <w:r>
        <w:rPr>
          <w:u w:val="single"/>
        </w:rPr>
        <w:instrText xml:space="preserve"> \* MERGEFORMAT </w:instrText>
      </w:r>
      <w:r w:rsidRPr="000545C0">
        <w:rPr>
          <w:u w:val="single"/>
        </w:rPr>
      </w:r>
      <w:r w:rsidRPr="000545C0">
        <w:rPr>
          <w:u w:val="single"/>
        </w:rPr>
        <w:fldChar w:fldCharType="separate"/>
      </w:r>
      <w:r>
        <w:rPr>
          <w:u w:val="single"/>
        </w:rPr>
        <w:t>8.2</w:t>
      </w:r>
      <w:r w:rsidRPr="000545C0">
        <w:rPr>
          <w:u w:val="single"/>
        </w:rPr>
        <w:fldChar w:fldCharType="end"/>
      </w:r>
      <w:r>
        <w:t>.</w:t>
      </w:r>
      <w:bookmarkEnd w:id="41"/>
      <w:r>
        <w:t xml:space="preserve"> </w:t>
      </w:r>
      <w:bookmarkEnd w:id="42"/>
    </w:p>
    <w:p w:rsidR="00C33946" w:rsidP="00C33946" w:rsidRDefault="00C33946" w14:paraId="7C9CFF27" w14:textId="77777777">
      <w:pPr>
        <w:pStyle w:val="Niveau2"/>
      </w:pPr>
      <w:r>
        <w:t xml:space="preserve">Lejer betaler forbrugsudgifter fra Ikrafttrædelsestidspunktet. </w:t>
      </w:r>
    </w:p>
    <w:p w:rsidR="00C33946" w:rsidP="00C33946" w:rsidRDefault="00C33946" w14:paraId="2DF57DD8" w14:textId="77777777">
      <w:pPr>
        <w:pStyle w:val="Niveau2"/>
      </w:pPr>
      <w:r>
        <w:t xml:space="preserve">Forbrugsudgifterne fordeles mellem Ejendommens lejere på baggrund af </w:t>
      </w:r>
      <w:r>
        <w:rPr>
          <w:highlight w:val="yellow"/>
        </w:rPr>
        <w:fldChar w:fldCharType="begin">
          <w:ffData>
            <w:name w:val="Tekst49"/>
            <w:enabled/>
            <w:calcOnExit w:val="0"/>
            <w:textInput>
              <w:default w:val="[fordelingsprincip]"/>
            </w:textInput>
          </w:ffData>
        </w:fldChar>
      </w:r>
      <w:r>
        <w:rPr>
          <w:highlight w:val="yellow"/>
        </w:rPr>
        <w:instrText xml:space="preserve"> FORMTEXT </w:instrText>
      </w:r>
      <w:r>
        <w:rPr>
          <w:highlight w:val="yellow"/>
        </w:rPr>
      </w:r>
      <w:r>
        <w:rPr>
          <w:highlight w:val="yellow"/>
        </w:rPr>
        <w:fldChar w:fldCharType="separate"/>
      </w:r>
      <w:r>
        <w:rPr>
          <w:noProof/>
          <w:highlight w:val="yellow"/>
        </w:rPr>
        <w:t>[fordelingsprincip]</w:t>
      </w:r>
      <w:r>
        <w:rPr>
          <w:highlight w:val="yellow"/>
        </w:rPr>
        <w:fldChar w:fldCharType="end"/>
      </w:r>
      <w:r>
        <w:rPr>
          <w:rStyle w:val="Fodnotehenvisning"/>
          <w:highlight w:val="yellow"/>
        </w:rPr>
        <w:footnoteReference w:id="8"/>
      </w:r>
      <w:r>
        <w:t xml:space="preserve">. Forbrugsregnskabsåret løber i perioden </w:t>
      </w:r>
      <w:r>
        <w:rPr>
          <w:highlight w:val="yellow"/>
        </w:rPr>
        <w:fldChar w:fldCharType="begin">
          <w:ffData>
            <w:name w:val="Tekst50"/>
            <w:enabled/>
            <w:calcOnExit w:val="0"/>
            <w:textInput>
              <w:default w:val="[udfyldes]"/>
            </w:textInput>
          </w:ffData>
        </w:fldChar>
      </w:r>
      <w:r>
        <w:rPr>
          <w:highlight w:val="yellow"/>
        </w:rPr>
        <w:instrText xml:space="preserve"> FORMTEXT </w:instrText>
      </w:r>
      <w:r>
        <w:rPr>
          <w:highlight w:val="yellow"/>
        </w:rPr>
      </w:r>
      <w:r>
        <w:rPr>
          <w:highlight w:val="yellow"/>
        </w:rPr>
        <w:fldChar w:fldCharType="separate"/>
      </w:r>
      <w:r>
        <w:rPr>
          <w:noProof/>
          <w:highlight w:val="yellow"/>
        </w:rPr>
        <w:t>[udfyldes]</w:t>
      </w:r>
      <w:r>
        <w:rPr>
          <w:highlight w:val="yellow"/>
        </w:rPr>
        <w:fldChar w:fldCharType="end"/>
      </w:r>
      <w:r>
        <w:rPr>
          <w:rStyle w:val="Fodnotehenvisning"/>
          <w:highlight w:val="yellow"/>
        </w:rPr>
        <w:footnoteReference w:id="9"/>
      </w:r>
      <w:r>
        <w:t>.</w:t>
      </w:r>
    </w:p>
    <w:p w:rsidR="00C33946" w:rsidP="00C33946" w:rsidRDefault="00C33946" w14:paraId="3DE998EB" w14:textId="77777777">
      <w:pPr>
        <w:pStyle w:val="Niveau2"/>
      </w:pPr>
      <w:r>
        <w:t xml:space="preserve">Lejer betaler sammen med lejen kvartalsvis et acontobeløb til dækning af lejers andel af udgifter til el, vand, varme og køling m.v.. Udlejer sørger for, at der udarbejdes forbrugsregnskab for Lejers forbrug af el, vand og varme i overensstemmelse med erhvervslejelovens regler. </w:t>
      </w:r>
    </w:p>
    <w:p w:rsidR="00C33946" w:rsidP="00C33946" w:rsidRDefault="00C33946" w14:paraId="459C33DB" w14:textId="77777777">
      <w:pPr>
        <w:pStyle w:val="Niveau2"/>
      </w:pPr>
      <w:r>
        <w:t xml:space="preserve">Det årlige acontobeløb er i perioden fra </w:t>
      </w:r>
      <w:r w:rsidRPr="00EA272D">
        <w:t>Ikrafttrædelsestidspunktet</w:t>
      </w:r>
      <w:r>
        <w:t xml:space="preserve"> og frem til aflæggelsen af forbrugsregnskab for det første regnskabsår, fastsat til kr.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pr. år. </w:t>
      </w:r>
    </w:p>
    <w:p w:rsidR="00C33946" w:rsidP="00C33946" w:rsidRDefault="00C33946" w14:paraId="147E3326" w14:textId="77777777">
      <w:pPr>
        <w:pStyle w:val="Niveau2"/>
      </w:pPr>
      <w:r>
        <w:t xml:space="preserve">I det omfang det måtte være muligt, er Lejer forpligtet til at registrere sig som kunde direkte ved leverandørerne af el, vand, varme og køling m.v., og i så fald nedsættes acontobeløbet tilsvarende. </w:t>
      </w:r>
    </w:p>
    <w:p w:rsidR="00C33946" w:rsidP="00C33946" w:rsidRDefault="00C33946" w14:paraId="487D036F" w14:textId="77777777">
      <w:pPr>
        <w:pStyle w:val="Niveau2"/>
      </w:pPr>
      <w:bookmarkStart w:name="_Ref283717961" w:id="43"/>
      <w:r>
        <w:t xml:space="preserve">Energimærke for lejemålet vedlægges som </w:t>
      </w:r>
      <w:r w:rsidRPr="000545C0">
        <w:rPr>
          <w:u w:val="single"/>
        </w:rPr>
        <w:t xml:space="preserve">bilag </w:t>
      </w:r>
      <w:r w:rsidRPr="000545C0">
        <w:rPr>
          <w:u w:val="single"/>
        </w:rPr>
        <w:fldChar w:fldCharType="begin"/>
      </w:r>
      <w:r w:rsidRPr="000545C0">
        <w:rPr>
          <w:u w:val="single"/>
        </w:rPr>
        <w:instrText xml:space="preserve"> REF _Ref283717961 \r \h </w:instrText>
      </w:r>
      <w:r>
        <w:rPr>
          <w:u w:val="single"/>
        </w:rPr>
        <w:instrText xml:space="preserve"> \* MERGEFORMAT </w:instrText>
      </w:r>
      <w:r w:rsidRPr="000545C0">
        <w:rPr>
          <w:u w:val="single"/>
        </w:rPr>
      </w:r>
      <w:r w:rsidRPr="000545C0">
        <w:rPr>
          <w:u w:val="single"/>
        </w:rPr>
        <w:fldChar w:fldCharType="separate"/>
      </w:r>
      <w:r>
        <w:rPr>
          <w:u w:val="single"/>
        </w:rPr>
        <w:t>8.8</w:t>
      </w:r>
      <w:r w:rsidRPr="000545C0">
        <w:rPr>
          <w:u w:val="single"/>
        </w:rPr>
        <w:fldChar w:fldCharType="end"/>
      </w:r>
      <w:r>
        <w:t>.</w:t>
      </w:r>
      <w:bookmarkEnd w:id="43"/>
      <w:r>
        <w:rPr>
          <w:rStyle w:val="Fodnotehenvisning"/>
        </w:rPr>
        <w:footnoteReference w:id="10"/>
      </w:r>
      <w:r>
        <w:t xml:space="preserve">  </w:t>
      </w:r>
    </w:p>
    <w:p w:rsidR="00C33946" w:rsidP="00C33946" w:rsidRDefault="00C33946" w14:paraId="7EF98FDD" w14:textId="77777777">
      <w:pPr>
        <w:pStyle w:val="Overskrift1"/>
      </w:pPr>
      <w:bookmarkStart w:name="_Toc256000054" w:id="44"/>
      <w:bookmarkStart w:name="_Toc256000031" w:id="45"/>
      <w:bookmarkStart w:name="_Toc256000008" w:id="46"/>
      <w:bookmarkStart w:name="_Ref283720144" w:id="47"/>
      <w:bookmarkStart w:name="_Toc420497333" w:id="48"/>
      <w:r>
        <w:lastRenderedPageBreak/>
        <w:t>Driftsudgifter</w:t>
      </w:r>
      <w:bookmarkEnd w:id="44"/>
      <w:bookmarkEnd w:id="45"/>
      <w:bookmarkEnd w:id="46"/>
      <w:bookmarkEnd w:id="47"/>
      <w:bookmarkEnd w:id="48"/>
    </w:p>
    <w:p w:rsidR="00C33946" w:rsidP="00C33946" w:rsidRDefault="00C33946" w14:paraId="4711099F" w14:textId="77777777">
      <w:pPr>
        <w:pStyle w:val="Niveau2"/>
      </w:pPr>
      <w:r>
        <w:t xml:space="preserve">Lejer betaler ud over lejen til Udlejer Lejemålets andel af Ejendommens driftsomkostninger, herunder skatter og afgifter. </w:t>
      </w:r>
    </w:p>
    <w:p w:rsidR="00C33946" w:rsidP="00C33946" w:rsidRDefault="00C33946" w14:paraId="73AAE7CF" w14:textId="77777777">
      <w:pPr>
        <w:pStyle w:val="Niveau2"/>
      </w:pPr>
      <w:bookmarkStart w:name="_Ref283718658" w:id="49"/>
      <w:bookmarkStart w:name="_Ref283717980" w:id="50"/>
      <w:r>
        <w:t xml:space="preserve">Som en integreret del af Erhvervslejekontrakt indgår vedhæftede budget over den anslåede størrelse af de p.t. kendte udgifter, jf. erhvervslejelovens § 5, stk. 2, jf. </w:t>
      </w:r>
      <w:r w:rsidRPr="000545C0">
        <w:rPr>
          <w:u w:val="single"/>
        </w:rPr>
        <w:t xml:space="preserve">bilag </w:t>
      </w:r>
      <w:r w:rsidRPr="000545C0">
        <w:rPr>
          <w:u w:val="single"/>
        </w:rPr>
        <w:fldChar w:fldCharType="begin"/>
      </w:r>
      <w:r w:rsidRPr="000545C0">
        <w:rPr>
          <w:u w:val="single"/>
        </w:rPr>
        <w:instrText xml:space="preserve"> REF _Ref283717980 \r \h </w:instrText>
      </w:r>
      <w:r>
        <w:rPr>
          <w:u w:val="single"/>
        </w:rPr>
        <w:instrText xml:space="preserve"> \* MERGEFORMAT </w:instrText>
      </w:r>
      <w:r w:rsidRPr="000545C0">
        <w:rPr>
          <w:u w:val="single"/>
        </w:rPr>
      </w:r>
      <w:r w:rsidRPr="000545C0">
        <w:rPr>
          <w:u w:val="single"/>
        </w:rPr>
        <w:fldChar w:fldCharType="separate"/>
      </w:r>
      <w:r>
        <w:rPr>
          <w:u w:val="single"/>
        </w:rPr>
        <w:t>9.2</w:t>
      </w:r>
      <w:r w:rsidRPr="000545C0">
        <w:rPr>
          <w:u w:val="single"/>
        </w:rPr>
        <w:fldChar w:fldCharType="end"/>
      </w:r>
      <w:r>
        <w:t>.</w:t>
      </w:r>
      <w:bookmarkEnd w:id="49"/>
      <w:bookmarkEnd w:id="50"/>
      <w:r>
        <w:rPr>
          <w:rStyle w:val="Fodnotehenvisning"/>
        </w:rPr>
        <w:footnoteReference w:id="11"/>
      </w:r>
    </w:p>
    <w:p w:rsidR="00C33946" w:rsidP="00C33946" w:rsidRDefault="00C33946" w14:paraId="7E8BE23D" w14:textId="77777777">
      <w:pPr>
        <w:pStyle w:val="Niveau2"/>
      </w:pPr>
      <w:r>
        <w:t xml:space="preserve">Lejer betaler driftsomkostninger fra Ikrafttrædelsestidspunktet. Driftsomkostninger fordeles mellem ejendommens lejere på baggrund af </w:t>
      </w:r>
      <w:r w:rsidRPr="00A6322B">
        <w:rPr>
          <w:highlight w:val="yellow"/>
        </w:rPr>
        <w:t>[fordelingsprincip]</w:t>
      </w:r>
      <w:r>
        <w:t>.</w:t>
      </w:r>
    </w:p>
    <w:p w:rsidR="00C33946" w:rsidP="00C33946" w:rsidRDefault="00C33946" w14:paraId="577329AE" w14:textId="77777777">
      <w:pPr>
        <w:pStyle w:val="Niveau2"/>
      </w:pPr>
      <w:r>
        <w:t xml:space="preserve">Udlejer er berettiget til sammen med lejen at opkræve acontobeløb til dækning af Lejers andel af driftsomkostningerne. Det årlige acontobeløb er i perioden fra Ikrafttrædelsestidspunktet og frem til aflæggelsen af forbrugsregnskab for det første regnskabsår efter Ikrafttrædelsestidspunktet, skønnet til kr.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w:t>
      </w:r>
    </w:p>
    <w:p w:rsidR="00C33946" w:rsidP="00C33946" w:rsidRDefault="00C33946" w14:paraId="7812EB39" w14:textId="77777777">
      <w:pPr>
        <w:pStyle w:val="Niveau2"/>
      </w:pPr>
      <w:r>
        <w:t>Acontobeløbet skal til enhver tid modsvare Lejers skønnede andel af driftsomkostningerne. Udlejer er berettiget til med 6 ugers varsel til en betalingstermin at regulere acontobeløbets størrelse, således at dette til enhver tid modsvarer Lejers skønnede andel af Ejendommens driftsomkostninger.</w:t>
      </w:r>
    </w:p>
    <w:p w:rsidR="00C33946" w:rsidP="00C33946" w:rsidRDefault="00C33946" w14:paraId="08D6E2F2" w14:textId="77777777">
      <w:pPr>
        <w:pStyle w:val="Niveau2"/>
      </w:pPr>
      <w:r>
        <w:t xml:space="preserve">Udlejer udarbejder en gang årligt driftsregnskab omfattende driftsudgifterne for det forudgående regnskabsår. Regnskabsåret følger fra Ikrafttrædelsestidspunktet kalenderåret. Udlejer er med 1 måneds forudgående skriftligt varsel berettiget til at omlægge regnskabsåret. Omlægningsåret kan omfatte mere eller mindre end 12 måneder. Driftsregnskabet skal fremsendes til Lejer senest </w:t>
      </w:r>
      <w:r w:rsidRPr="00EA272D">
        <w:rPr>
          <w:highlight w:val="yellow"/>
        </w:rPr>
        <w:t>tre</w:t>
      </w:r>
      <w:r>
        <w:t xml:space="preserve"> måneder efter regnskabsårets udløb. </w:t>
      </w:r>
      <w:r w:rsidRPr="00263E15">
        <w:rPr>
          <w:highlight w:val="yellow"/>
        </w:rPr>
        <w:t>Lejer er berettiget til at kræve fuld dokumentation for de af driftsregnskabet omfattede udgiftsposter.</w:t>
      </w:r>
    </w:p>
    <w:p w:rsidR="00C33946" w:rsidP="00C33946" w:rsidRDefault="00C33946" w14:paraId="36CD0D7F" w14:textId="77777777">
      <w:pPr>
        <w:pStyle w:val="Niveau2"/>
      </w:pPr>
      <w:r>
        <w:t>Lejer er til enhver tid er berettiget til påklage de Ejendommen pålignede skatter og afgifter, herunder afgiftsgrundlaget (ejendomsvurdering etc.). Udlejer er forpligtet til at udstede de fornødne fuldmagter i denne anledning. Udlejer er forpligtet til straks at videregive fuldstændige oplysninger til Lejer om de Ejendommen pålignede skatter og afgifter, herunder oplysninger om ændringer i ejendomsvurderingen, klagefrister etc.</w:t>
      </w:r>
      <w:r>
        <w:rPr>
          <w:rStyle w:val="Fodnotehenvisning"/>
        </w:rPr>
        <w:footnoteReference w:id="12"/>
      </w:r>
    </w:p>
    <w:p w:rsidR="00C33946" w:rsidP="00C33946" w:rsidRDefault="00C33946" w14:paraId="738B81B9" w14:textId="77777777">
      <w:pPr>
        <w:pStyle w:val="Overskrift1"/>
      </w:pPr>
      <w:bookmarkStart w:name="_Toc256000055" w:id="51"/>
      <w:bookmarkStart w:name="_Toc256000032" w:id="52"/>
      <w:bookmarkStart w:name="_Toc256000009" w:id="53"/>
      <w:bookmarkStart w:name="_Toc420497334" w:id="54"/>
      <w:r>
        <w:t>Lejemålets stand ved overtagelse</w:t>
      </w:r>
      <w:bookmarkEnd w:id="51"/>
      <w:bookmarkEnd w:id="52"/>
      <w:bookmarkEnd w:id="53"/>
      <w:bookmarkEnd w:id="54"/>
      <w:r>
        <w:br/>
      </w:r>
    </w:p>
    <w:bookmarkStart w:name="_Ref283720089" w:id="55"/>
    <w:bookmarkStart w:name="_Ref283723819" w:id="56"/>
    <w:p w:rsidR="00C33946" w:rsidP="00C33946" w:rsidRDefault="00C33946" w14:paraId="49FC8613" w14:textId="77777777">
      <w:pPr>
        <w:pStyle w:val="Niveau2"/>
      </w:pPr>
      <w:r>
        <w:rPr>
          <w:highlight w:val="yellow"/>
        </w:rPr>
        <w:fldChar w:fldCharType="begin">
          <w:ffData>
            <w:name w:val="Tekst51"/>
            <w:enabled/>
            <w:calcOnExit w:val="0"/>
            <w:textInput>
              <w:default w:val="[Alt 1: Lejemålet overtages nyistandsat i overensstemmelse med beskrivelsen i bilag 10.1(i).] [Alt 2: Lejemålet overtages i den stand hvori lejemålet forefindes på Ikrafttrædelsestidspunktet, jf. punkt 3.1]"/>
            </w:textInput>
          </w:ffData>
        </w:fldChar>
      </w:r>
      <w:r>
        <w:rPr>
          <w:highlight w:val="yellow"/>
        </w:rPr>
        <w:instrText xml:space="preserve"> </w:instrText>
      </w:r>
      <w:bookmarkStart w:name="Tekst51" w:id="57"/>
      <w:r>
        <w:rPr>
          <w:highlight w:val="yellow"/>
        </w:rPr>
        <w:instrText xml:space="preserve">FORMTEXT </w:instrText>
      </w:r>
      <w:r>
        <w:rPr>
          <w:highlight w:val="yellow"/>
        </w:rPr>
      </w:r>
      <w:r>
        <w:rPr>
          <w:highlight w:val="yellow"/>
        </w:rPr>
        <w:fldChar w:fldCharType="separate"/>
      </w:r>
      <w:r>
        <w:rPr>
          <w:noProof/>
          <w:highlight w:val="yellow"/>
        </w:rPr>
        <w:t>[Alt 1: Lejemålet overtages nyistandsat i overensstemmelse med beskrivelsen i bilag 10.1(i).] [Alt 2: Lejemålet overtages i den stand hvori lejemålet forefindes på Ikrafttrædelsestidspunktet, jf. punkt 3.1]</w:t>
      </w:r>
      <w:r>
        <w:rPr>
          <w:highlight w:val="yellow"/>
        </w:rPr>
        <w:fldChar w:fldCharType="end"/>
      </w:r>
      <w:bookmarkEnd w:id="57"/>
      <w:r>
        <w:rPr>
          <w:rStyle w:val="Fodnotehenvisning"/>
          <w:highlight w:val="yellow"/>
        </w:rPr>
        <w:footnoteReference w:id="13"/>
      </w:r>
      <w:r w:rsidRPr="00EA272D">
        <w:rPr>
          <w:highlight w:val="yellow"/>
        </w:rPr>
        <w:t>.</w:t>
      </w:r>
      <w:r>
        <w:t xml:space="preserve"> Der udarbejdes på Ikrafttrædelsestidspunktet under deltagelse af repræsentanter for Lejer og Udlejer en indflytningsrapport med tilhørende fotoregistrering af Lejemålet, som efterfølgende vedlægges Erhvervslejekontrakten, som </w:t>
      </w:r>
      <w:r>
        <w:rPr>
          <w:u w:val="single"/>
        </w:rPr>
        <w:t>bilag</w:t>
      </w:r>
      <w:bookmarkEnd w:id="55"/>
      <w:r>
        <w:rPr>
          <w:u w:val="single"/>
        </w:rPr>
        <w:t xml:space="preserve"> </w:t>
      </w:r>
      <w:r>
        <w:rPr>
          <w:u w:val="single"/>
        </w:rPr>
        <w:fldChar w:fldCharType="begin"/>
      </w:r>
      <w:r>
        <w:rPr>
          <w:u w:val="single"/>
        </w:rPr>
        <w:instrText xml:space="preserve"> REF _Ref283720089 \r \h </w:instrText>
      </w:r>
      <w:r>
        <w:rPr>
          <w:u w:val="single"/>
        </w:rPr>
      </w:r>
      <w:r>
        <w:rPr>
          <w:u w:val="single"/>
        </w:rPr>
        <w:fldChar w:fldCharType="separate"/>
      </w:r>
      <w:r>
        <w:rPr>
          <w:u w:val="single"/>
        </w:rPr>
        <w:t>10.1</w:t>
      </w:r>
      <w:r>
        <w:rPr>
          <w:u w:val="single"/>
        </w:rPr>
        <w:fldChar w:fldCharType="end"/>
      </w:r>
      <w:r>
        <w:rPr>
          <w:u w:val="single"/>
        </w:rPr>
        <w:t>(ii)</w:t>
      </w:r>
      <w:r>
        <w:t>.</w:t>
      </w:r>
      <w:bookmarkEnd w:id="56"/>
    </w:p>
    <w:p w:rsidR="00C33946" w:rsidP="00C33946" w:rsidRDefault="00C33946" w14:paraId="77B06815" w14:textId="77777777">
      <w:pPr>
        <w:pStyle w:val="Overskrift1"/>
      </w:pPr>
      <w:bookmarkStart w:name="_Toc256000056" w:id="58"/>
      <w:bookmarkStart w:name="_Toc256000033" w:id="59"/>
      <w:bookmarkStart w:name="_Toc256000010" w:id="60"/>
      <w:bookmarkStart w:name="_Toc420497335" w:id="61"/>
      <w:r>
        <w:lastRenderedPageBreak/>
        <w:t>Vedligeholdelse og renholdelse</w:t>
      </w:r>
      <w:bookmarkEnd w:id="58"/>
      <w:bookmarkEnd w:id="59"/>
      <w:bookmarkEnd w:id="60"/>
      <w:bookmarkEnd w:id="61"/>
    </w:p>
    <w:p w:rsidRPr="00A94DC2" w:rsidR="00C33946" w:rsidP="00C33946" w:rsidRDefault="00C33946" w14:paraId="4595DE05" w14:textId="77777777">
      <w:pPr>
        <w:pStyle w:val="Niveau2"/>
      </w:pPr>
      <w:bookmarkStart w:name="_Ref420496506" w:id="62"/>
      <w:r w:rsidRPr="00A94DC2">
        <w:t xml:space="preserve">Udgifter til vedligeholdelse og fornyelse af fundamenter, stikledninger uden for </w:t>
      </w:r>
      <w:r>
        <w:t>L</w:t>
      </w:r>
      <w:r w:rsidRPr="00A94DC2">
        <w:t xml:space="preserve">ejemålets fysiske afgrænsning samt klimaskærm, hvorved forstås tag og facade, men ikke vinduer og døre, afholdes endeligt af Udlejer, hvorimod øvrige vedligeholdelses- og fornyelsesudgifter betales af </w:t>
      </w:r>
      <w:r>
        <w:t>Lejer</w:t>
      </w:r>
      <w:r w:rsidRPr="00A94DC2">
        <w:t xml:space="preserve"> over </w:t>
      </w:r>
      <w:r>
        <w:t>driftsregnskabet</w:t>
      </w:r>
      <w:r w:rsidRPr="00A94DC2">
        <w:t xml:space="preserve">, jf. punkt </w:t>
      </w:r>
      <w:r>
        <w:fldChar w:fldCharType="begin"/>
      </w:r>
      <w:r>
        <w:instrText xml:space="preserve"> REF _Ref283720144 \r \h </w:instrText>
      </w:r>
      <w:r>
        <w:fldChar w:fldCharType="separate"/>
      </w:r>
      <w:r>
        <w:t>9</w:t>
      </w:r>
      <w:r>
        <w:fldChar w:fldCharType="end"/>
      </w:r>
      <w:r w:rsidRPr="00A94DC2">
        <w:t>, i det omfang vedligeholdelses- og fornyelsespligten ikke påhviler Lejer selv.</w:t>
      </w:r>
      <w:bookmarkEnd w:id="62"/>
    </w:p>
    <w:p w:rsidR="00C33946" w:rsidP="00C33946" w:rsidRDefault="00C33946" w14:paraId="21735157" w14:textId="77777777">
      <w:pPr>
        <w:pStyle w:val="Niveau2"/>
      </w:pPr>
      <w:r>
        <w:t>Al indvendig renholdelse, vedligeholdelse, herunder fornøden fornyelse, påhviler Lejer, der stedse skal omgås Lejemålet med sædvanlig omhu, således at Lejemålet stedse fremstår vel vedligeholdt.</w:t>
      </w:r>
    </w:p>
    <w:p w:rsidRPr="002244FB" w:rsidR="00C33946" w:rsidP="00C33946" w:rsidRDefault="00C33946" w14:paraId="6004432E" w14:textId="77777777">
      <w:pPr>
        <w:pStyle w:val="Niveau2"/>
      </w:pPr>
      <w:r w:rsidRPr="002244FB">
        <w:t xml:space="preserve">Lejer er bl.a. forpligtet til at </w:t>
      </w:r>
      <w:r>
        <w:t xml:space="preserve">renholde, </w:t>
      </w:r>
      <w:r w:rsidRPr="002244FB">
        <w:t xml:space="preserve">vedligeholde og/eller om fornødent forny maling, gulv, gulvbelægning, installationer af enhver art, indvendige bygningsdele, herunder låse, dørhåndtag, nøgler, beslag, cisterner, haner, wc-skåle med sæder, vaskekummer, vandlåse og elektriske installationer, varme-, klima- og udsugningsinstallationer (dog kun forså vidt angår termostatventiler, filtre og lignende), armaturer, lyskilder af enhver art samt indvendige installationer til </w:t>
      </w:r>
      <w:r>
        <w:t>L</w:t>
      </w:r>
      <w:r w:rsidRPr="002244FB">
        <w:t>ejemålets afløb og forsyning med vand, el</w:t>
      </w:r>
      <w:r>
        <w:t xml:space="preserve">, </w:t>
      </w:r>
      <w:r w:rsidRPr="002244FB">
        <w:t>varme</w:t>
      </w:r>
      <w:r>
        <w:t xml:space="preserve"> og køling m.v.</w:t>
      </w:r>
      <w:r w:rsidRPr="002244FB">
        <w:t xml:space="preserve">, alle for så vidt det er let tilgængeligt fra </w:t>
      </w:r>
      <w:r>
        <w:t>L</w:t>
      </w:r>
      <w:r w:rsidRPr="002244FB">
        <w:t xml:space="preserve">ejemålet og betragtes som en del af </w:t>
      </w:r>
      <w:r>
        <w:t>L</w:t>
      </w:r>
      <w:r w:rsidRPr="002244FB">
        <w:t>ejemålet</w:t>
      </w:r>
      <w:r>
        <w:t xml:space="preserve">. Øvrige vedligeholdelses- og fornyelsesudgifter, som ikke er omfattet af Udlejers pligt, jf. punkt </w:t>
      </w:r>
      <w:r>
        <w:fldChar w:fldCharType="begin"/>
      </w:r>
      <w:r>
        <w:instrText xml:space="preserve"> REF _Ref420496506 \r \h </w:instrText>
      </w:r>
      <w:r>
        <w:fldChar w:fldCharType="separate"/>
      </w:r>
      <w:r>
        <w:t>11.1</w:t>
      </w:r>
      <w:r>
        <w:fldChar w:fldCharType="end"/>
      </w:r>
      <w:r>
        <w:t xml:space="preserve">, </w:t>
      </w:r>
      <w:r w:rsidRPr="002244FB">
        <w:t xml:space="preserve">betales </w:t>
      </w:r>
      <w:r>
        <w:t xml:space="preserve">af Lejer </w:t>
      </w:r>
      <w:r w:rsidRPr="002244FB">
        <w:t xml:space="preserve">som driftsudgift i henhold til punkt </w:t>
      </w:r>
      <w:r w:rsidRPr="002244FB">
        <w:fldChar w:fldCharType="begin"/>
      </w:r>
      <w:r w:rsidRPr="002244FB">
        <w:instrText xml:space="preserve"> REF _Ref283720144 \r \h  \* MERGEFORMAT </w:instrText>
      </w:r>
      <w:r w:rsidRPr="002244FB">
        <w:fldChar w:fldCharType="separate"/>
      </w:r>
      <w:r>
        <w:t>9</w:t>
      </w:r>
      <w:r w:rsidRPr="002244FB">
        <w:fldChar w:fldCharType="end"/>
      </w:r>
      <w:r>
        <w:t>, og de faktiske arbejder forestås i</w:t>
      </w:r>
      <w:r w:rsidRPr="002244FB">
        <w:t xml:space="preserve"> så fald af Udlejer for dennes regning, men med refusion fra Lejer i henhold til denne bestemmelse. </w:t>
      </w:r>
    </w:p>
    <w:p w:rsidR="00C33946" w:rsidP="00C33946" w:rsidRDefault="00C33946" w14:paraId="1E922DFB" w14:textId="77777777">
      <w:pPr>
        <w:pStyle w:val="Niveau2"/>
      </w:pPr>
      <w:r>
        <w:t>Udvendig vedligeholdelse og renholdelse af Lejemålets udenomsarealer på og over terræn påhviler Lejer, herunder beplantning, befæstede arealer, fortov, udendørs belysning, skiltning mv. Lejers renholdelsespligt omfatter uden begrænsning pligt til at feje, snerydde, glatførebekæmpe m.v.</w:t>
      </w:r>
      <w:r>
        <w:rPr>
          <w:rStyle w:val="Fodnotehenvisning"/>
        </w:rPr>
        <w:footnoteReference w:id="14"/>
      </w:r>
    </w:p>
    <w:p w:rsidR="00C33946" w:rsidP="00C33946" w:rsidRDefault="00C33946" w14:paraId="68FAA9BB" w14:textId="77777777">
      <w:pPr>
        <w:pStyle w:val="Niveau2"/>
      </w:pPr>
      <w:r>
        <w:t>Lejer er forpligtet til at lade sådanne vedligeholdelsesarbejder mv. håndværksmæssigt korrekt udføre, som Udlejer med rette kræver til vedligeholdelsespligtens opfyldelse. Såfremt Lejer ikke inden en af Udlejer skriftligt fastsat rimelig frist har udført et Lejer påhvilende renholdelses, vedligeholdelses- eller istandsættelsesarbejde, er Udlejer berettiget til at lade de omhandlede arbejder udføre for Lejers regning</w:t>
      </w:r>
    </w:p>
    <w:p w:rsidR="00C33946" w:rsidP="00C33946" w:rsidRDefault="00C33946" w14:paraId="734E69EF" w14:textId="77777777">
      <w:pPr>
        <w:pStyle w:val="Overskrift1"/>
      </w:pPr>
      <w:bookmarkStart w:name="_Toc256000057" w:id="63"/>
      <w:bookmarkStart w:name="_Toc256000034" w:id="64"/>
      <w:bookmarkStart w:name="_Toc256000011" w:id="65"/>
      <w:bookmarkStart w:name="_Toc420497336" w:id="66"/>
      <w:r>
        <w:t>Forsikringer</w:t>
      </w:r>
      <w:bookmarkEnd w:id="63"/>
      <w:bookmarkEnd w:id="64"/>
      <w:bookmarkEnd w:id="65"/>
      <w:bookmarkEnd w:id="66"/>
      <w:r>
        <w:t xml:space="preserve"> </w:t>
      </w:r>
    </w:p>
    <w:p w:rsidR="00C33946" w:rsidP="00C33946" w:rsidRDefault="00C33946" w14:paraId="2242F175" w14:textId="77777777">
      <w:pPr>
        <w:pStyle w:val="Niveau2"/>
      </w:pPr>
      <w:r>
        <w:t xml:space="preserve">Udlejer tegner sædvanlige ejendomsforsikringer vedrørende Lejemålet. Omkostningerne hertil tages med i driftsregnskabet, og som Lejer derigennem betaler, jf. bilag </w:t>
      </w:r>
      <w:r>
        <w:fldChar w:fldCharType="begin"/>
      </w:r>
      <w:r>
        <w:instrText xml:space="preserve"> REF _Ref283718658 \r \h </w:instrText>
      </w:r>
      <w:r>
        <w:fldChar w:fldCharType="separate"/>
      </w:r>
      <w:r>
        <w:t>9.2</w:t>
      </w:r>
      <w:r>
        <w:fldChar w:fldCharType="end"/>
      </w:r>
      <w:r>
        <w:t xml:space="preserve">. </w:t>
      </w:r>
    </w:p>
    <w:p w:rsidR="00C33946" w:rsidP="00C33946" w:rsidRDefault="00C33946" w14:paraId="7D35E440" w14:textId="77777777">
      <w:pPr>
        <w:pStyle w:val="Niveau2"/>
      </w:pPr>
      <w:r>
        <w:t xml:space="preserve">Lejer tegner sædvanlige forsikringer vedrørende sin virksomhedsdrift i Lejemålet, og betaler forsikringspræmien. </w:t>
      </w:r>
    </w:p>
    <w:p w:rsidR="00C33946" w:rsidP="00C33946" w:rsidRDefault="00C33946" w14:paraId="178267C9" w14:textId="77777777">
      <w:pPr>
        <w:pStyle w:val="Niveau2"/>
      </w:pPr>
      <w:r>
        <w:t xml:space="preserve">I det omfang Lejers særlige anvendelse af Lejemålet medfører en forøgelse af forsikringspræmier, har Lejer pligt til at afholde sådanne merudgifter.  </w:t>
      </w:r>
    </w:p>
    <w:p w:rsidR="00C33946" w:rsidP="00C33946" w:rsidRDefault="00C33946" w14:paraId="00D4394E" w14:textId="77777777">
      <w:pPr>
        <w:pStyle w:val="Overskrift1"/>
      </w:pPr>
      <w:bookmarkStart w:name="_Toc256000058" w:id="67"/>
      <w:bookmarkStart w:name="_Toc256000035" w:id="68"/>
      <w:bookmarkStart w:name="_Toc256000012" w:id="69"/>
      <w:bookmarkStart w:name="_Toc420497337" w:id="70"/>
      <w:r>
        <w:lastRenderedPageBreak/>
        <w:t>Lejers forandringer af lejemålet</w:t>
      </w:r>
      <w:bookmarkEnd w:id="67"/>
      <w:bookmarkEnd w:id="68"/>
      <w:bookmarkEnd w:id="69"/>
      <w:bookmarkEnd w:id="70"/>
      <w:r>
        <w:t xml:space="preserve"> </w:t>
      </w:r>
    </w:p>
    <w:p w:rsidR="00C33946" w:rsidP="00C33946" w:rsidRDefault="00C33946" w14:paraId="68A70A0C" w14:textId="77777777">
      <w:pPr>
        <w:pStyle w:val="Niveau2"/>
        <w:rPr>
          <w:highlight w:val="yellow"/>
        </w:rPr>
      </w:pPr>
      <w:r w:rsidRPr="002A1DF7">
        <w:rPr>
          <w:highlight w:val="yellow"/>
        </w:rPr>
        <w:t>[Udlejervenligt alternativ:</w:t>
      </w:r>
      <w:bookmarkStart w:name="_Ref283718680" w:id="71"/>
    </w:p>
    <w:p w:rsidR="00C33946" w:rsidP="00C33946" w:rsidRDefault="00C33946" w14:paraId="6B396EB6" w14:textId="77777777">
      <w:pPr>
        <w:pStyle w:val="Niveau2"/>
        <w:rPr>
          <w:highlight w:val="yellow"/>
        </w:rPr>
      </w:pPr>
      <w:r w:rsidRPr="002A1DF7">
        <w:rPr>
          <w:highlight w:val="yellow"/>
        </w:rPr>
        <w:t xml:space="preserve">Erhvervslejeloven § 38, stk. 1, gælder ikke for </w:t>
      </w:r>
      <w:r>
        <w:rPr>
          <w:highlight w:val="yellow"/>
        </w:rPr>
        <w:t>L</w:t>
      </w:r>
      <w:r w:rsidRPr="002A1DF7">
        <w:rPr>
          <w:highlight w:val="yellow"/>
        </w:rPr>
        <w:t xml:space="preserve">ejemålet, og Lejer har derfor kun ret til at foretage installationer eller ombygninger i </w:t>
      </w:r>
      <w:r>
        <w:rPr>
          <w:highlight w:val="yellow"/>
        </w:rPr>
        <w:t>L</w:t>
      </w:r>
      <w:r w:rsidRPr="002A1DF7">
        <w:rPr>
          <w:highlight w:val="yellow"/>
        </w:rPr>
        <w:t xml:space="preserve">ejemålet eller på bygningen efter forudgående skriftligt accept fra Udlejer, eller hvis Lejer har ret til det efter de lovregler, der ikke kan fraviges, for tiden erhvervslejelovens §§ 37 og 38, stk. 2. </w:t>
      </w:r>
    </w:p>
    <w:p w:rsidRPr="00857123" w:rsidR="00C33946" w:rsidP="00C33946" w:rsidRDefault="00C33946" w14:paraId="15592731" w14:textId="77777777">
      <w:pPr>
        <w:pStyle w:val="Niveau2"/>
        <w:rPr>
          <w:highlight w:val="yellow"/>
        </w:rPr>
      </w:pPr>
      <w:r w:rsidRPr="00857123">
        <w:rPr>
          <w:highlight w:val="yellow"/>
        </w:rPr>
        <w:t>Hvis</w:t>
      </w:r>
      <w:r>
        <w:rPr>
          <w:highlight w:val="yellow"/>
        </w:rPr>
        <w:t xml:space="preserve"> </w:t>
      </w:r>
      <w:r w:rsidRPr="00857123">
        <w:rPr>
          <w:highlight w:val="yellow"/>
        </w:rPr>
        <w:t>Udlejer tillader Lejer at foretage installationer eller ombygninger i lejemålet, skal arbejdet udføres af autoriserede håndværkere og efter Udlejers anvisninger. Der skal foreligge et sædvanligt projekt, der på forhånd er godkendt af Udlejer. Lejer har ansvaret for, at ændringerne overholder de til enhver tid fastsatte offentlige krav</w:t>
      </w:r>
      <w:r>
        <w:rPr>
          <w:highlight w:val="yellow"/>
        </w:rPr>
        <w:t>,</w:t>
      </w:r>
      <w:r w:rsidRPr="00857123">
        <w:rPr>
          <w:highlight w:val="yellow"/>
        </w:rPr>
        <w:t xml:space="preserve"> og Lejer sørger selv for indhentelse og opretholdelse af fornødne godkendelser. Udlejer kan kræve, at Lejer afholder Udlejers omkostninger til godkendelse og evt. tilsyn med arbejdernes udførelse. </w:t>
      </w:r>
    </w:p>
    <w:p w:rsidRPr="00857123" w:rsidR="00C33946" w:rsidP="00C33946" w:rsidRDefault="00C33946" w14:paraId="18414C02" w14:textId="77777777">
      <w:pPr>
        <w:pStyle w:val="Niveau2"/>
        <w:rPr>
          <w:highlight w:val="yellow"/>
        </w:rPr>
      </w:pPr>
      <w:r w:rsidRPr="00857123">
        <w:rPr>
          <w:highlight w:val="yellow"/>
        </w:rPr>
        <w:t xml:space="preserve">Lejer er forpligtet til, efter påkrav fra Udlejer, at stille en anfordringsgaranti eller anden betryggende sikkerhed, mens arbejderne udføres i </w:t>
      </w:r>
      <w:r>
        <w:rPr>
          <w:highlight w:val="yellow"/>
        </w:rPr>
        <w:t>L</w:t>
      </w:r>
      <w:r w:rsidRPr="00857123">
        <w:rPr>
          <w:highlight w:val="yellow"/>
        </w:rPr>
        <w:t xml:space="preserve">ejemålet. Sikkerheden stilles for Lejers forpligtelse til at fuldføre den påbegyndte installation eller ombygning og for erstatningsansvar for eventuel skade, der påføres Udlejers eller tredjemands person, ejendom eller ting under og efter udførelsen. </w:t>
      </w:r>
    </w:p>
    <w:p w:rsidRPr="00857123" w:rsidR="00C33946" w:rsidP="00C33946" w:rsidRDefault="00C33946" w14:paraId="1C0DADF6" w14:textId="77777777">
      <w:pPr>
        <w:pStyle w:val="Niveau2"/>
        <w:rPr>
          <w:highlight w:val="yellow"/>
        </w:rPr>
      </w:pPr>
      <w:r w:rsidRPr="00857123">
        <w:rPr>
          <w:highlight w:val="yellow"/>
        </w:rPr>
        <w:t xml:space="preserve">Lejer er forpligtet til at retablere </w:t>
      </w:r>
      <w:r>
        <w:rPr>
          <w:highlight w:val="yellow"/>
        </w:rPr>
        <w:t>L</w:t>
      </w:r>
      <w:r w:rsidRPr="00857123">
        <w:rPr>
          <w:highlight w:val="yellow"/>
        </w:rPr>
        <w:t xml:space="preserve">ejemålet ved fraflytning, og </w:t>
      </w:r>
      <w:r>
        <w:rPr>
          <w:highlight w:val="yellow"/>
        </w:rPr>
        <w:t>L</w:t>
      </w:r>
      <w:r w:rsidRPr="00857123">
        <w:rPr>
          <w:highlight w:val="yellow"/>
        </w:rPr>
        <w:t xml:space="preserve">ejemålet anses ikke for afleveret, før retablering har fundet sted. </w:t>
      </w:r>
    </w:p>
    <w:p w:rsidRPr="00857123" w:rsidR="00C33946" w:rsidP="00C33946" w:rsidRDefault="00C33946" w14:paraId="53D789E9" w14:textId="77777777">
      <w:pPr>
        <w:pStyle w:val="Niveau2"/>
        <w:rPr>
          <w:highlight w:val="yellow"/>
        </w:rPr>
      </w:pPr>
      <w:r w:rsidRPr="00857123">
        <w:rPr>
          <w:highlight w:val="yellow"/>
        </w:rPr>
        <w:t xml:space="preserve">Lejer er forpligtet til forud for arbejdernes udførelse at stille et depositum til sikkerhed for retableringsforpligtelsen, medmindre installationen er omfattet af erhvervslejelovens § 37. Depositummet skal som minimum dække alle omkostninger ved retableringen. Depositummet reguleres en gang årligt på samme tidspunkt og på samme måde, som den årlige leje. </w:t>
      </w:r>
    </w:p>
    <w:p w:rsidR="00C33946" w:rsidP="00C33946" w:rsidRDefault="00C33946" w14:paraId="0ED29DCB" w14:textId="77777777">
      <w:pPr>
        <w:pStyle w:val="Niveau2"/>
        <w:rPr>
          <w:highlight w:val="yellow"/>
        </w:rPr>
      </w:pPr>
      <w:r w:rsidRPr="002A1DF7">
        <w:rPr>
          <w:highlight w:val="yellow"/>
        </w:rPr>
        <w:t xml:space="preserve">Lejer er erstatningsansvarlig for enhver skade - herunder hændelig - som påføres </w:t>
      </w:r>
      <w:r>
        <w:rPr>
          <w:highlight w:val="yellow"/>
        </w:rPr>
        <w:t>L</w:t>
      </w:r>
      <w:r w:rsidRPr="002A1DF7">
        <w:rPr>
          <w:highlight w:val="yellow"/>
        </w:rPr>
        <w:t xml:space="preserve">ejemålet, </w:t>
      </w:r>
      <w:r>
        <w:rPr>
          <w:highlight w:val="yellow"/>
        </w:rPr>
        <w:t>E</w:t>
      </w:r>
      <w:r w:rsidRPr="002A1DF7">
        <w:rPr>
          <w:highlight w:val="yellow"/>
        </w:rPr>
        <w:t>jendommen i øvrigt eller tredjemand som følge af Lejers installationer eller ombygninger.</w:t>
      </w:r>
    </w:p>
    <w:p w:rsidRPr="002A1DF7" w:rsidR="00C33946" w:rsidP="00C33946" w:rsidRDefault="00C33946" w14:paraId="40FC28AC" w14:textId="77777777">
      <w:pPr>
        <w:pStyle w:val="Niveau2"/>
        <w:rPr>
          <w:highlight w:val="yellow"/>
        </w:rPr>
      </w:pPr>
      <w:r w:rsidRPr="002A1DF7">
        <w:rPr>
          <w:highlight w:val="yellow"/>
        </w:rPr>
        <w:t xml:space="preserve">[Lejervenligt alternativ: Lejer er berettiget til uden indhentelse af Udlejers forudgående samtykke at foretage forandringer indvendigt i </w:t>
      </w:r>
      <w:r>
        <w:rPr>
          <w:highlight w:val="yellow"/>
        </w:rPr>
        <w:t>L</w:t>
      </w:r>
      <w:r w:rsidRPr="002A1DF7">
        <w:rPr>
          <w:highlight w:val="yellow"/>
        </w:rPr>
        <w:t xml:space="preserve">ejemålet samt at foretage forandringer af udenomsarealer under forudsætning af, at der ikke er tale om ændringer, der påvirker </w:t>
      </w:r>
      <w:r>
        <w:rPr>
          <w:highlight w:val="yellow"/>
        </w:rPr>
        <w:t>L</w:t>
      </w:r>
      <w:r w:rsidRPr="002A1DF7">
        <w:rPr>
          <w:highlight w:val="yellow"/>
        </w:rPr>
        <w:t xml:space="preserve">ejemålets bærende elementer, eller ændringer, som kræver byggetilladelse. Øvrige ændringer af </w:t>
      </w:r>
      <w:r>
        <w:rPr>
          <w:highlight w:val="yellow"/>
        </w:rPr>
        <w:t>L</w:t>
      </w:r>
      <w:r w:rsidRPr="002A1DF7">
        <w:rPr>
          <w:highlight w:val="yellow"/>
        </w:rPr>
        <w:t xml:space="preserve">ejemålet kan kun ske mod indhentelse af Udlejers forudgående skriftlige samtykke, der ikke af Udlejer kan nægtes uden rimelig grund. Lejer er forpligtet til at orientere Udlejer om enhver ændring af </w:t>
      </w:r>
      <w:r>
        <w:rPr>
          <w:highlight w:val="yellow"/>
        </w:rPr>
        <w:t>L</w:t>
      </w:r>
      <w:r w:rsidRPr="002A1DF7">
        <w:rPr>
          <w:highlight w:val="yellow"/>
        </w:rPr>
        <w:t xml:space="preserve">ejemålet, som foretages i henhold til dette punkt </w:t>
      </w:r>
      <w:r w:rsidRPr="002A1DF7">
        <w:rPr>
          <w:highlight w:val="yellow"/>
        </w:rPr>
        <w:fldChar w:fldCharType="begin"/>
      </w:r>
      <w:r w:rsidRPr="00C42BEC">
        <w:rPr>
          <w:highlight w:val="yellow"/>
        </w:rPr>
        <w:instrText xml:space="preserve"> REF _Ref283718680 \r \h  \* MERGEFORMAT </w:instrText>
      </w:r>
      <w:r w:rsidRPr="002A1DF7">
        <w:rPr>
          <w:highlight w:val="yellow"/>
        </w:rPr>
      </w:r>
      <w:r w:rsidRPr="002A1DF7">
        <w:rPr>
          <w:highlight w:val="yellow"/>
        </w:rPr>
        <w:fldChar w:fldCharType="separate"/>
      </w:r>
      <w:r>
        <w:rPr>
          <w:highlight w:val="yellow"/>
        </w:rPr>
        <w:t>13.1</w:t>
      </w:r>
      <w:r w:rsidRPr="002A1DF7">
        <w:rPr>
          <w:highlight w:val="yellow"/>
        </w:rPr>
        <w:fldChar w:fldCharType="end"/>
      </w:r>
      <w:r w:rsidRPr="002A1DF7">
        <w:rPr>
          <w:highlight w:val="yellow"/>
        </w:rPr>
        <w:t>, og er i forbindelse med foretagelse af ændringer, forpligtet til at videresende til Udlejer kopier af foreliggende dokumentation for de foretagne ændringer.</w:t>
      </w:r>
      <w:bookmarkEnd w:id="71"/>
      <w:r w:rsidRPr="002A1DF7">
        <w:rPr>
          <w:highlight w:val="yellow"/>
        </w:rPr>
        <w:t xml:space="preserve"> </w:t>
      </w:r>
    </w:p>
    <w:p w:rsidRPr="00857123" w:rsidR="00C33946" w:rsidP="00C33946" w:rsidRDefault="00C33946" w14:paraId="24B1239B" w14:textId="77777777">
      <w:pPr>
        <w:pStyle w:val="Niveau2"/>
        <w:rPr>
          <w:highlight w:val="yellow"/>
        </w:rPr>
      </w:pPr>
      <w:r w:rsidRPr="00857123">
        <w:rPr>
          <w:highlight w:val="yellow"/>
        </w:rPr>
        <w:lastRenderedPageBreak/>
        <w:t xml:space="preserve">Lejers ændringer af </w:t>
      </w:r>
      <w:r>
        <w:rPr>
          <w:highlight w:val="yellow"/>
        </w:rPr>
        <w:t>L</w:t>
      </w:r>
      <w:r w:rsidRPr="00857123">
        <w:rPr>
          <w:highlight w:val="yellow"/>
        </w:rPr>
        <w:t xml:space="preserve">ejemålet skal ikke tilbageføres ved fraflytning. For så vidt angår de ændringer, der kræver Udlejers forudgående skriftlige samtykke, jf. punkt </w:t>
      </w:r>
      <w:r w:rsidRPr="00857123">
        <w:rPr>
          <w:highlight w:val="yellow"/>
        </w:rPr>
        <w:fldChar w:fldCharType="begin"/>
      </w:r>
      <w:r w:rsidRPr="00857123">
        <w:rPr>
          <w:highlight w:val="yellow"/>
        </w:rPr>
        <w:instrText xml:space="preserve"> REF _Ref283718680 \r \h </w:instrText>
      </w:r>
      <w:r>
        <w:rPr>
          <w:highlight w:val="yellow"/>
        </w:rPr>
        <w:instrText xml:space="preserve"> \* MERGEFORMAT </w:instrText>
      </w:r>
      <w:r w:rsidRPr="00857123">
        <w:rPr>
          <w:highlight w:val="yellow"/>
        </w:rPr>
      </w:r>
      <w:r w:rsidRPr="00857123">
        <w:rPr>
          <w:highlight w:val="yellow"/>
        </w:rPr>
        <w:fldChar w:fldCharType="separate"/>
      </w:r>
      <w:r>
        <w:rPr>
          <w:highlight w:val="yellow"/>
        </w:rPr>
        <w:t>13.1</w:t>
      </w:r>
      <w:r w:rsidRPr="00857123">
        <w:rPr>
          <w:highlight w:val="yellow"/>
        </w:rPr>
        <w:fldChar w:fldCharType="end"/>
      </w:r>
      <w:r w:rsidRPr="00857123">
        <w:rPr>
          <w:highlight w:val="yellow"/>
        </w:rPr>
        <w:t>, skal ændringerne ikke tilbageføres, medmindre Udlejer meddeler andet i forbindelse med, at tilladelse meddeles.]</w:t>
      </w:r>
    </w:p>
    <w:p w:rsidR="00C33946" w:rsidP="00C33946" w:rsidRDefault="00C33946" w14:paraId="3AAFB1F9" w14:textId="77777777">
      <w:pPr>
        <w:pStyle w:val="Niveau2"/>
      </w:pPr>
      <w:r>
        <w:t>Eventuel ombygning, istandsættelse eller indretning, der måtte bliver forlangt af offentlige myndigheder, herunder bygningsmyndigheder, brandmyndigheder, sundhedsmyndigheder, arbejdstilsyn eller andre som vilkår, der specifikt relaterer sig til aftalte anvendelse, foretages af Lejer for egen regning, såfremt sådanne krav stilles efter Ikrafttrædelsestidspunktet. Ombygning, istandsættelse eller indretning, der måtte blive forlangt af offentlige myndigheder, der ikke specifikt relaterer sig til Lejers virksomhed, foretages af Udlejer for Udlejers regning.</w:t>
      </w:r>
    </w:p>
    <w:p w:rsidR="00C33946" w:rsidP="00C33946" w:rsidRDefault="00C33946" w14:paraId="014B6DEF" w14:textId="77777777">
      <w:pPr>
        <w:pStyle w:val="Overskrift1"/>
      </w:pPr>
      <w:bookmarkStart w:name="_Toc256000059" w:id="72"/>
      <w:bookmarkStart w:name="_Toc256000036" w:id="73"/>
      <w:bookmarkStart w:name="_Toc256000013" w:id="74"/>
      <w:bookmarkStart w:name="_Toc420497338" w:id="75"/>
      <w:r>
        <w:t>Udlejers adgang til Lejemålet</w:t>
      </w:r>
      <w:bookmarkEnd w:id="72"/>
      <w:bookmarkEnd w:id="73"/>
      <w:bookmarkEnd w:id="74"/>
      <w:bookmarkEnd w:id="75"/>
      <w:r>
        <w:t xml:space="preserve"> </w:t>
      </w:r>
    </w:p>
    <w:p w:rsidR="00C33946" w:rsidP="00C33946" w:rsidRDefault="00C33946" w14:paraId="45C52072" w14:textId="77777777">
      <w:pPr>
        <w:pStyle w:val="Niveau2"/>
      </w:pPr>
      <w:r>
        <w:t>Udlejer har ret til at få adgang til Lejemålet, når forholdene kræver det. Såfremt Udlejer ønsker at få adgang til Lejemålet, skal Udlejer rette henvendelse til Lejer herom, og Lejer kan som betingelse for Udlejers adgang til Lejemålet kræve, at Udlejers adgang til lejemålet alene kan ske under ledsagelse af en af Lejer udpeget person.</w:t>
      </w:r>
    </w:p>
    <w:p w:rsidRPr="00263E15" w:rsidR="00C33946" w:rsidP="00C33946" w:rsidRDefault="00C33946" w14:paraId="367A9F37" w14:textId="77777777">
      <w:pPr>
        <w:pStyle w:val="Niveau2"/>
        <w:rPr>
          <w:highlight w:val="yellow"/>
        </w:rPr>
      </w:pPr>
      <w:r>
        <w:t>Udlejer kan med det varsel, der følger af erhvervslejelovens § 27</w:t>
      </w:r>
      <w:r>
        <w:rPr>
          <w:rStyle w:val="Fodnotehenvisning"/>
        </w:rPr>
        <w:footnoteReference w:id="15"/>
      </w:r>
      <w:r>
        <w:t xml:space="preserve"> iværksætte arbejder vedrørende Lejemålet, idet ændringer, eksempelvis installationer eller ombygninger i Lejemålet, ikke kan foretages uden Lejers forudgående skriftlige samtykke. </w:t>
      </w:r>
      <w:r w:rsidRPr="00263E15">
        <w:rPr>
          <w:highlight w:val="yellow"/>
        </w:rPr>
        <w:t xml:space="preserve">Udover ændringer af </w:t>
      </w:r>
      <w:r>
        <w:rPr>
          <w:highlight w:val="yellow"/>
        </w:rPr>
        <w:t>L</w:t>
      </w:r>
      <w:r w:rsidRPr="00263E15">
        <w:rPr>
          <w:highlight w:val="yellow"/>
        </w:rPr>
        <w:t xml:space="preserve">ejemålet og/eller </w:t>
      </w:r>
      <w:r>
        <w:rPr>
          <w:highlight w:val="yellow"/>
        </w:rPr>
        <w:t>E</w:t>
      </w:r>
      <w:r w:rsidRPr="00263E15">
        <w:rPr>
          <w:highlight w:val="yellow"/>
        </w:rPr>
        <w:t xml:space="preserve">jendommen, som foretages med henblik på opfyldelse af påbud eller lovkrav til lejemålets indretning, er Udlejer, uden Lejers forudgående skriftlige samtykke, ikke berettiget til at foretage ændringer, </w:t>
      </w:r>
      <w:r>
        <w:rPr>
          <w:highlight w:val="yellow"/>
        </w:rPr>
        <w:t>der</w:t>
      </w:r>
      <w:r w:rsidRPr="00263E15">
        <w:rPr>
          <w:highlight w:val="yellow"/>
        </w:rPr>
        <w:t xml:space="preserve"> berører Lejers brugsret</w:t>
      </w:r>
      <w:r>
        <w:rPr>
          <w:highlight w:val="yellow"/>
        </w:rPr>
        <w:t>,</w:t>
      </w:r>
      <w:r w:rsidRPr="00263E15">
        <w:rPr>
          <w:highlight w:val="yellow"/>
        </w:rPr>
        <w:t xml:space="preserve"> i </w:t>
      </w:r>
      <w:r>
        <w:rPr>
          <w:highlight w:val="yellow"/>
        </w:rPr>
        <w:t>L</w:t>
      </w:r>
      <w:r w:rsidRPr="00263E15">
        <w:rPr>
          <w:highlight w:val="yellow"/>
        </w:rPr>
        <w:t xml:space="preserve">ejemålet og/eller </w:t>
      </w:r>
      <w:r>
        <w:rPr>
          <w:highlight w:val="yellow"/>
        </w:rPr>
        <w:t>E</w:t>
      </w:r>
      <w:r w:rsidRPr="00263E15">
        <w:rPr>
          <w:highlight w:val="yellow"/>
        </w:rPr>
        <w:t>jendommen.</w:t>
      </w:r>
      <w:r w:rsidRPr="00263E15">
        <w:rPr>
          <w:rStyle w:val="Fodnotehenvisning"/>
          <w:highlight w:val="yellow"/>
        </w:rPr>
        <w:footnoteReference w:id="16"/>
      </w:r>
    </w:p>
    <w:p w:rsidR="00C33946" w:rsidP="00C33946" w:rsidRDefault="00C33946" w14:paraId="193AD235" w14:textId="77777777">
      <w:pPr>
        <w:pStyle w:val="Niveau2"/>
      </w:pPr>
      <w:r>
        <w:t xml:space="preserve">Uopsættelige reparationer kan altid foretages af Udlejer uden varsel. </w:t>
      </w:r>
    </w:p>
    <w:p w:rsidR="00C33946" w:rsidP="00C33946" w:rsidRDefault="00C33946" w14:paraId="009EEAD6" w14:textId="77777777">
      <w:pPr>
        <w:pStyle w:val="Niveau2"/>
        <w:jc w:val="both"/>
      </w:pPr>
      <w:r>
        <w:t xml:space="preserve">Udlejers arbejder vedrørende Lejemålet skal udføres med udførlig hensynstagen til Lejer, og Udlejer skal uden ugrundet ophold foretage eventuelle efterreparationer. </w:t>
      </w:r>
    </w:p>
    <w:p w:rsidR="00C33946" w:rsidP="00C33946" w:rsidRDefault="00C33946" w14:paraId="6BA3D454" w14:textId="77777777">
      <w:pPr>
        <w:pStyle w:val="Overskrift1"/>
      </w:pPr>
      <w:bookmarkStart w:name="_Toc256000060" w:id="76"/>
      <w:bookmarkStart w:name="_Toc256000037" w:id="77"/>
      <w:bookmarkStart w:name="_Toc256000014" w:id="78"/>
      <w:bookmarkStart w:name="_Toc420497339" w:id="79"/>
      <w:r>
        <w:t>Skiltning</w:t>
      </w:r>
      <w:bookmarkEnd w:id="76"/>
      <w:bookmarkEnd w:id="77"/>
      <w:bookmarkEnd w:id="78"/>
      <w:bookmarkEnd w:id="79"/>
    </w:p>
    <w:p w:rsidR="00C33946" w:rsidP="00C33946" w:rsidRDefault="00C33946" w14:paraId="07158A63" w14:textId="77777777">
      <w:pPr>
        <w:pStyle w:val="Niveau2"/>
      </w:pPr>
      <w:r>
        <w:t xml:space="preserve">Lejer er berettiget til at skilte på og ved Lejemålet samt er berettiget til at ændre skiltningen. Lejer er stedse forpligtet til at overholde offentlige og private krav til skiltningen henholdsvis restriktioner i adgangen til skiltning på og ved Lejemålet, idet alle sådanne krav er Udlejer uvedkommende. </w:t>
      </w:r>
    </w:p>
    <w:p w:rsidR="00C33946" w:rsidP="00C33946" w:rsidRDefault="00C33946" w14:paraId="606ABE52" w14:textId="77777777">
      <w:pPr>
        <w:pStyle w:val="Overskrift1"/>
      </w:pPr>
      <w:bookmarkStart w:name="_Toc256000061" w:id="80"/>
      <w:bookmarkStart w:name="_Toc256000038" w:id="81"/>
      <w:bookmarkStart w:name="_Toc256000015" w:id="82"/>
      <w:bookmarkStart w:name="_Toc420497340" w:id="83"/>
      <w:r>
        <w:t>Fremleje og afståelse</w:t>
      </w:r>
      <w:bookmarkEnd w:id="80"/>
      <w:bookmarkEnd w:id="81"/>
      <w:bookmarkEnd w:id="82"/>
      <w:bookmarkEnd w:id="83"/>
    </w:p>
    <w:p w:rsidRPr="00311A27" w:rsidR="00C33946" w:rsidP="00C33946" w:rsidRDefault="00C33946" w14:paraId="7A143F21" w14:textId="77777777">
      <w:pPr>
        <w:pStyle w:val="Niveau2"/>
      </w:pPr>
      <w:r w:rsidRPr="00311A27">
        <w:t xml:space="preserve">Lejer har ret til at fremleje </w:t>
      </w:r>
      <w:r>
        <w:t>L</w:t>
      </w:r>
      <w:r w:rsidRPr="00311A27">
        <w:t xml:space="preserve">ejemålet helt eller delvist til brug indenfor den i punkt </w:t>
      </w:r>
      <w:r w:rsidRPr="00311A27">
        <w:fldChar w:fldCharType="begin"/>
      </w:r>
      <w:r w:rsidRPr="00311A27">
        <w:instrText xml:space="preserve"> REF _Ref283717297 \r \h  \* MERGEFORMAT </w:instrText>
      </w:r>
      <w:r w:rsidRPr="00311A27">
        <w:fldChar w:fldCharType="separate"/>
      </w:r>
      <w:r>
        <w:t>2.1</w:t>
      </w:r>
      <w:r w:rsidRPr="00311A27">
        <w:fldChar w:fldCharType="end"/>
      </w:r>
      <w:r w:rsidRPr="00311A27">
        <w:t xml:space="preserve"> anførte anvendelse, hvis Udlejer ikke har vægtige grunde til at modsætte sig fremleje, herunder fremlejetagers økonomiske formåen eller branchekendskab.</w:t>
      </w:r>
    </w:p>
    <w:p w:rsidRPr="00311A27" w:rsidR="00C33946" w:rsidP="00C33946" w:rsidRDefault="00C33946" w14:paraId="75C6D20A" w14:textId="77777777">
      <w:pPr>
        <w:pStyle w:val="Niveau2"/>
      </w:pPr>
      <w:r w:rsidRPr="00311A27">
        <w:lastRenderedPageBreak/>
        <w:t xml:space="preserve">Lejer har ret til uden Udlejers samtykke at fremleje og overlade brugen af </w:t>
      </w:r>
      <w:r>
        <w:t>L</w:t>
      </w:r>
      <w:r w:rsidRPr="00311A27">
        <w:t xml:space="preserve">ejemålet helt eller delvis til et med Lejer koncernforbundet selskab. </w:t>
      </w:r>
    </w:p>
    <w:p w:rsidRPr="00311A27" w:rsidR="00C33946" w:rsidP="00C33946" w:rsidRDefault="00C33946" w14:paraId="6774CFFA" w14:textId="77777777">
      <w:pPr>
        <w:pStyle w:val="Niveau2"/>
      </w:pPr>
      <w:bookmarkStart w:name="_Ref283718857" w:id="84"/>
      <w:r w:rsidRPr="00311A27">
        <w:t xml:space="preserve">Lejer har afståelses- og genindtrædelsesret i det omfang, der følger af erhvervslejeloven. </w:t>
      </w:r>
      <w:r w:rsidRPr="00923E2D">
        <w:rPr>
          <w:highlight w:val="yellow"/>
        </w:rPr>
        <w:t xml:space="preserve">[Alternativ 1: Salg </w:t>
      </w:r>
      <w:r w:rsidRPr="005523E5">
        <w:rPr>
          <w:highlight w:val="yellow"/>
        </w:rPr>
        <w:t xml:space="preserve">af </w:t>
      </w:r>
      <w:r>
        <w:rPr>
          <w:highlight w:val="yellow"/>
        </w:rPr>
        <w:t>kapitalandele</w:t>
      </w:r>
      <w:r w:rsidRPr="005523E5">
        <w:rPr>
          <w:highlight w:val="yellow"/>
        </w:rPr>
        <w:t xml:space="preserve"> i Lejer eller dets til enhver tid værende datterselskaber er ikke at betragte som afståelse.</w:t>
      </w:r>
      <w:bookmarkEnd w:id="84"/>
    </w:p>
    <w:p w:rsidRPr="00F22F6F" w:rsidR="00C33946" w:rsidP="00C33946" w:rsidRDefault="00C33946" w14:paraId="075B9DE3" w14:textId="77777777">
      <w:pPr>
        <w:pStyle w:val="Niveau2"/>
        <w:rPr>
          <w:highlight w:val="yellow"/>
        </w:rPr>
      </w:pPr>
      <w:r w:rsidRPr="005523E5">
        <w:rPr>
          <w:highlight w:val="yellow"/>
        </w:rPr>
        <w:t xml:space="preserve">Udover afståelsesret, jf. punkt </w:t>
      </w:r>
      <w:r w:rsidRPr="005523E5">
        <w:rPr>
          <w:highlight w:val="yellow"/>
        </w:rPr>
        <w:fldChar w:fldCharType="begin"/>
      </w:r>
      <w:r w:rsidRPr="005523E5">
        <w:rPr>
          <w:highlight w:val="yellow"/>
        </w:rPr>
        <w:instrText xml:space="preserve"> REF _Ref283718857 \r \h  \* MERGEFORMAT </w:instrText>
      </w:r>
      <w:r w:rsidRPr="005523E5">
        <w:rPr>
          <w:highlight w:val="yellow"/>
        </w:rPr>
      </w:r>
      <w:r w:rsidRPr="005523E5">
        <w:rPr>
          <w:highlight w:val="yellow"/>
        </w:rPr>
        <w:fldChar w:fldCharType="separate"/>
      </w:r>
      <w:r>
        <w:rPr>
          <w:highlight w:val="yellow"/>
        </w:rPr>
        <w:t>16.3</w:t>
      </w:r>
      <w:r w:rsidRPr="005523E5">
        <w:rPr>
          <w:highlight w:val="yellow"/>
        </w:rPr>
        <w:fldChar w:fldCharType="end"/>
      </w:r>
      <w:r w:rsidRPr="005523E5">
        <w:rPr>
          <w:highlight w:val="yellow"/>
        </w:rPr>
        <w:t>, har Lejer ret til uden Udlejers samtykke at lade et med Lejer til enhver tid værende koncernselskab indtræde helt eller delvis som ny Lejer på uændrede vilkår.</w:t>
      </w:r>
      <w:r w:rsidRPr="00F22F6F">
        <w:rPr>
          <w:highlight w:val="yellow"/>
        </w:rPr>
        <w:t>]</w:t>
      </w:r>
    </w:p>
    <w:p w:rsidR="00C33946" w:rsidP="00C33946" w:rsidRDefault="00C33946" w14:paraId="60C4CECD" w14:textId="77777777">
      <w:pPr>
        <w:pStyle w:val="Niveau2"/>
        <w:numPr>
          <w:ilvl w:val="0"/>
          <w:numId w:val="0"/>
        </w:numPr>
        <w:ind w:left="822"/>
      </w:pPr>
      <w:r w:rsidRPr="00F22F6F">
        <w:rPr>
          <w:highlight w:val="yellow"/>
        </w:rPr>
        <w:t>[Alternativ 2</w:t>
      </w:r>
      <w:r>
        <w:rPr>
          <w:highlight w:val="yellow"/>
        </w:rPr>
        <w:t xml:space="preserve"> - </w:t>
      </w:r>
      <w:r w:rsidRPr="00F22F6F">
        <w:rPr>
          <w:highlight w:val="yellow"/>
        </w:rPr>
        <w:t>så</w:t>
      </w:r>
      <w:r>
        <w:rPr>
          <w:highlight w:val="yellow"/>
        </w:rPr>
        <w:t>fremt Lejer er et selskab:</w:t>
      </w:r>
      <w:r w:rsidRPr="00F22F6F">
        <w:rPr>
          <w:highlight w:val="yellow"/>
        </w:rPr>
        <w:t xml:space="preserve"> [Overdragelse af den bestemmende indflydelse i Lejer, såvel direkte som indirekte, vil blive betragtet som en afståelse. Endvidere anses selskabsretlige omstruktureringer, hvori Lejer deltager, herunder ved fusion, spaltning, tilførelse af aktiver m.v. for afståelse.</w:t>
      </w:r>
      <w:r>
        <w:rPr>
          <w:highlight w:val="yellow"/>
        </w:rPr>
        <w:t>]</w:t>
      </w:r>
      <w:r w:rsidRPr="00F22F6F">
        <w:rPr>
          <w:highlight w:val="yellow"/>
        </w:rPr>
        <w:t>]</w:t>
      </w:r>
      <w:r>
        <w:t xml:space="preserve"> </w:t>
      </w:r>
    </w:p>
    <w:p w:rsidR="00C33946" w:rsidP="00C33946" w:rsidRDefault="00C33946" w14:paraId="793E774B" w14:textId="77777777">
      <w:pPr>
        <w:pStyle w:val="Overskrift1"/>
      </w:pPr>
      <w:bookmarkStart w:name="_Toc256000062" w:id="85"/>
      <w:bookmarkStart w:name="_Toc256000039" w:id="86"/>
      <w:bookmarkStart w:name="_Toc256000016" w:id="87"/>
      <w:bookmarkStart w:name="_Toc420497341" w:id="88"/>
      <w:r>
        <w:t>Lejeforholdets ophør</w:t>
      </w:r>
      <w:bookmarkEnd w:id="85"/>
      <w:bookmarkEnd w:id="86"/>
      <w:bookmarkEnd w:id="87"/>
      <w:bookmarkEnd w:id="88"/>
    </w:p>
    <w:p w:rsidRPr="00311A27" w:rsidR="00C33946" w:rsidP="00C33946" w:rsidRDefault="00C33946" w14:paraId="6C737CDE" w14:textId="77777777">
      <w:pPr>
        <w:pStyle w:val="Niveau2"/>
      </w:pPr>
      <w:bookmarkStart w:name="_Ref283718934" w:id="89"/>
      <w:r w:rsidRPr="00311A27">
        <w:t xml:space="preserve">Lejemålet skal kl. 12.00 på dagen for lejeforholdets ophør afleveres nyistandsat, herunder med nymalede lofter, vægge, træflader (karme, døre, paneler) samt nymalede synlige rør og radiatorer. Gulvbelægningen skal fremstå nyrenoveret, idet Lejer kun er forpligtet til at udskifte gulvbelægningen, såfremt renovering af eksisterende gulvbelægning ikke kan ske. Tekniske anlæg, sanitære installationer, køkken- og badefaciliteter skal – i den udstrækning de hører til </w:t>
      </w:r>
      <w:r>
        <w:t>L</w:t>
      </w:r>
      <w:r w:rsidRPr="00311A27">
        <w:t xml:space="preserve">ejemålet – afleveres i vel vedligeholdt, jf. bilag </w:t>
      </w:r>
      <w:r>
        <w:fldChar w:fldCharType="begin"/>
      </w:r>
      <w:r>
        <w:instrText xml:space="preserve"> REF _Ref283723819 \r \h </w:instrText>
      </w:r>
      <w:r>
        <w:fldChar w:fldCharType="separate"/>
      </w:r>
      <w:r>
        <w:t>10.1</w:t>
      </w:r>
      <w:r>
        <w:fldChar w:fldCharType="end"/>
      </w:r>
      <w:r>
        <w:t>(ii)</w:t>
      </w:r>
      <w:r>
        <w:rPr>
          <w:rStyle w:val="Fodnotehenvisning"/>
        </w:rPr>
        <w:footnoteReference w:id="17"/>
      </w:r>
      <w:r w:rsidRPr="00311A27">
        <w:t>, og brugbar stand, og skal således ikke afleveres nyistandsat.</w:t>
      </w:r>
      <w:bookmarkEnd w:id="89"/>
      <w:r w:rsidRPr="00311A27">
        <w:t xml:space="preserve"> </w:t>
      </w:r>
      <w:r>
        <w:t xml:space="preserve">På ophørstidspunktet skal Lejer aflevere til Udlejer samtlige nøgler og øvrige adgangsgivende foranstaltninger, samt eventuelle drifts- og vedligeholdelsesmanualer. </w:t>
      </w:r>
      <w:r>
        <w:rPr>
          <w:highlight w:val="yellow"/>
        </w:rPr>
        <w:fldChar w:fldCharType="begin">
          <w:ffData>
            <w:name w:val="Tekst54"/>
            <w:enabled/>
            <w:calcOnExit w:val="0"/>
            <w:textInput>
              <w:default w:val="[Alt: Lejemålet skal kl. 12.00 på dagen for lejeforholdets ophør afleveres som det blev overtaget af Lejer med fradrag af almindelig slid og ælde, som ikke er omfattet af Lejers vedligeholdelsespligt.]"/>
            </w:textInput>
          </w:ffData>
        </w:fldChar>
      </w:r>
      <w:r>
        <w:rPr>
          <w:highlight w:val="yellow"/>
        </w:rPr>
        <w:instrText xml:space="preserve"> FORMTEXT </w:instrText>
      </w:r>
      <w:r>
        <w:rPr>
          <w:highlight w:val="yellow"/>
        </w:rPr>
      </w:r>
      <w:r>
        <w:rPr>
          <w:highlight w:val="yellow"/>
        </w:rPr>
        <w:fldChar w:fldCharType="separate"/>
      </w:r>
      <w:r>
        <w:rPr>
          <w:noProof/>
          <w:highlight w:val="yellow"/>
        </w:rPr>
        <w:t>[Alt: Lejemålet skal kl. 12.00 på dagen for lejeforholdets ophør afleveres som det blev overtaget af Lejer med fradrag af almindelig slid og ælde, som ikke er omfattet af Lejers vedligeholdelsespligt.]</w:t>
      </w:r>
      <w:r>
        <w:rPr>
          <w:highlight w:val="yellow"/>
        </w:rPr>
        <w:fldChar w:fldCharType="end"/>
      </w:r>
    </w:p>
    <w:p w:rsidR="00C33946" w:rsidP="00C33946" w:rsidRDefault="00C33946" w14:paraId="258A3DF9" w14:textId="77777777">
      <w:pPr>
        <w:pStyle w:val="Niveau2"/>
      </w:pPr>
      <w:r w:rsidRPr="00843B7D">
        <w:rPr>
          <w:highlight w:val="yellow"/>
        </w:rPr>
        <w:t xml:space="preserve">Tidligst 2 måneder og senest 14 dage før ophørstidspunktet, foretager Lejer og Udlejer sammen en gennemgang af </w:t>
      </w:r>
      <w:r>
        <w:rPr>
          <w:highlight w:val="yellow"/>
        </w:rPr>
        <w:t>L</w:t>
      </w:r>
      <w:r w:rsidRPr="00843B7D">
        <w:rPr>
          <w:highlight w:val="yellow"/>
        </w:rPr>
        <w:t>ejemålet (”førflyttesyn”) med henblik på konstatering af hvilke vedligeholdelses- og retableringsarbejder, der skal foretages af Lejer. Lejer fastlægger tidspunktet for førflyttesynet og indkalder Udlejer til førflyttesynet med mindst 14 dages varsel. Lejer er berettiget til selv at foranledige de ved førflyttesynet konstaterede vedligeholdelses- og retableringsmangler udbedret inden ophørstidspunktet.</w:t>
      </w:r>
    </w:p>
    <w:p w:rsidR="00C33946" w:rsidP="00C33946" w:rsidRDefault="00C33946" w14:paraId="43782D88" w14:textId="77777777">
      <w:pPr>
        <w:pStyle w:val="Niveau2"/>
      </w:pPr>
      <w:r>
        <w:t xml:space="preserve">Snarest muligt efter ophørstidspunktet gennemgår Lejer og Udlejer på ny Lejemålet med henblik på at konstatere, om lejemålet opfylder de i punkt </w:t>
      </w:r>
      <w:r>
        <w:fldChar w:fldCharType="begin"/>
      </w:r>
      <w:r>
        <w:instrText xml:space="preserve"> REF _Ref283718934 \r \h </w:instrText>
      </w:r>
      <w:r>
        <w:fldChar w:fldCharType="separate"/>
      </w:r>
      <w:r>
        <w:t>17.1</w:t>
      </w:r>
      <w:r>
        <w:fldChar w:fldCharType="end"/>
      </w:r>
      <w:r>
        <w:t xml:space="preserve"> nævnte krav (”flyttesyn”). Udlejer udarbejder en fraflytningsrapport, der underskrives af begge parter. Opfylder lejemålet på ophørstidspunktet ikke de i punkt </w:t>
      </w:r>
      <w:r>
        <w:fldChar w:fldCharType="begin"/>
      </w:r>
      <w:r>
        <w:instrText xml:space="preserve"> REF _Ref283718934 \r \h </w:instrText>
      </w:r>
      <w:r>
        <w:fldChar w:fldCharType="separate"/>
      </w:r>
      <w:r>
        <w:t>17.1</w:t>
      </w:r>
      <w:r>
        <w:fldChar w:fldCharType="end"/>
      </w:r>
      <w:r>
        <w:t xml:space="preserve"> nævnte krav, er Udlejer berettiget til at foranledige Lejemålet istandsat for Lejers regning og kræve leje og forbrugs- og driftsomkostninger, jf. punk 4, </w:t>
      </w:r>
      <w:r>
        <w:fldChar w:fldCharType="begin"/>
      </w:r>
      <w:r>
        <w:instrText xml:space="preserve"> REF _Ref531613758 \r \h </w:instrText>
      </w:r>
      <w:r>
        <w:fldChar w:fldCharType="separate"/>
      </w:r>
      <w:r>
        <w:t>8</w:t>
      </w:r>
      <w:r>
        <w:fldChar w:fldCharType="end"/>
      </w:r>
      <w:r>
        <w:t xml:space="preserve"> og </w:t>
      </w:r>
      <w:r>
        <w:fldChar w:fldCharType="begin"/>
      </w:r>
      <w:r>
        <w:instrText xml:space="preserve"> REF _Ref283720144 \r \h </w:instrText>
      </w:r>
      <w:r>
        <w:fldChar w:fldCharType="separate"/>
      </w:r>
      <w:r>
        <w:t>9</w:t>
      </w:r>
      <w:r>
        <w:fldChar w:fldCharType="end"/>
      </w:r>
      <w:r>
        <w:t xml:space="preserve"> for den periode, som medgår til istandsættelsesarbejdernes udførelse.</w:t>
      </w:r>
    </w:p>
    <w:p w:rsidR="00C33946" w:rsidP="00C33946" w:rsidRDefault="00C33946" w14:paraId="74779D75" w14:textId="77777777">
      <w:pPr>
        <w:pStyle w:val="Niveau2"/>
      </w:pPr>
      <w:r>
        <w:lastRenderedPageBreak/>
        <w:t>Bortset fra skjulte fejl og mangler ved lejemålet, kan Udlejer ikke gøre krav gældende mod Lejer, hvis der er forløbet mere end 4 uger fra flyttesynet.</w:t>
      </w:r>
    </w:p>
    <w:p w:rsidRPr="00311A27" w:rsidR="00C33946" w:rsidP="00C33946" w:rsidRDefault="00C33946" w14:paraId="2BE096A7" w14:textId="77777777">
      <w:pPr>
        <w:pStyle w:val="Niveau2"/>
      </w:pPr>
      <w:r w:rsidRPr="00311A27">
        <w:t xml:space="preserve">Udlejer kan </w:t>
      </w:r>
      <w:r>
        <w:t xml:space="preserve">senest ved afslutningen af flyttesynet </w:t>
      </w:r>
      <w:r w:rsidRPr="00311A27">
        <w:t>forlange, at de Lejer påhvilende vedligeholdelses- og retableringsforpligtigelser</w:t>
      </w:r>
      <w:r>
        <w:t>,</w:t>
      </w:r>
      <w:r w:rsidRPr="00311A27">
        <w:t xml:space="preserve"> der måtte fremgå af fraflytningsrapporten</w:t>
      </w:r>
      <w:r>
        <w:t>,</w:t>
      </w:r>
      <w:r w:rsidRPr="00311A27">
        <w:t xml:space="preserve"> kapitaliseres. Kapitaliseringen sker i så fald ved, at </w:t>
      </w:r>
      <w:r w:rsidRPr="002E542C">
        <w:rPr>
          <w:highlight w:val="yellow"/>
        </w:rPr>
        <w:t>Udlejer og Lejer i fællesskab</w:t>
      </w:r>
      <w:r>
        <w:rPr>
          <w:rStyle w:val="Fodnotehenvisning"/>
          <w:highlight w:val="yellow"/>
        </w:rPr>
        <w:footnoteReference w:id="18"/>
      </w:r>
      <w:r w:rsidRPr="00311A27">
        <w:t xml:space="preserve"> indhenter to tilbud fra </w:t>
      </w:r>
      <w:r>
        <w:t xml:space="preserve">momsregistrerede </w:t>
      </w:r>
      <w:r w:rsidRPr="00311A27">
        <w:t>danske håndværkere</w:t>
      </w:r>
      <w:r>
        <w:t>, mod hvem Udlejer ikke kan fremsætte saglige indvendinger,</w:t>
      </w:r>
      <w:r w:rsidRPr="00311A27">
        <w:t xml:space="preserve"> om udførelsen af de beskrevne istandsættelsesarbejder. Lejer er herefter forpligtet til ved Udlejers påkrav, at betale Udlejer beløbet i henhold til laveste tilbud samt teknikerhonorar/byggestyringshonorar</w:t>
      </w:r>
      <w:r>
        <w:rPr>
          <w:rStyle w:val="Fodnotehenvisning"/>
        </w:rPr>
        <w:footnoteReference w:id="19"/>
      </w:r>
      <w:r w:rsidRPr="00311A27">
        <w:t xml:space="preserve">. </w:t>
      </w:r>
      <w:r>
        <w:t xml:space="preserve">Hvis Udlejer udnytter retten til at lade istandsættelsesarbejderne kapitalisere, skal </w:t>
      </w:r>
      <w:r w:rsidRPr="00311A27">
        <w:t xml:space="preserve">Lejer ikke skal betale leje i den periode, der medgår til Udlejers gennemførelse af de kapitaliserede istandsættelsesarbejder. </w:t>
      </w:r>
      <w:r w:rsidRPr="002B48C1">
        <w:t xml:space="preserve">Lejer er pligtig at betale kontantbeløbet, uanset om Udlejer måtte beslutte, at </w:t>
      </w:r>
      <w:r>
        <w:t xml:space="preserve">istandsættelsesarbejderne </w:t>
      </w:r>
      <w:r w:rsidRPr="002B48C1">
        <w:t xml:space="preserve">ikke skal foranlediges udført og uanset årsagen hertil. </w:t>
      </w:r>
      <w:r>
        <w:t>Dette</w:t>
      </w:r>
      <w:r w:rsidRPr="002B48C1">
        <w:t xml:space="preserve"> gælder, uanset om lejen ved genudlejning</w:t>
      </w:r>
      <w:r>
        <w:t xml:space="preserve"> måtte være upåvirket af, at ar</w:t>
      </w:r>
      <w:r w:rsidRPr="002B48C1">
        <w:t>bejderne ikke er udført</w:t>
      </w:r>
      <w:r>
        <w:t>, og uanset eventuelt efterfølgende videresalg af Ejendommen</w:t>
      </w:r>
      <w:r w:rsidRPr="002B48C1">
        <w:t xml:space="preserve">. </w:t>
      </w:r>
      <w:r>
        <w:t xml:space="preserve">Udlejers krav er således ikke betinget af, at Udlejer lider et tab. </w:t>
      </w:r>
      <w:r w:rsidRPr="002B48C1">
        <w:t>I stedet for konvertering til kontantbeløb kan Udlejer vælge at kræve vedligeholdelses- og retableringsarbejde</w:t>
      </w:r>
      <w:r>
        <w:t>rne udført for Lejers reg</w:t>
      </w:r>
      <w:r w:rsidRPr="002B48C1">
        <w:t>ning og risiko.</w:t>
      </w:r>
    </w:p>
    <w:p w:rsidR="00C33946" w:rsidP="00C33946" w:rsidRDefault="00C33946" w14:paraId="620055F7" w14:textId="77777777">
      <w:pPr>
        <w:pStyle w:val="Niveau2"/>
      </w:pPr>
      <w:r>
        <w:t>Lejer er pligtig til at aflevere samtlige nøgler til låse i døre og lignende, herunder også sådanne låse, som Lejer selv har installeret.</w:t>
      </w:r>
    </w:p>
    <w:p w:rsidR="00C33946" w:rsidP="00C33946" w:rsidRDefault="00C33946" w14:paraId="41EEC1A4" w14:textId="77777777">
      <w:pPr>
        <w:pStyle w:val="Overskrift1"/>
      </w:pPr>
      <w:bookmarkStart w:name="_Toc256000063" w:id="90"/>
      <w:bookmarkStart w:name="_Toc256000040" w:id="91"/>
      <w:bookmarkStart w:name="_Toc256000017" w:id="92"/>
      <w:bookmarkStart w:name="_Toc420497342" w:id="93"/>
      <w:r>
        <w:t>Tinglysning</w:t>
      </w:r>
      <w:bookmarkEnd w:id="90"/>
      <w:bookmarkEnd w:id="91"/>
      <w:bookmarkEnd w:id="92"/>
      <w:bookmarkEnd w:id="93"/>
    </w:p>
    <w:p w:rsidR="00C33946" w:rsidP="00C33946" w:rsidRDefault="00C33946" w14:paraId="7F879368" w14:textId="77777777">
      <w:pPr>
        <w:pStyle w:val="Niveau2"/>
      </w:pPr>
      <w:r>
        <w:t xml:space="preserve">Lejer har ret til at lade Erhvervslejekontrakten tinglyse med respekt af de på anmeldelsestidspunktet tinglyste byrder, samt nuværende og fremtidige pantehæftelser. </w:t>
      </w:r>
      <w:r w:rsidRPr="00A6322B">
        <w:rPr>
          <w:highlight w:val="yellow"/>
        </w:rPr>
        <w:t>[Lejer respekterer Ejendommens opdeling i ejerlejligheder.]</w:t>
      </w:r>
    </w:p>
    <w:p w:rsidR="00C33946" w:rsidP="00C33946" w:rsidRDefault="00C33946" w14:paraId="0F2EED07" w14:textId="77777777">
      <w:pPr>
        <w:pStyle w:val="Niveau2"/>
      </w:pPr>
      <w:r>
        <w:t>Lejer er påtaleberettiget i henhold til Erhvervslejekontrakten.</w:t>
      </w:r>
    </w:p>
    <w:p w:rsidR="00C33946" w:rsidP="00C33946" w:rsidRDefault="00C33946" w14:paraId="1647DCEB" w14:textId="77777777">
      <w:pPr>
        <w:pStyle w:val="Overskrift1"/>
      </w:pPr>
      <w:bookmarkStart w:name="_Toc256000064" w:id="94"/>
      <w:bookmarkStart w:name="_Toc256000041" w:id="95"/>
      <w:bookmarkStart w:name="_Toc256000018" w:id="96"/>
      <w:bookmarkStart w:name="_Toc420497343" w:id="97"/>
      <w:r>
        <w:t>Lovvalg</w:t>
      </w:r>
      <w:bookmarkEnd w:id="94"/>
      <w:bookmarkEnd w:id="95"/>
      <w:bookmarkEnd w:id="96"/>
      <w:bookmarkEnd w:id="97"/>
      <w:r>
        <w:t xml:space="preserve"> </w:t>
      </w:r>
    </w:p>
    <w:p w:rsidR="00C33946" w:rsidP="00C33946" w:rsidRDefault="00C33946" w14:paraId="5DF2DFC3" w14:textId="77777777">
      <w:pPr>
        <w:pStyle w:val="Niveau2"/>
      </w:pPr>
      <w:r>
        <w:t>Erhvervslejekontrakten er underlagt dansk ret.</w:t>
      </w:r>
    </w:p>
    <w:p w:rsidRPr="00D321A6" w:rsidR="00C33946" w:rsidP="00C33946" w:rsidRDefault="00C33946" w14:paraId="497F251D" w14:textId="77777777">
      <w:pPr>
        <w:pStyle w:val="Niveau2"/>
      </w:pPr>
      <w:r>
        <w:t>Ved ændringer i lovgivningen om erhvervslejemål, der træder i kraft efter indgåelsen af Erhvervslejekontrakten, skal de lovbestemmelser, der gælder på aftaletidspunktet, fortsat være gældende, medmindre andet fremgår af Erhvervslejekontraktens bestemmelser eller af ufravigelig lovgivning.</w:t>
      </w:r>
    </w:p>
    <w:p w:rsidR="00C33946" w:rsidP="00C33946" w:rsidRDefault="00C33946" w14:paraId="2DBFAB3E" w14:textId="77777777">
      <w:pPr>
        <w:pStyle w:val="Overskrift1"/>
      </w:pPr>
      <w:bookmarkStart w:name="_Toc256000065" w:id="98"/>
      <w:bookmarkStart w:name="_Toc256000042" w:id="99"/>
      <w:bookmarkStart w:name="_Toc256000019" w:id="100"/>
      <w:r>
        <w:t>By- og Boligministeriets checkliste</w:t>
      </w:r>
      <w:bookmarkEnd w:id="98"/>
      <w:bookmarkEnd w:id="99"/>
      <w:bookmarkEnd w:id="100"/>
    </w:p>
    <w:p w:rsidR="00C33946" w:rsidP="00C33946" w:rsidRDefault="00C33946" w14:paraId="2D193DF8" w14:textId="77777777">
      <w:pPr>
        <w:pStyle w:val="Niveau2"/>
      </w:pPr>
      <w:bookmarkStart w:name="_Ref283719023" w:id="101"/>
      <w:r>
        <w:t xml:space="preserve">En kopi af By og Boligministeriets checkliste vedlægges som </w:t>
      </w:r>
      <w:r w:rsidRPr="00265077">
        <w:rPr>
          <w:u w:val="single"/>
        </w:rPr>
        <w:t xml:space="preserve">bilag </w:t>
      </w:r>
      <w:r w:rsidRPr="00265077">
        <w:rPr>
          <w:u w:val="single"/>
        </w:rPr>
        <w:fldChar w:fldCharType="begin"/>
      </w:r>
      <w:r w:rsidRPr="00265077">
        <w:rPr>
          <w:u w:val="single"/>
        </w:rPr>
        <w:instrText xml:space="preserve"> REF _Ref283719023 \r \h </w:instrText>
      </w:r>
      <w:r>
        <w:rPr>
          <w:u w:val="single"/>
        </w:rPr>
        <w:instrText xml:space="preserve"> \* MERGEFORMAT </w:instrText>
      </w:r>
      <w:r w:rsidRPr="00265077">
        <w:rPr>
          <w:u w:val="single"/>
        </w:rPr>
      </w:r>
      <w:r w:rsidRPr="00265077">
        <w:rPr>
          <w:u w:val="single"/>
        </w:rPr>
        <w:fldChar w:fldCharType="separate"/>
      </w:r>
      <w:r>
        <w:rPr>
          <w:u w:val="single"/>
        </w:rPr>
        <w:t>20.1</w:t>
      </w:r>
      <w:r w:rsidRPr="00265077">
        <w:rPr>
          <w:u w:val="single"/>
        </w:rPr>
        <w:fldChar w:fldCharType="end"/>
      </w:r>
      <w:r>
        <w:t xml:space="preserve"> til Erhvervslejekontrakten.</w:t>
      </w:r>
      <w:bookmarkEnd w:id="101"/>
    </w:p>
    <w:p w:rsidR="00C33946" w:rsidP="00C33946" w:rsidRDefault="00C33946" w14:paraId="3C6B21C5" w14:textId="77777777">
      <w:pPr>
        <w:pStyle w:val="Overskrift1"/>
      </w:pPr>
      <w:r>
        <w:t xml:space="preserve">Bilag </w:t>
      </w:r>
      <w:bookmarkStart w:name="_Toc256000066" w:id="102"/>
      <w:bookmarkStart w:name="_Toc256000043" w:id="103"/>
      <w:bookmarkStart w:name="_Toc256000020" w:id="104"/>
      <w:bookmarkStart w:name="_Toc420497345" w:id="105"/>
      <w:bookmarkEnd w:id="102"/>
      <w:bookmarkEnd w:id="103"/>
      <w:bookmarkEnd w:id="104"/>
      <w:bookmarkEnd w:id="105"/>
    </w:p>
    <w:p w:rsidR="00C33946" w:rsidP="00C33946" w:rsidRDefault="00C33946" w14:paraId="74FB51C3" w14:textId="77777777">
      <w:pPr>
        <w:pStyle w:val="Niveau2"/>
        <w:numPr>
          <w:ilvl w:val="0"/>
          <w:numId w:val="0"/>
        </w:numPr>
        <w:ind w:left="822"/>
      </w:pPr>
      <w:r>
        <w:t>Til Erhvervslejekontrakten er vedlagt følgende bilag:</w:t>
      </w:r>
    </w:p>
    <w:p w:rsidR="00C33946" w:rsidP="00C33946" w:rsidRDefault="00C33946" w14:paraId="687CA5D1" w14:textId="77777777">
      <w:pPr>
        <w:pStyle w:val="Overskrift3"/>
        <w:numPr>
          <w:ilvl w:val="0"/>
          <w:numId w:val="0"/>
        </w:numPr>
        <w:ind w:left="822"/>
      </w:pPr>
      <w:r>
        <w:lastRenderedPageBreak/>
        <w:t xml:space="preserve">Bilag </w:t>
      </w:r>
      <w:r>
        <w:fldChar w:fldCharType="begin"/>
      </w:r>
      <w:r>
        <w:instrText xml:space="preserve"> REF _Ref283719192 \r \h </w:instrText>
      </w:r>
      <w:r>
        <w:fldChar w:fldCharType="separate"/>
      </w:r>
      <w:r>
        <w:t>1.1</w:t>
      </w:r>
      <w:r>
        <w:fldChar w:fldCharType="end"/>
      </w:r>
      <w:r>
        <w:t>:</w:t>
      </w:r>
      <w:r>
        <w:tab/>
      </w:r>
      <w:r>
        <w:tab/>
      </w:r>
      <w:r>
        <w:t>Skitse over Lejemålets udformning og indretning.</w:t>
      </w:r>
      <w:r>
        <w:tab/>
      </w:r>
    </w:p>
    <w:p w:rsidR="00C33946" w:rsidP="00C33946" w:rsidRDefault="00C33946" w14:paraId="10F2260F" w14:textId="77777777">
      <w:pPr>
        <w:pStyle w:val="Overskrift3"/>
        <w:numPr>
          <w:ilvl w:val="0"/>
          <w:numId w:val="0"/>
        </w:numPr>
        <w:ind w:left="822"/>
      </w:pPr>
      <w:r>
        <w:t xml:space="preserve">Bilag </w:t>
      </w:r>
      <w:r>
        <w:fldChar w:fldCharType="begin"/>
      </w:r>
      <w:r>
        <w:instrText xml:space="preserve"> REF _Ref283723810 \r \h </w:instrText>
      </w:r>
      <w:r>
        <w:fldChar w:fldCharType="separate"/>
      </w:r>
      <w:r>
        <w:t>8.2</w:t>
      </w:r>
      <w:r>
        <w:fldChar w:fldCharType="end"/>
      </w:r>
      <w:r>
        <w:t>:</w:t>
      </w:r>
      <w:r>
        <w:tab/>
      </w:r>
      <w:r>
        <w:t>Budget over udgifter, jf. erhvervslejelovens § 5, stk. 3.</w:t>
      </w:r>
    </w:p>
    <w:p w:rsidR="00C33946" w:rsidP="00C33946" w:rsidRDefault="00C33946" w14:paraId="34AACCD7" w14:textId="77777777">
      <w:pPr>
        <w:pStyle w:val="Overskrift3"/>
        <w:numPr>
          <w:ilvl w:val="0"/>
          <w:numId w:val="0"/>
        </w:numPr>
        <w:ind w:left="822"/>
      </w:pPr>
      <w:r>
        <w:t xml:space="preserve">Bilag </w:t>
      </w:r>
      <w:r>
        <w:fldChar w:fldCharType="begin"/>
      </w:r>
      <w:r>
        <w:instrText xml:space="preserve"> REF _Ref283717961 \r \h </w:instrText>
      </w:r>
      <w:r>
        <w:fldChar w:fldCharType="separate"/>
      </w:r>
      <w:r>
        <w:t>8.8</w:t>
      </w:r>
      <w:r>
        <w:fldChar w:fldCharType="end"/>
      </w:r>
      <w:r>
        <w:t>:</w:t>
      </w:r>
      <w:r>
        <w:tab/>
      </w:r>
      <w:r>
        <w:t>Energimærke for Lejemålet.</w:t>
      </w:r>
    </w:p>
    <w:p w:rsidR="00C33946" w:rsidP="00C33946" w:rsidRDefault="00C33946" w14:paraId="17812136" w14:textId="77777777">
      <w:pPr>
        <w:pStyle w:val="Overskrift3"/>
        <w:numPr>
          <w:ilvl w:val="0"/>
          <w:numId w:val="0"/>
        </w:numPr>
        <w:ind w:left="822"/>
      </w:pPr>
      <w:r>
        <w:t xml:space="preserve">Bilag </w:t>
      </w:r>
      <w:r>
        <w:fldChar w:fldCharType="begin"/>
      </w:r>
      <w:r>
        <w:instrText xml:space="preserve"> REF _Ref283718658 \r \h </w:instrText>
      </w:r>
      <w:r>
        <w:fldChar w:fldCharType="separate"/>
      </w:r>
      <w:r>
        <w:t>9.2</w:t>
      </w:r>
      <w:r>
        <w:fldChar w:fldCharType="end"/>
      </w:r>
      <w:r>
        <w:t>:</w:t>
      </w:r>
      <w:r>
        <w:tab/>
      </w:r>
      <w:r>
        <w:t>Budget over udgifter, jf. erhvervslejelovens § 5, stk. 2.</w:t>
      </w:r>
    </w:p>
    <w:p w:rsidRPr="00905C99" w:rsidR="00C33946" w:rsidP="00C33946" w:rsidRDefault="00C33946" w14:paraId="4FE3C492" w14:textId="77777777">
      <w:pPr>
        <w:pStyle w:val="Niveau4"/>
        <w:numPr>
          <w:ilvl w:val="0"/>
          <w:numId w:val="0"/>
        </w:numPr>
        <w:spacing w:after="0"/>
        <w:ind w:left="822"/>
      </w:pPr>
      <w:r>
        <w:t xml:space="preserve">Bilag </w:t>
      </w:r>
      <w:r w:rsidRPr="00905C99">
        <w:fldChar w:fldCharType="begin"/>
      </w:r>
      <w:r w:rsidRPr="00905C99">
        <w:instrText xml:space="preserve"> REF _Ref283723819 \r \h  \* MERGEFORMAT </w:instrText>
      </w:r>
      <w:r w:rsidRPr="00905C99">
        <w:fldChar w:fldCharType="separate"/>
      </w:r>
      <w:r>
        <w:t>10.1</w:t>
      </w:r>
      <w:r w:rsidRPr="00905C99">
        <w:fldChar w:fldCharType="end"/>
      </w:r>
      <w:r w:rsidRPr="00905C99">
        <w:t>(i)</w:t>
      </w:r>
      <w:r>
        <w:t>:</w:t>
      </w:r>
      <w:r>
        <w:tab/>
      </w:r>
      <w:r>
        <w:t>Beskrivelse af stand hvori Lejemålet skal afleveres til Lejer.</w:t>
      </w:r>
    </w:p>
    <w:p w:rsidR="00C33946" w:rsidP="00C33946" w:rsidRDefault="00C33946" w14:paraId="6FF8F877" w14:textId="77777777">
      <w:pPr>
        <w:pStyle w:val="Overskrift3"/>
        <w:numPr>
          <w:ilvl w:val="0"/>
          <w:numId w:val="0"/>
        </w:numPr>
        <w:ind w:left="822"/>
      </w:pPr>
      <w:r>
        <w:t xml:space="preserve">Bilag </w:t>
      </w:r>
      <w:r>
        <w:fldChar w:fldCharType="begin"/>
      </w:r>
      <w:r>
        <w:instrText xml:space="preserve"> REF _Ref283723819 \r \h </w:instrText>
      </w:r>
      <w:r>
        <w:fldChar w:fldCharType="separate"/>
      </w:r>
      <w:r>
        <w:t>10.1</w:t>
      </w:r>
      <w:r>
        <w:fldChar w:fldCharType="end"/>
      </w:r>
      <w:r>
        <w:t>(ii):</w:t>
      </w:r>
      <w:r>
        <w:tab/>
      </w:r>
      <w:r>
        <w:t>Indflytningsrapport.</w:t>
      </w:r>
    </w:p>
    <w:p w:rsidR="00C33946" w:rsidP="00C33946" w:rsidRDefault="00C33946" w14:paraId="3D60EEDB" w14:textId="77777777">
      <w:pPr>
        <w:pStyle w:val="Overskrift3"/>
        <w:numPr>
          <w:ilvl w:val="0"/>
          <w:numId w:val="0"/>
        </w:numPr>
        <w:ind w:left="822"/>
      </w:pPr>
      <w:r>
        <w:t xml:space="preserve">Bilag </w:t>
      </w:r>
      <w:r>
        <w:fldChar w:fldCharType="begin"/>
      </w:r>
      <w:r>
        <w:instrText xml:space="preserve"> REF _Ref283719023 \r \h </w:instrText>
      </w:r>
      <w:r>
        <w:fldChar w:fldCharType="separate"/>
      </w:r>
      <w:r>
        <w:t>20.1</w:t>
      </w:r>
      <w:r>
        <w:fldChar w:fldCharType="end"/>
      </w:r>
      <w:r>
        <w:t>:</w:t>
      </w:r>
      <w:r>
        <w:tab/>
      </w:r>
      <w:r>
        <w:t>By- og boligministeriets checkliste.</w:t>
      </w:r>
      <w:r>
        <w:br/>
      </w:r>
    </w:p>
    <w:p w:rsidR="00C33946" w:rsidP="00C33946" w:rsidRDefault="00C33946" w14:paraId="4AB82AB0" w14:textId="77777777">
      <w:pPr>
        <w:pStyle w:val="Overskrift1"/>
      </w:pPr>
      <w:bookmarkStart w:name="_Toc256000068" w:id="106"/>
      <w:bookmarkStart w:name="_Toc256000045" w:id="107"/>
      <w:bookmarkStart w:name="_Toc256000022" w:id="108"/>
      <w:bookmarkStart w:name="_Toc420497346" w:id="109"/>
      <w:r>
        <w:t>Underskrifter</w:t>
      </w:r>
      <w:bookmarkEnd w:id="106"/>
      <w:bookmarkEnd w:id="107"/>
      <w:bookmarkEnd w:id="108"/>
      <w:bookmarkEnd w:id="109"/>
    </w:p>
    <w:p w:rsidR="00C33946" w:rsidP="00C33946" w:rsidRDefault="00C33946" w14:paraId="164A87B1" w14:textId="77777777">
      <w:pPr>
        <w:pStyle w:val="Overskrift2"/>
      </w:pPr>
      <w:r>
        <w:t>Erhvervslejekontrakten er oprettet og underskrevet i to originale eksemplarer, hvoraf hver af parterne modtager ét eksemplar.</w:t>
      </w:r>
    </w:p>
    <w:p w:rsidR="00C33946" w:rsidP="00C33946" w:rsidRDefault="00C33946" w14:paraId="44445E67" w14:textId="77777777">
      <w:pPr>
        <w:spacing w:line="240" w:lineRule="auto"/>
        <w:rPr>
          <w:rFonts w:cs="Arial"/>
          <w:bCs/>
          <w:iCs/>
          <w:szCs w:val="28"/>
        </w:rPr>
      </w:pPr>
    </w:p>
    <w:tbl>
      <w:tblPr>
        <w:tblW w:w="7708" w:type="dxa"/>
        <w:tblLook w:val="01E0" w:firstRow="1" w:lastRow="1" w:firstColumn="1" w:lastColumn="1" w:noHBand="0" w:noVBand="0"/>
      </w:tblPr>
      <w:tblGrid>
        <w:gridCol w:w="3608"/>
        <w:gridCol w:w="500"/>
        <w:gridCol w:w="3600"/>
      </w:tblGrid>
      <w:tr w:rsidR="00C33946" w:rsidTr="00E2118D" w14:paraId="52FC3E5C" w14:textId="77777777">
        <w:tc>
          <w:tcPr>
            <w:tcW w:w="3608" w:type="dxa"/>
            <w:shd w:val="clear" w:color="auto" w:fill="auto"/>
          </w:tcPr>
          <w:p w:rsidR="00C33946" w:rsidP="00E2118D" w:rsidRDefault="00C33946" w14:paraId="0DE66BBD" w14:textId="77777777">
            <w:pPr>
              <w:pStyle w:val="Niveau2"/>
              <w:numPr>
                <w:ilvl w:val="0"/>
                <w:numId w:val="0"/>
              </w:numPr>
            </w:pPr>
            <w:r>
              <w:t>___________, den ________ 20</w:t>
            </w:r>
          </w:p>
        </w:tc>
        <w:tc>
          <w:tcPr>
            <w:tcW w:w="500" w:type="dxa"/>
            <w:shd w:val="clear" w:color="auto" w:fill="auto"/>
          </w:tcPr>
          <w:p w:rsidR="00C33946" w:rsidP="00E2118D" w:rsidRDefault="00C33946" w14:paraId="5BBFEEBA" w14:textId="77777777">
            <w:pPr>
              <w:pStyle w:val="Niveau2"/>
              <w:numPr>
                <w:ilvl w:val="0"/>
                <w:numId w:val="0"/>
              </w:numPr>
            </w:pPr>
          </w:p>
        </w:tc>
        <w:tc>
          <w:tcPr>
            <w:tcW w:w="3600" w:type="dxa"/>
            <w:shd w:val="clear" w:color="auto" w:fill="auto"/>
          </w:tcPr>
          <w:p w:rsidR="00C33946" w:rsidP="00E2118D" w:rsidRDefault="00C33946" w14:paraId="6D3630D5" w14:textId="77777777">
            <w:pPr>
              <w:pStyle w:val="Niveau2"/>
              <w:numPr>
                <w:ilvl w:val="0"/>
                <w:numId w:val="0"/>
              </w:numPr>
            </w:pPr>
            <w:r>
              <w:t>___________, den ________ 20</w:t>
            </w:r>
          </w:p>
        </w:tc>
      </w:tr>
      <w:tr w:rsidRPr="00A94DC2" w:rsidR="00C33946" w:rsidTr="00E2118D" w14:paraId="08983CA4" w14:textId="77777777">
        <w:tc>
          <w:tcPr>
            <w:tcW w:w="3608" w:type="dxa"/>
            <w:shd w:val="clear" w:color="auto" w:fill="auto"/>
          </w:tcPr>
          <w:p w:rsidR="00C33946" w:rsidP="00E2118D" w:rsidRDefault="00C33946" w14:paraId="31F12750" w14:textId="77777777">
            <w:pPr>
              <w:pStyle w:val="Niveau2"/>
              <w:numPr>
                <w:ilvl w:val="0"/>
                <w:numId w:val="0"/>
              </w:numPr>
            </w:pPr>
            <w:r>
              <w:t>For Udlejer:</w:t>
            </w:r>
            <w:r>
              <w:br/>
            </w:r>
            <w:r w:rsidRPr="001C16C4">
              <w:rPr>
                <w:highlight w:val="yellow"/>
              </w:rPr>
              <w:t>[navn]</w:t>
            </w:r>
          </w:p>
        </w:tc>
        <w:tc>
          <w:tcPr>
            <w:tcW w:w="500" w:type="dxa"/>
            <w:shd w:val="clear" w:color="auto" w:fill="auto"/>
          </w:tcPr>
          <w:p w:rsidR="00C33946" w:rsidP="00E2118D" w:rsidRDefault="00C33946" w14:paraId="0B7E0461" w14:textId="77777777">
            <w:pPr>
              <w:pStyle w:val="Niveau2"/>
              <w:numPr>
                <w:ilvl w:val="0"/>
                <w:numId w:val="0"/>
              </w:numPr>
            </w:pPr>
          </w:p>
        </w:tc>
        <w:tc>
          <w:tcPr>
            <w:tcW w:w="3600" w:type="dxa"/>
            <w:shd w:val="clear" w:color="auto" w:fill="auto"/>
          </w:tcPr>
          <w:p w:rsidRPr="00A94DC2" w:rsidR="00C33946" w:rsidP="00E2118D" w:rsidRDefault="00C33946" w14:paraId="7C7AA852" w14:textId="77777777">
            <w:pPr>
              <w:pStyle w:val="Niveau2"/>
              <w:numPr>
                <w:ilvl w:val="0"/>
                <w:numId w:val="0"/>
              </w:numPr>
            </w:pPr>
            <w:r>
              <w:t>For Lejer:</w:t>
            </w:r>
            <w:r>
              <w:br/>
            </w:r>
            <w:r>
              <w:rPr>
                <w:highlight w:val="yellow"/>
              </w:rPr>
              <w:fldChar w:fldCharType="begin">
                <w:ffData>
                  <w:name w:val="Tekst53"/>
                  <w:enabled/>
                  <w:calcOnExit w:val="0"/>
                  <w:textInput>
                    <w:default w:val="[navn]"/>
                  </w:textInput>
                </w:ffData>
              </w:fldChar>
            </w:r>
            <w:r>
              <w:rPr>
                <w:highlight w:val="yellow"/>
              </w:rPr>
              <w:instrText xml:space="preserve"> FORMTEXT </w:instrText>
            </w:r>
            <w:r>
              <w:rPr>
                <w:highlight w:val="yellow"/>
              </w:rPr>
            </w:r>
            <w:r>
              <w:rPr>
                <w:highlight w:val="yellow"/>
              </w:rPr>
              <w:fldChar w:fldCharType="separate"/>
            </w:r>
            <w:r>
              <w:rPr>
                <w:noProof/>
                <w:highlight w:val="yellow"/>
              </w:rPr>
              <w:t>[navn]</w:t>
            </w:r>
            <w:r>
              <w:rPr>
                <w:highlight w:val="yellow"/>
              </w:rPr>
              <w:fldChar w:fldCharType="end"/>
            </w:r>
          </w:p>
        </w:tc>
      </w:tr>
      <w:tr w:rsidR="00C33946" w:rsidTr="00E2118D" w14:paraId="5AA3978E" w14:textId="77777777">
        <w:tc>
          <w:tcPr>
            <w:tcW w:w="3608" w:type="dxa"/>
            <w:tcBorders>
              <w:bottom w:val="single" w:color="auto" w:sz="4" w:space="0"/>
            </w:tcBorders>
            <w:shd w:val="clear" w:color="auto" w:fill="auto"/>
          </w:tcPr>
          <w:p w:rsidR="00C33946" w:rsidP="00E2118D" w:rsidRDefault="00C33946" w14:paraId="535B13F4" w14:textId="77777777">
            <w:pPr>
              <w:pStyle w:val="Niveau2"/>
              <w:numPr>
                <w:ilvl w:val="0"/>
                <w:numId w:val="0"/>
              </w:numPr>
            </w:pPr>
          </w:p>
          <w:p w:rsidR="00C33946" w:rsidP="00E2118D" w:rsidRDefault="00C33946" w14:paraId="68195034" w14:textId="77777777">
            <w:pPr>
              <w:pStyle w:val="Niveau2"/>
              <w:numPr>
                <w:ilvl w:val="0"/>
                <w:numId w:val="0"/>
              </w:numPr>
            </w:pPr>
          </w:p>
        </w:tc>
        <w:tc>
          <w:tcPr>
            <w:tcW w:w="500" w:type="dxa"/>
            <w:shd w:val="clear" w:color="auto" w:fill="auto"/>
          </w:tcPr>
          <w:p w:rsidR="00C33946" w:rsidP="00E2118D" w:rsidRDefault="00C33946" w14:paraId="2E26CF8E" w14:textId="77777777">
            <w:pPr>
              <w:pStyle w:val="Niveau2"/>
              <w:numPr>
                <w:ilvl w:val="0"/>
                <w:numId w:val="0"/>
              </w:numPr>
            </w:pPr>
          </w:p>
        </w:tc>
        <w:tc>
          <w:tcPr>
            <w:tcW w:w="3600" w:type="dxa"/>
            <w:tcBorders>
              <w:bottom w:val="single" w:color="auto" w:sz="4" w:space="0"/>
            </w:tcBorders>
            <w:shd w:val="clear" w:color="auto" w:fill="auto"/>
          </w:tcPr>
          <w:p w:rsidR="00C33946" w:rsidP="00E2118D" w:rsidRDefault="00C33946" w14:paraId="21F54D4F" w14:textId="77777777">
            <w:pPr>
              <w:pStyle w:val="Niveau2"/>
              <w:numPr>
                <w:ilvl w:val="0"/>
                <w:numId w:val="0"/>
              </w:numPr>
            </w:pPr>
          </w:p>
        </w:tc>
      </w:tr>
      <w:tr w:rsidR="00C33946" w:rsidTr="00E2118D" w14:paraId="289E55CE" w14:textId="77777777">
        <w:tc>
          <w:tcPr>
            <w:tcW w:w="3608" w:type="dxa"/>
            <w:tcBorders>
              <w:top w:val="single" w:color="auto" w:sz="4" w:space="0"/>
            </w:tcBorders>
            <w:shd w:val="clear" w:color="auto" w:fill="auto"/>
          </w:tcPr>
          <w:p w:rsidR="00C33946" w:rsidP="00E2118D" w:rsidRDefault="00C33946" w14:paraId="50FA03D8" w14:textId="77777777">
            <w:pPr>
              <w:pStyle w:val="Niveau2"/>
              <w:numPr>
                <w:ilvl w:val="0"/>
                <w:numId w:val="0"/>
              </w:numPr>
            </w:pPr>
            <w:r>
              <w:t>Navn:</w:t>
            </w:r>
            <w:r>
              <w:br/>
            </w:r>
            <w:r>
              <w:t>Stilling:</w:t>
            </w:r>
          </w:p>
        </w:tc>
        <w:tc>
          <w:tcPr>
            <w:tcW w:w="500" w:type="dxa"/>
            <w:shd w:val="clear" w:color="auto" w:fill="auto"/>
          </w:tcPr>
          <w:p w:rsidR="00C33946" w:rsidP="00E2118D" w:rsidRDefault="00C33946" w14:paraId="22724678" w14:textId="77777777">
            <w:pPr>
              <w:pStyle w:val="Niveau2"/>
              <w:numPr>
                <w:ilvl w:val="0"/>
                <w:numId w:val="0"/>
              </w:numPr>
            </w:pPr>
          </w:p>
        </w:tc>
        <w:tc>
          <w:tcPr>
            <w:tcW w:w="3600" w:type="dxa"/>
            <w:tcBorders>
              <w:top w:val="single" w:color="auto" w:sz="4" w:space="0"/>
            </w:tcBorders>
            <w:shd w:val="clear" w:color="auto" w:fill="auto"/>
          </w:tcPr>
          <w:p w:rsidR="00C33946" w:rsidP="00E2118D" w:rsidRDefault="00C33946" w14:paraId="15062AA2" w14:textId="77777777">
            <w:pPr>
              <w:pStyle w:val="Niveau2"/>
              <w:numPr>
                <w:ilvl w:val="0"/>
                <w:numId w:val="0"/>
              </w:numPr>
            </w:pPr>
            <w:r>
              <w:t>Navn:</w:t>
            </w:r>
            <w:r>
              <w:br/>
            </w:r>
            <w:r>
              <w:t>Stilling</w:t>
            </w:r>
          </w:p>
        </w:tc>
      </w:tr>
    </w:tbl>
    <w:p w:rsidRPr="0004611D" w:rsidR="00C33946" w:rsidP="00C33946" w:rsidRDefault="00C33946" w14:paraId="5D4E8837" w14:textId="77777777">
      <w:pPr>
        <w:pStyle w:val="Niveau2"/>
        <w:numPr>
          <w:ilvl w:val="0"/>
          <w:numId w:val="0"/>
        </w:numPr>
        <w:ind w:left="822"/>
      </w:pPr>
    </w:p>
    <w:p w:rsidR="00C33946" w:rsidP="00C33946" w:rsidRDefault="00C33946" w14:paraId="28CC91A7" w14:textId="77777777">
      <w:pPr>
        <w:pStyle w:val="Overskrift3"/>
        <w:numPr>
          <w:ilvl w:val="0"/>
          <w:numId w:val="0"/>
        </w:numPr>
        <w:ind w:left="822" w:hanging="822"/>
      </w:pPr>
    </w:p>
    <w:p w:rsidR="00C33946" w:rsidP="00C33946" w:rsidRDefault="00C33946" w14:paraId="4AFC8E2E" w14:textId="77777777">
      <w:pPr>
        <w:pStyle w:val="Overskrift3"/>
        <w:numPr>
          <w:ilvl w:val="0"/>
          <w:numId w:val="0"/>
        </w:numPr>
        <w:ind w:left="822" w:hanging="822"/>
      </w:pPr>
    </w:p>
    <w:p w:rsidR="00C33946" w:rsidP="00C33946" w:rsidRDefault="00C33946" w14:paraId="55E764BC" w14:textId="77777777">
      <w:pPr>
        <w:pStyle w:val="Overskrift3"/>
        <w:numPr>
          <w:ilvl w:val="0"/>
          <w:numId w:val="0"/>
        </w:numPr>
        <w:ind w:left="822" w:hanging="822"/>
      </w:pPr>
      <w:r>
        <w:br w:type="page"/>
      </w:r>
      <w:r>
        <w:lastRenderedPageBreak/>
        <w:t xml:space="preserve">Bilag </w:t>
      </w:r>
      <w:r>
        <w:fldChar w:fldCharType="begin"/>
      </w:r>
      <w:r>
        <w:instrText xml:space="preserve"> REF _Ref283723810 \r \h </w:instrText>
      </w:r>
      <w:r>
        <w:fldChar w:fldCharType="separate"/>
      </w:r>
      <w:r>
        <w:t>8.2</w:t>
      </w:r>
      <w:r>
        <w:fldChar w:fldCharType="end"/>
      </w:r>
      <w:r>
        <w:t>:</w:t>
      </w:r>
      <w:r>
        <w:tab/>
      </w:r>
      <w:r>
        <w:t>Budget over forbrugsudgifter, jf. erhvervslejelovens § 5, stk. 3.</w:t>
      </w:r>
      <w:r>
        <w:br/>
      </w:r>
    </w:p>
    <w:p w:rsidR="00C33946" w:rsidP="00C33946" w:rsidRDefault="00C33946" w14:paraId="29105AF6" w14:textId="77777777">
      <w:pPr>
        <w:pStyle w:val="Niveau2"/>
        <w:numPr>
          <w:ilvl w:val="0"/>
          <w:numId w:val="0"/>
        </w:numPr>
      </w:pPr>
      <w:r w:rsidRPr="002D7007">
        <w:t xml:space="preserve">Dette bilag vedlægges Aftalen til opfyldelse af specifikationskravet ifølge Erhvervslejelovens § 5, stk. </w:t>
      </w:r>
      <w:r>
        <w:t>3</w:t>
      </w:r>
      <w:r w:rsidRPr="002D7007">
        <w:t xml:space="preserve">, og angiver de budgetterede udgifter for perioden 1. januar </w:t>
      </w:r>
      <w:r w:rsidRPr="0025614D">
        <w:rPr>
          <w:highlight w:val="yellow"/>
        </w:rPr>
        <w:t>201x</w:t>
      </w:r>
      <w:r w:rsidRPr="002D7007">
        <w:t xml:space="preserve"> - 31. december </w:t>
      </w:r>
      <w:r w:rsidRPr="0025614D">
        <w:rPr>
          <w:highlight w:val="yellow"/>
        </w:rPr>
        <w:t>201x</w:t>
      </w:r>
      <w:r w:rsidRPr="002D7007">
        <w:t>. Nedenstående tal er baseret på udgifterne for</w:t>
      </w:r>
      <w:r w:rsidRPr="002D7007">
        <w:rPr>
          <w:b/>
        </w:rPr>
        <w:t xml:space="preserve"> </w:t>
      </w:r>
      <w:r w:rsidRPr="0025614D">
        <w:rPr>
          <w:highlight w:val="yellow"/>
        </w:rPr>
        <w:t>201x</w:t>
      </w:r>
      <w:r>
        <w:t>, og er anslået af Udlejer</w:t>
      </w:r>
      <w:r w:rsidRPr="002D7007">
        <w:t xml:space="preserve">. </w:t>
      </w:r>
    </w:p>
    <w:p w:rsidRPr="002D7007" w:rsidR="00C33946" w:rsidP="00C33946" w:rsidRDefault="00C33946" w14:paraId="737E60F6" w14:textId="77777777">
      <w:pPr>
        <w:pStyle w:val="Niveau2"/>
        <w:numPr>
          <w:ilvl w:val="0"/>
          <w:numId w:val="0"/>
        </w:numPr>
      </w:pPr>
      <w:r w:rsidRPr="002D7007">
        <w:t xml:space="preserve">Skønnede ydelser i henhold til </w:t>
      </w:r>
      <w:r>
        <w:t>lejekontraktens punkt 8</w:t>
      </w:r>
      <w:r w:rsidRPr="002D7007">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165"/>
        <w:gridCol w:w="2402"/>
        <w:gridCol w:w="2240"/>
      </w:tblGrid>
      <w:tr w:rsidRPr="003464E3" w:rsidR="00C33946" w:rsidTr="00E2118D" w14:paraId="26DFFB88" w14:textId="77777777">
        <w:tc>
          <w:tcPr>
            <w:tcW w:w="4290" w:type="dxa"/>
            <w:shd w:val="clear" w:color="auto" w:fill="E6E6E6"/>
          </w:tcPr>
          <w:p w:rsidRPr="003464E3" w:rsidR="00C33946" w:rsidP="00E2118D" w:rsidRDefault="00C33946" w14:paraId="525AB627" w14:textId="77777777">
            <w:pPr>
              <w:pStyle w:val="Niveau2"/>
              <w:numPr>
                <w:ilvl w:val="0"/>
                <w:numId w:val="0"/>
              </w:numPr>
              <w:rPr>
                <w:lang w:val="en-GB"/>
              </w:rPr>
            </w:pPr>
            <w:r w:rsidRPr="003464E3">
              <w:rPr>
                <w:lang w:val="en-GB"/>
              </w:rPr>
              <w:t>Udgiftsart</w:t>
            </w:r>
          </w:p>
        </w:tc>
        <w:tc>
          <w:tcPr>
            <w:tcW w:w="2464" w:type="dxa"/>
            <w:shd w:val="clear" w:color="auto" w:fill="E6E6E6"/>
          </w:tcPr>
          <w:p w:rsidRPr="002D7007" w:rsidR="00C33946" w:rsidP="00E2118D" w:rsidRDefault="00C33946" w14:paraId="7D0AC883" w14:textId="77777777">
            <w:pPr>
              <w:pStyle w:val="Niveau2"/>
              <w:numPr>
                <w:ilvl w:val="0"/>
                <w:numId w:val="0"/>
              </w:numPr>
            </w:pPr>
            <w:r w:rsidRPr="002D7007">
              <w:t xml:space="preserve">Anslået udgift for </w:t>
            </w:r>
            <w:r>
              <w:t>e</w:t>
            </w:r>
            <w:r w:rsidRPr="002D7007">
              <w:t>jendommen i DKK</w:t>
            </w:r>
          </w:p>
        </w:tc>
        <w:tc>
          <w:tcPr>
            <w:tcW w:w="2279" w:type="dxa"/>
            <w:shd w:val="clear" w:color="auto" w:fill="E6E6E6"/>
          </w:tcPr>
          <w:p w:rsidRPr="003464E3" w:rsidR="00C33946" w:rsidP="00E2118D" w:rsidRDefault="00C33946" w14:paraId="21BB3B55" w14:textId="77777777">
            <w:pPr>
              <w:pStyle w:val="Niveau2"/>
              <w:numPr>
                <w:ilvl w:val="0"/>
                <w:numId w:val="0"/>
              </w:numPr>
              <w:rPr>
                <w:lang w:val="en-GB"/>
              </w:rPr>
            </w:pPr>
            <w:r w:rsidRPr="003464E3">
              <w:rPr>
                <w:lang w:val="en-GB"/>
              </w:rPr>
              <w:t>Lejemålets andel i DKK</w:t>
            </w:r>
          </w:p>
        </w:tc>
      </w:tr>
      <w:tr w:rsidRPr="003464E3" w:rsidR="00C33946" w:rsidTr="00E2118D" w14:paraId="4D16779A" w14:textId="77777777">
        <w:tc>
          <w:tcPr>
            <w:tcW w:w="4290" w:type="dxa"/>
            <w:shd w:val="clear" w:color="auto" w:fill="auto"/>
          </w:tcPr>
          <w:p w:rsidRPr="002D7007" w:rsidR="00C33946" w:rsidP="00E2118D" w:rsidRDefault="00C33946" w14:paraId="79C1471A"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06D1A137"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33227CB2"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1CB8B4A" w14:textId="77777777">
        <w:tc>
          <w:tcPr>
            <w:tcW w:w="4290" w:type="dxa"/>
            <w:shd w:val="clear" w:color="auto" w:fill="auto"/>
          </w:tcPr>
          <w:p w:rsidRPr="002D7007" w:rsidR="00C33946" w:rsidP="00E2118D" w:rsidRDefault="00C33946" w14:paraId="71F73EF6"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35375269"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2661677A"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6CAE5C1C" w14:textId="77777777">
        <w:tc>
          <w:tcPr>
            <w:tcW w:w="4290" w:type="dxa"/>
            <w:shd w:val="clear" w:color="auto" w:fill="auto"/>
          </w:tcPr>
          <w:p w:rsidRPr="002D7007" w:rsidR="00C33946" w:rsidP="00E2118D" w:rsidRDefault="00C33946" w14:paraId="78AB52CC"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5F944FCD"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57C64769"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0A97B37" w14:textId="77777777">
        <w:tc>
          <w:tcPr>
            <w:tcW w:w="4290" w:type="dxa"/>
            <w:shd w:val="clear" w:color="auto" w:fill="auto"/>
          </w:tcPr>
          <w:p w:rsidRPr="002D7007" w:rsidR="00C33946" w:rsidP="00E2118D" w:rsidRDefault="00C33946" w14:paraId="78109D9F"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307BDBEB"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1AB0834A"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3AC4324B" w14:textId="77777777">
        <w:tc>
          <w:tcPr>
            <w:tcW w:w="4290" w:type="dxa"/>
            <w:shd w:val="clear" w:color="auto" w:fill="auto"/>
          </w:tcPr>
          <w:p w:rsidRPr="002D7007" w:rsidR="00C33946" w:rsidP="00E2118D" w:rsidRDefault="00C33946" w14:paraId="00E88B7B"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743B9E63"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2E3823DA"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EA39314" w14:textId="77777777">
        <w:tc>
          <w:tcPr>
            <w:tcW w:w="4290" w:type="dxa"/>
            <w:shd w:val="clear" w:color="auto" w:fill="auto"/>
          </w:tcPr>
          <w:p w:rsidRPr="002D7007" w:rsidR="00C33946" w:rsidP="00E2118D" w:rsidRDefault="00C33946" w14:paraId="13CA47C2"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522F8F27"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0593B56C"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D106C5F" w14:textId="77777777">
        <w:tc>
          <w:tcPr>
            <w:tcW w:w="4290" w:type="dxa"/>
            <w:shd w:val="clear" w:color="auto" w:fill="auto"/>
          </w:tcPr>
          <w:p w:rsidRPr="002D7007" w:rsidR="00C33946" w:rsidP="00E2118D" w:rsidRDefault="00C33946" w14:paraId="344E2B80"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35E7A10C"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121A1125"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8CD02C5" w14:textId="77777777">
        <w:tc>
          <w:tcPr>
            <w:tcW w:w="4290" w:type="dxa"/>
            <w:shd w:val="clear" w:color="auto" w:fill="auto"/>
          </w:tcPr>
          <w:p w:rsidRPr="002D7007" w:rsidR="00C33946" w:rsidP="00E2118D" w:rsidRDefault="00C33946" w14:paraId="4A1A2744"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686142BA"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7649D067"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0F999E36" w14:textId="77777777">
        <w:tc>
          <w:tcPr>
            <w:tcW w:w="4290" w:type="dxa"/>
            <w:shd w:val="clear" w:color="auto" w:fill="auto"/>
          </w:tcPr>
          <w:p w:rsidRPr="003464E3" w:rsidR="00C33946" w:rsidP="00E2118D" w:rsidRDefault="00C33946" w14:paraId="3BF00314" w14:textId="77777777">
            <w:pPr>
              <w:pStyle w:val="Niveau2"/>
              <w:numPr>
                <w:ilvl w:val="0"/>
                <w:numId w:val="0"/>
              </w:numPr>
              <w:rPr>
                <w:b/>
              </w:rPr>
            </w:pPr>
            <w:r w:rsidRPr="003464E3">
              <w:rPr>
                <w:b/>
              </w:rPr>
              <w:t>I alt</w:t>
            </w:r>
          </w:p>
        </w:tc>
        <w:tc>
          <w:tcPr>
            <w:tcW w:w="2464" w:type="dxa"/>
            <w:shd w:val="clear" w:color="auto" w:fill="auto"/>
          </w:tcPr>
          <w:p w:rsidRPr="003464E3" w:rsidR="00C33946" w:rsidP="00E2118D" w:rsidRDefault="00C33946" w14:paraId="01B2E2FF" w14:textId="77777777">
            <w:pPr>
              <w:pStyle w:val="Niveau2"/>
              <w:numPr>
                <w:ilvl w:val="0"/>
                <w:numId w:val="0"/>
              </w:numPr>
              <w:rPr>
                <w:b/>
              </w:rPr>
            </w:pPr>
            <w:r w:rsidRPr="003464E3">
              <w:rPr>
                <w:b/>
              </w:rPr>
              <w:t xml:space="preserve">DKK </w:t>
            </w:r>
            <w:r w:rsidRPr="003464E3">
              <w:rPr>
                <w:b/>
                <w:highlight w:val="yellow"/>
              </w:rPr>
              <w:t>*</w:t>
            </w:r>
          </w:p>
        </w:tc>
        <w:tc>
          <w:tcPr>
            <w:tcW w:w="2279" w:type="dxa"/>
            <w:shd w:val="clear" w:color="auto" w:fill="auto"/>
          </w:tcPr>
          <w:p w:rsidRPr="003464E3" w:rsidR="00C33946" w:rsidP="00E2118D" w:rsidRDefault="00C33946" w14:paraId="46BB041D" w14:textId="77777777">
            <w:pPr>
              <w:pStyle w:val="Niveau2"/>
              <w:numPr>
                <w:ilvl w:val="0"/>
                <w:numId w:val="0"/>
              </w:numPr>
              <w:rPr>
                <w:b/>
              </w:rPr>
            </w:pPr>
            <w:r w:rsidRPr="003464E3">
              <w:rPr>
                <w:b/>
              </w:rPr>
              <w:t xml:space="preserve">DKK </w:t>
            </w:r>
            <w:r w:rsidRPr="003464E3">
              <w:rPr>
                <w:b/>
                <w:highlight w:val="yellow"/>
              </w:rPr>
              <w:t>*</w:t>
            </w:r>
          </w:p>
        </w:tc>
      </w:tr>
    </w:tbl>
    <w:p w:rsidRPr="002D7007" w:rsidR="00C33946" w:rsidP="00C33946" w:rsidRDefault="00C33946" w14:paraId="135747A6" w14:textId="77777777">
      <w:pPr>
        <w:pStyle w:val="Niveau2"/>
        <w:numPr>
          <w:ilvl w:val="0"/>
          <w:numId w:val="0"/>
        </w:numPr>
      </w:pPr>
      <w:r w:rsidRPr="002D7007">
        <w:t xml:space="preserve"> </w:t>
      </w:r>
    </w:p>
    <w:p w:rsidRPr="00561AEE" w:rsidR="00C33946" w:rsidP="00C33946" w:rsidRDefault="00C33946" w14:paraId="16647077" w14:textId="77777777">
      <w:pPr>
        <w:pStyle w:val="Overskrift3"/>
        <w:numPr>
          <w:ilvl w:val="0"/>
          <w:numId w:val="0"/>
        </w:numPr>
        <w:ind w:left="822" w:hanging="822"/>
      </w:pPr>
      <w:r>
        <w:br w:type="page"/>
      </w:r>
      <w:r>
        <w:lastRenderedPageBreak/>
        <w:t xml:space="preserve">Bilag </w:t>
      </w:r>
      <w:r>
        <w:fldChar w:fldCharType="begin"/>
      </w:r>
      <w:r>
        <w:instrText xml:space="preserve"> REF _Ref283718658 \r \h </w:instrText>
      </w:r>
      <w:r>
        <w:fldChar w:fldCharType="separate"/>
      </w:r>
      <w:r>
        <w:t>9.2</w:t>
      </w:r>
      <w:r>
        <w:fldChar w:fldCharType="end"/>
      </w:r>
      <w:r>
        <w:t>:</w:t>
      </w:r>
      <w:r>
        <w:tab/>
      </w:r>
      <w:r>
        <w:t>Budget ove</w:t>
      </w:r>
      <w:bookmarkStart w:name="_GoBack" w:id="110"/>
      <w:bookmarkEnd w:id="110"/>
      <w:r>
        <w:t>r driftudgifter, jf. erhvervslejelovens § 5, stk. 2.</w:t>
      </w:r>
    </w:p>
    <w:p w:rsidR="00C33946" w:rsidP="00C33946" w:rsidRDefault="00C33946" w14:paraId="263B51CF" w14:textId="77777777">
      <w:pPr>
        <w:pStyle w:val="Overskrift3"/>
        <w:numPr>
          <w:ilvl w:val="0"/>
          <w:numId w:val="0"/>
        </w:numPr>
        <w:ind w:left="822" w:hanging="822"/>
      </w:pPr>
    </w:p>
    <w:p w:rsidR="00C33946" w:rsidP="00C33946" w:rsidRDefault="00C33946" w14:paraId="4CBE3E1A" w14:textId="77777777">
      <w:pPr>
        <w:pStyle w:val="Niveau2"/>
        <w:numPr>
          <w:ilvl w:val="0"/>
          <w:numId w:val="0"/>
        </w:numPr>
      </w:pPr>
      <w:r w:rsidRPr="002D7007">
        <w:t xml:space="preserve">Dette bilag vedlægges Aftalen til opfyldelse af specifikationskravet ifølge Erhvervslejelovens § 5, stk. </w:t>
      </w:r>
      <w:r>
        <w:t>2</w:t>
      </w:r>
      <w:r w:rsidRPr="002D7007">
        <w:t xml:space="preserve">, og angiver de budgetterede udgifter for perioden 1. januar </w:t>
      </w:r>
      <w:r w:rsidRPr="0025614D">
        <w:rPr>
          <w:highlight w:val="yellow"/>
        </w:rPr>
        <w:t>201x</w:t>
      </w:r>
      <w:r w:rsidRPr="002D7007">
        <w:t xml:space="preserve"> - 31. december </w:t>
      </w:r>
      <w:r w:rsidRPr="0025614D">
        <w:rPr>
          <w:highlight w:val="yellow"/>
        </w:rPr>
        <w:t>201x</w:t>
      </w:r>
      <w:r w:rsidRPr="002D7007">
        <w:t>. Nedenstående tal er baseret på udgifterne for</w:t>
      </w:r>
      <w:r w:rsidRPr="002D7007">
        <w:rPr>
          <w:b/>
        </w:rPr>
        <w:t xml:space="preserve"> </w:t>
      </w:r>
      <w:r w:rsidRPr="0025614D">
        <w:rPr>
          <w:highlight w:val="yellow"/>
        </w:rPr>
        <w:t>201x</w:t>
      </w:r>
      <w:r>
        <w:t>, og er anslået af Udlejer</w:t>
      </w:r>
      <w:r w:rsidRPr="002D7007">
        <w:t xml:space="preserve">. </w:t>
      </w:r>
    </w:p>
    <w:p w:rsidRPr="002D7007" w:rsidR="00C33946" w:rsidP="00C33946" w:rsidRDefault="00C33946" w14:paraId="3961455C" w14:textId="77777777">
      <w:pPr>
        <w:pStyle w:val="Niveau2"/>
        <w:numPr>
          <w:ilvl w:val="0"/>
          <w:numId w:val="0"/>
        </w:numPr>
      </w:pPr>
      <w:r w:rsidRPr="002D7007">
        <w:t xml:space="preserve">Skønnede ydelser i henhold til </w:t>
      </w:r>
      <w:r>
        <w:t xml:space="preserve">lejekontraktens punkt </w:t>
      </w:r>
      <w:r>
        <w:fldChar w:fldCharType="begin"/>
      </w:r>
      <w:r>
        <w:instrText xml:space="preserve"> REF _Ref283720144 \r \h </w:instrText>
      </w:r>
      <w:r>
        <w:fldChar w:fldCharType="separate"/>
      </w:r>
      <w:r>
        <w:t>9</w:t>
      </w:r>
      <w:r>
        <w:fldChar w:fldCharType="end"/>
      </w:r>
      <w:r w:rsidRPr="002D7007">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165"/>
        <w:gridCol w:w="2402"/>
        <w:gridCol w:w="2240"/>
      </w:tblGrid>
      <w:tr w:rsidRPr="003464E3" w:rsidR="00C33946" w:rsidTr="00E2118D" w14:paraId="47DF15AA" w14:textId="77777777">
        <w:tc>
          <w:tcPr>
            <w:tcW w:w="4290" w:type="dxa"/>
            <w:shd w:val="clear" w:color="auto" w:fill="E6E6E6"/>
          </w:tcPr>
          <w:p w:rsidRPr="003464E3" w:rsidR="00C33946" w:rsidP="00E2118D" w:rsidRDefault="00C33946" w14:paraId="63AEB30F" w14:textId="77777777">
            <w:pPr>
              <w:pStyle w:val="Niveau2"/>
              <w:numPr>
                <w:ilvl w:val="0"/>
                <w:numId w:val="0"/>
              </w:numPr>
              <w:rPr>
                <w:lang w:val="en-GB"/>
              </w:rPr>
            </w:pPr>
            <w:r w:rsidRPr="003464E3">
              <w:rPr>
                <w:lang w:val="en-GB"/>
              </w:rPr>
              <w:t>Udgiftsart</w:t>
            </w:r>
          </w:p>
        </w:tc>
        <w:tc>
          <w:tcPr>
            <w:tcW w:w="2464" w:type="dxa"/>
            <w:shd w:val="clear" w:color="auto" w:fill="E6E6E6"/>
          </w:tcPr>
          <w:p w:rsidRPr="002D7007" w:rsidR="00C33946" w:rsidP="00E2118D" w:rsidRDefault="00C33946" w14:paraId="40184215" w14:textId="77777777">
            <w:pPr>
              <w:pStyle w:val="Niveau2"/>
              <w:numPr>
                <w:ilvl w:val="0"/>
                <w:numId w:val="0"/>
              </w:numPr>
            </w:pPr>
            <w:r w:rsidRPr="002D7007">
              <w:t xml:space="preserve">Anslået udgift for </w:t>
            </w:r>
            <w:r>
              <w:t>e</w:t>
            </w:r>
            <w:r w:rsidRPr="002D7007">
              <w:t>jendommen i DKK</w:t>
            </w:r>
          </w:p>
        </w:tc>
        <w:tc>
          <w:tcPr>
            <w:tcW w:w="2279" w:type="dxa"/>
            <w:shd w:val="clear" w:color="auto" w:fill="E6E6E6"/>
          </w:tcPr>
          <w:p w:rsidRPr="003464E3" w:rsidR="00C33946" w:rsidP="00E2118D" w:rsidRDefault="00C33946" w14:paraId="7DABEE3A" w14:textId="77777777">
            <w:pPr>
              <w:pStyle w:val="Niveau2"/>
              <w:numPr>
                <w:ilvl w:val="0"/>
                <w:numId w:val="0"/>
              </w:numPr>
              <w:rPr>
                <w:lang w:val="en-GB"/>
              </w:rPr>
            </w:pPr>
            <w:r w:rsidRPr="003464E3">
              <w:rPr>
                <w:lang w:val="en-GB"/>
              </w:rPr>
              <w:t>Lejemålets andel i DKK</w:t>
            </w:r>
          </w:p>
        </w:tc>
      </w:tr>
      <w:tr w:rsidRPr="003464E3" w:rsidR="00C33946" w:rsidTr="00E2118D" w14:paraId="1C6AD536" w14:textId="77777777">
        <w:tc>
          <w:tcPr>
            <w:tcW w:w="4290" w:type="dxa"/>
            <w:shd w:val="clear" w:color="auto" w:fill="auto"/>
          </w:tcPr>
          <w:p w:rsidRPr="002D7007" w:rsidR="00C33946" w:rsidP="00E2118D" w:rsidRDefault="00C33946" w14:paraId="544EF87E"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749FDC87"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33DC1051"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35356C54" w14:textId="77777777">
        <w:tc>
          <w:tcPr>
            <w:tcW w:w="4290" w:type="dxa"/>
            <w:shd w:val="clear" w:color="auto" w:fill="auto"/>
          </w:tcPr>
          <w:p w:rsidRPr="002D7007" w:rsidR="00C33946" w:rsidP="00E2118D" w:rsidRDefault="00C33946" w14:paraId="49822DAB"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221EC3AD"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1145936D"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198262C3" w14:textId="77777777">
        <w:tc>
          <w:tcPr>
            <w:tcW w:w="4290" w:type="dxa"/>
            <w:shd w:val="clear" w:color="auto" w:fill="auto"/>
          </w:tcPr>
          <w:p w:rsidRPr="002D7007" w:rsidR="00C33946" w:rsidP="00E2118D" w:rsidRDefault="00C33946" w14:paraId="5D89A10A"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03F3E443"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3E8899D5"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7CAC667B" w14:textId="77777777">
        <w:tc>
          <w:tcPr>
            <w:tcW w:w="4290" w:type="dxa"/>
            <w:shd w:val="clear" w:color="auto" w:fill="auto"/>
          </w:tcPr>
          <w:p w:rsidRPr="002D7007" w:rsidR="00C33946" w:rsidP="00E2118D" w:rsidRDefault="00C33946" w14:paraId="3A139946"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1CEBE261"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205875D0"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73FDF677" w14:textId="77777777">
        <w:tc>
          <w:tcPr>
            <w:tcW w:w="4290" w:type="dxa"/>
            <w:shd w:val="clear" w:color="auto" w:fill="auto"/>
          </w:tcPr>
          <w:p w:rsidRPr="002D7007" w:rsidR="00C33946" w:rsidP="00E2118D" w:rsidRDefault="00C33946" w14:paraId="7CE4662E"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6130E952"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2C73DD4F"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46DA59FF" w14:textId="77777777">
        <w:tc>
          <w:tcPr>
            <w:tcW w:w="4290" w:type="dxa"/>
            <w:shd w:val="clear" w:color="auto" w:fill="auto"/>
          </w:tcPr>
          <w:p w:rsidRPr="002D7007" w:rsidR="00C33946" w:rsidP="00E2118D" w:rsidRDefault="00C33946" w14:paraId="70E51A1B"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202766C9"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229EF2EE"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7EE5598F" w14:textId="77777777">
        <w:tc>
          <w:tcPr>
            <w:tcW w:w="4290" w:type="dxa"/>
            <w:shd w:val="clear" w:color="auto" w:fill="auto"/>
          </w:tcPr>
          <w:p w:rsidRPr="002D7007" w:rsidR="00C33946" w:rsidP="00E2118D" w:rsidRDefault="00C33946" w14:paraId="41BB54B1"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4AACE7F6"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664BA427"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1A2F41AF" w14:textId="77777777">
        <w:tc>
          <w:tcPr>
            <w:tcW w:w="4290" w:type="dxa"/>
            <w:shd w:val="clear" w:color="auto" w:fill="auto"/>
          </w:tcPr>
          <w:p w:rsidRPr="002D7007" w:rsidR="00C33946" w:rsidP="00E2118D" w:rsidRDefault="00C33946" w14:paraId="3FA9CAA5" w14:textId="77777777">
            <w:pPr>
              <w:pStyle w:val="Niveau2"/>
              <w:numPr>
                <w:ilvl w:val="0"/>
                <w:numId w:val="0"/>
              </w:numPr>
            </w:pPr>
            <w:r w:rsidRPr="003464E3">
              <w:rPr>
                <w:highlight w:val="yellow"/>
              </w:rPr>
              <w:t>*</w:t>
            </w:r>
          </w:p>
        </w:tc>
        <w:tc>
          <w:tcPr>
            <w:tcW w:w="2464" w:type="dxa"/>
            <w:shd w:val="clear" w:color="auto" w:fill="auto"/>
          </w:tcPr>
          <w:p w:rsidRPr="003464E3" w:rsidR="00C33946" w:rsidP="00E2118D" w:rsidRDefault="00C33946" w14:paraId="6FCFF3FB" w14:textId="77777777">
            <w:pPr>
              <w:pStyle w:val="Niveau2"/>
              <w:numPr>
                <w:ilvl w:val="0"/>
                <w:numId w:val="0"/>
              </w:numPr>
              <w:rPr>
                <w:lang w:val="en-GB"/>
              </w:rPr>
            </w:pPr>
            <w:r w:rsidRPr="003464E3">
              <w:rPr>
                <w:lang w:val="en-GB"/>
              </w:rPr>
              <w:t xml:space="preserve">DKK </w:t>
            </w:r>
            <w:r w:rsidRPr="003464E3">
              <w:rPr>
                <w:b/>
                <w:highlight w:val="yellow"/>
                <w:lang w:val="en-GB"/>
              </w:rPr>
              <w:t>*</w:t>
            </w:r>
          </w:p>
        </w:tc>
        <w:tc>
          <w:tcPr>
            <w:tcW w:w="2279" w:type="dxa"/>
            <w:shd w:val="clear" w:color="auto" w:fill="auto"/>
          </w:tcPr>
          <w:p w:rsidRPr="003464E3" w:rsidR="00C33946" w:rsidP="00E2118D" w:rsidRDefault="00C33946" w14:paraId="17CFCE6F" w14:textId="77777777">
            <w:pPr>
              <w:pStyle w:val="Niveau2"/>
              <w:numPr>
                <w:ilvl w:val="0"/>
                <w:numId w:val="0"/>
              </w:numPr>
              <w:rPr>
                <w:lang w:val="en-GB"/>
              </w:rPr>
            </w:pPr>
            <w:r w:rsidRPr="003464E3">
              <w:rPr>
                <w:lang w:val="en-GB"/>
              </w:rPr>
              <w:t xml:space="preserve">DKK </w:t>
            </w:r>
            <w:r w:rsidRPr="003464E3">
              <w:rPr>
                <w:highlight w:val="yellow"/>
                <w:lang w:val="en-GB"/>
              </w:rPr>
              <w:t>*</w:t>
            </w:r>
            <w:r w:rsidRPr="003464E3">
              <w:rPr>
                <w:lang w:val="en-GB"/>
              </w:rPr>
              <w:t xml:space="preserve"> </w:t>
            </w:r>
          </w:p>
        </w:tc>
      </w:tr>
      <w:tr w:rsidRPr="003464E3" w:rsidR="00C33946" w:rsidTr="00E2118D" w14:paraId="230C33CF" w14:textId="77777777">
        <w:tc>
          <w:tcPr>
            <w:tcW w:w="4290" w:type="dxa"/>
            <w:shd w:val="clear" w:color="auto" w:fill="auto"/>
          </w:tcPr>
          <w:p w:rsidRPr="003464E3" w:rsidR="00C33946" w:rsidP="00E2118D" w:rsidRDefault="00C33946" w14:paraId="21F78362" w14:textId="77777777">
            <w:pPr>
              <w:pStyle w:val="Niveau2"/>
              <w:numPr>
                <w:ilvl w:val="0"/>
                <w:numId w:val="0"/>
              </w:numPr>
              <w:rPr>
                <w:b/>
              </w:rPr>
            </w:pPr>
            <w:r w:rsidRPr="003464E3">
              <w:rPr>
                <w:b/>
              </w:rPr>
              <w:t>I alt</w:t>
            </w:r>
          </w:p>
        </w:tc>
        <w:tc>
          <w:tcPr>
            <w:tcW w:w="2464" w:type="dxa"/>
            <w:shd w:val="clear" w:color="auto" w:fill="auto"/>
          </w:tcPr>
          <w:p w:rsidRPr="003464E3" w:rsidR="00C33946" w:rsidP="00E2118D" w:rsidRDefault="00C33946" w14:paraId="2F7811E8" w14:textId="77777777">
            <w:pPr>
              <w:pStyle w:val="Niveau2"/>
              <w:numPr>
                <w:ilvl w:val="0"/>
                <w:numId w:val="0"/>
              </w:numPr>
              <w:rPr>
                <w:b/>
              </w:rPr>
            </w:pPr>
            <w:r w:rsidRPr="003464E3">
              <w:rPr>
                <w:b/>
              </w:rPr>
              <w:t xml:space="preserve">DKK </w:t>
            </w:r>
            <w:r w:rsidRPr="003464E3">
              <w:rPr>
                <w:b/>
                <w:highlight w:val="yellow"/>
              </w:rPr>
              <w:t>*</w:t>
            </w:r>
          </w:p>
        </w:tc>
        <w:tc>
          <w:tcPr>
            <w:tcW w:w="2279" w:type="dxa"/>
            <w:shd w:val="clear" w:color="auto" w:fill="auto"/>
          </w:tcPr>
          <w:p w:rsidRPr="003464E3" w:rsidR="00C33946" w:rsidP="00E2118D" w:rsidRDefault="00C33946" w14:paraId="2C53B9D0" w14:textId="77777777">
            <w:pPr>
              <w:pStyle w:val="Niveau2"/>
              <w:numPr>
                <w:ilvl w:val="0"/>
                <w:numId w:val="0"/>
              </w:numPr>
              <w:rPr>
                <w:b/>
              </w:rPr>
            </w:pPr>
            <w:r w:rsidRPr="003464E3">
              <w:rPr>
                <w:b/>
              </w:rPr>
              <w:t xml:space="preserve">DKK </w:t>
            </w:r>
            <w:r w:rsidRPr="003464E3">
              <w:rPr>
                <w:b/>
                <w:highlight w:val="yellow"/>
              </w:rPr>
              <w:t>*</w:t>
            </w:r>
          </w:p>
        </w:tc>
      </w:tr>
    </w:tbl>
    <w:p w:rsidRPr="005674CB" w:rsidR="00C33946" w:rsidP="00C33946" w:rsidRDefault="00C33946" w14:paraId="262C5E79" w14:textId="77777777">
      <w:pPr>
        <w:pStyle w:val="Niveau2"/>
        <w:numPr>
          <w:ilvl w:val="0"/>
          <w:numId w:val="0"/>
        </w:numPr>
      </w:pPr>
      <w:r w:rsidRPr="002D7007">
        <w:t xml:space="preserve"> </w:t>
      </w:r>
    </w:p>
    <w:p w:rsidRPr="005674CB" w:rsidR="00C33946" w:rsidP="00C33946" w:rsidRDefault="00C33946" w14:paraId="0F310C5F" w14:textId="77777777">
      <w:pPr>
        <w:pStyle w:val="Niveau2"/>
        <w:numPr>
          <w:ilvl w:val="0"/>
          <w:numId w:val="0"/>
        </w:numPr>
        <w:ind w:left="822" w:hanging="822"/>
      </w:pPr>
    </w:p>
    <w:p w:rsidRPr="00C33946" w:rsidR="00AF6E14" w:rsidP="00C33946" w:rsidRDefault="00AF6E14" w14:paraId="554350F5" w14:textId="77777777"/>
    <w:sectPr w:rsidRPr="00C33946" w:rsidR="00AF6E14" w:rsidSect="00A56FAD">
      <w:headerReference w:type="default" r:id="rId10"/>
      <w:footerReference w:type="even" r:id="rId11"/>
      <w:footerReference w:type="default" r:id="rId12"/>
      <w:headerReference w:type="first" r:id="rId13"/>
      <w:footerReference w:type="first" r:id="rId14"/>
      <w:type w:val="continuous"/>
      <w:pgSz w:w="11907" w:h="16840" w:orient="portrait"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890" w:rsidRDefault="00C64890" w14:paraId="108BB6C6" w14:textId="77777777">
      <w:r>
        <w:separator/>
      </w:r>
    </w:p>
  </w:endnote>
  <w:endnote w:type="continuationSeparator" w:id="0">
    <w:p w:rsidR="00C64890" w:rsidRDefault="00C64890" w14:paraId="2EF0245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08" w:rsidRDefault="00C17308" w14:paraId="04572EC6" w14:textId="77777777">
    <w:pPr>
      <w:pStyle w:val="Sidefod"/>
      <w:framePr w:wrap="around" w:hAnchor="margin" w:vAnchor="text" w:xAlign="center" w:y="1"/>
    </w:pPr>
    <w:r>
      <w:fldChar w:fldCharType="begin"/>
    </w:r>
    <w:r>
      <w:instrText xml:space="preserve">PAGE  </w:instrText>
    </w:r>
    <w:r>
      <w:fldChar w:fldCharType="end"/>
    </w:r>
  </w:p>
  <w:p w:rsidR="00C17308" w:rsidRDefault="00C17308" w14:paraId="1FAA0F7D" w14:textId="7777777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DB61A9" w:rsidR="0008056A" w:rsidP="00DB61A9" w:rsidRDefault="00A512CB" w14:paraId="3D0A762B" w14:textId="77777777">
    <w:pPr>
      <w:pStyle w:val="GFV02"/>
      <w:ind w:left="-1106"/>
    </w:pPr>
    <w:bookmarkStart w:name="bmkLogoFooter1" w:id="114"/>
    <w:r>
      <w:rPr>
        <w:lang w:eastAsia="da-DK"/>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14"/>
    <w:r w:rsidR="00DB61A9">
      <w:tab/>
    </w:r>
    <w:bookmarkStart w:name="bmkDokNr" w:id="115"/>
    <w:r w:rsidR="00DB61A9">
      <w:fldChar w:fldCharType="begin"/>
    </w:r>
    <w:r w:rsidR="00DB61A9">
      <w:instrText xml:space="preserve"> DOCPROPERTY iManageFooter \* MERGEFORMAT </w:instrText>
    </w:r>
    <w:r w:rsidR="00DB61A9">
      <w:fldChar w:fldCharType="separate"/>
    </w:r>
    <w:r w:rsidR="32DDB216">
      <w:rPr/>
      <w:t xml:space="preserve"> </w:t>
    </w:r>
    <w:r w:rsidR="00DB61A9">
      <w:fldChar w:fldCharType="end"/>
    </w:r>
    <w:bookmarkStart w:name="bmkGFFooter" w:id="116"/>
    <w:bookmarkEnd w:id="115"/>
    <w:bookmarkEnd w:id="116"/>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6F7098" w:rsidR="00C17308" w:rsidP="00D57302" w:rsidRDefault="00A512CB" w14:paraId="78745346" w14:textId="77777777">
    <w:pPr>
      <w:pStyle w:val="GFV02"/>
      <w:ind w:left="-1106"/>
    </w:pPr>
    <w:bookmarkStart w:name="bmkLogoFooter" w:id="118"/>
    <w:r>
      <w:rPr>
        <w:lang w:eastAsia="da-DK"/>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18"/>
    <w:r w:rsidR="00D57302">
      <w:tab/>
    </w:r>
    <w:bookmarkStart w:name="bmkDokNr1" w:id="119"/>
    <w:bookmarkEnd w:id="119"/>
    <w:r w:rsidR="32DDB216">
      <w:rPr/>
      <w:t xml:space="preserve"> </w:t>
    </w:r>
    <w:bookmarkStart w:name="bmkGFFooter1" w:id="120"/>
    <w:r w:rsidR="00D57302">
      <w:fldChar w:fldCharType="begin"/>
    </w:r>
    <w:r w:rsidR="00D57302">
      <w:instrText xml:space="preserve"> DOCPROPERTY iManageFooter \* MERGEFORMAT </w:instrText>
    </w:r>
    <w:r w:rsidR="00D57302">
      <w:fldChar w:fldCharType="separate"/>
    </w:r>
    <w:r w:rsidR="32DDB216">
      <w:rPr/>
      <w:t xml:space="preserve"> </w:t>
    </w:r>
    <w:r w:rsidR="00D57302">
      <w:fldChar w:fldCharType="end"/>
    </w:r>
    <w:bookmarkEnd w:id="12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890" w:rsidRDefault="00C64890" w14:paraId="03CDCF35" w14:textId="77777777">
      <w:r>
        <w:separator/>
      </w:r>
    </w:p>
  </w:footnote>
  <w:footnote w:type="continuationSeparator" w:id="0">
    <w:p w:rsidR="00C64890" w:rsidRDefault="00C64890" w14:paraId="5F73E93C" w14:textId="77777777">
      <w:r>
        <w:continuationSeparator/>
      </w:r>
    </w:p>
  </w:footnote>
  <w:footnote w:id="1">
    <w:p w:rsidR="00C33946" w:rsidP="00C33946" w:rsidRDefault="00C33946" w14:paraId="67B445C4" w14:textId="77777777">
      <w:pPr>
        <w:pStyle w:val="Fodnotetekst"/>
      </w:pPr>
      <w:r>
        <w:rPr>
          <w:rStyle w:val="Fodnotehenvisning"/>
        </w:rPr>
        <w:footnoteRef/>
      </w:r>
      <w:r>
        <w:t xml:space="preserve"> Opfyldelses- og retsevne for parterne bør undersøges nærmere, herunder hvem der kan tegne de respektive parter.</w:t>
      </w:r>
    </w:p>
  </w:footnote>
  <w:footnote w:id="2">
    <w:p w:rsidR="00C33946" w:rsidP="00C33946" w:rsidRDefault="00C33946" w14:paraId="09E56552" w14:textId="77777777">
      <w:pPr>
        <w:pStyle w:val="Fodnotetekst"/>
      </w:pPr>
      <w:r>
        <w:rPr>
          <w:rStyle w:val="Fodnotehenvisning"/>
        </w:rPr>
        <w:footnoteRef/>
      </w:r>
      <w:r>
        <w:t xml:space="preserve"> Udlejervenlige bestemmelser</w:t>
      </w:r>
    </w:p>
  </w:footnote>
  <w:footnote w:id="3">
    <w:p w:rsidR="00C33946" w:rsidP="00C33946" w:rsidRDefault="00C33946" w14:paraId="406CAA98" w14:textId="77777777">
      <w:pPr>
        <w:pStyle w:val="Fodnotetekst"/>
      </w:pPr>
      <w:r>
        <w:rPr>
          <w:rStyle w:val="Fodnotehenvisning"/>
        </w:rPr>
        <w:footnoteRef/>
      </w:r>
      <w:r>
        <w:t xml:space="preserve"> Den gode rådgivning bør indebære en indledende vurdering af, om lejen er nogenlunde markedskonform. Det kan eksempelvis gøres ved at tjekke seneste udgave af Colliers markedsrapporter (</w:t>
      </w:r>
      <w:hyperlink w:history="1" r:id="rId1">
        <w:r w:rsidRPr="000868DE">
          <w:rPr>
            <w:rStyle w:val="Hyperlink"/>
          </w:rPr>
          <w:t>http://www.colliers.com/da-dk/denmark/insights/research-the-market</w:t>
        </w:r>
      </w:hyperlink>
      <w:r>
        <w:t xml:space="preserve">). </w:t>
      </w:r>
    </w:p>
  </w:footnote>
  <w:footnote w:id="4">
    <w:p w:rsidR="00C33946" w:rsidP="00C33946" w:rsidRDefault="00C33946" w14:paraId="23D95EB7" w14:textId="77777777">
      <w:pPr>
        <w:pStyle w:val="Fodnotetekst"/>
      </w:pPr>
      <w:r>
        <w:rPr>
          <w:rStyle w:val="Fodnotehenvisning"/>
        </w:rPr>
        <w:footnoteRef/>
      </w:r>
      <w:r>
        <w:t xml:space="preserve"> Bemærk, at udlejning af fast ejendom som udgangspunkt er momsfritaget, jf. momslovens § 13, stk. 1, nr. 8, men udlejning af erhvervsejendomme registreres ofte frivilligt, jf. momslovens § 51. Skal afklares, om det er tilfældet.</w:t>
      </w:r>
    </w:p>
  </w:footnote>
  <w:footnote w:id="5">
    <w:p w:rsidR="00C33946" w:rsidP="00C33946" w:rsidRDefault="00C33946" w14:paraId="65134F9F" w14:textId="77777777">
      <w:pPr>
        <w:pStyle w:val="Fodnotetekst"/>
      </w:pPr>
      <w:r>
        <w:rPr>
          <w:rStyle w:val="Fodnotehenvisning"/>
        </w:rPr>
        <w:footnoteRef/>
      </w:r>
      <w:r>
        <w:t xml:space="preserve"> Henset til de seneste års udvikling i nettoprisindekset (som har været ca. 1 % p.a.), bør man som lejer kræve, at mimimumsreguleringen er 1 % med et loft på omkring 3 %. </w:t>
      </w:r>
    </w:p>
  </w:footnote>
  <w:footnote w:id="6">
    <w:p w:rsidR="00C33946" w:rsidP="00C33946" w:rsidRDefault="00C33946" w14:paraId="30E268FE" w14:textId="77777777">
      <w:pPr>
        <w:pStyle w:val="Fodnotetekst"/>
      </w:pPr>
      <w:r>
        <w:rPr>
          <w:rStyle w:val="Fodnotehenvisning"/>
        </w:rPr>
        <w:footnoteRef/>
      </w:r>
      <w:r>
        <w:t xml:space="preserve"> Hvis udlejer tillige skal kunne kræve forbedringsforhøjelser, jf. EL § 31, skal der tages forbehold herfor.</w:t>
      </w:r>
    </w:p>
  </w:footnote>
  <w:footnote w:id="7">
    <w:p w:rsidR="00C33946" w:rsidP="00C33946" w:rsidRDefault="00C33946" w14:paraId="78E2B721" w14:textId="77777777">
      <w:pPr>
        <w:pStyle w:val="Fodnotetekst"/>
      </w:pPr>
      <w:r>
        <w:rPr>
          <w:rStyle w:val="Fodnotehenvisning"/>
        </w:rPr>
        <w:footnoteRef/>
      </w:r>
      <w:r>
        <w:t xml:space="preserve"> Overvej krav til garantistillende bank, fx at det skal være en ”systemisk vigtig bank”. </w:t>
      </w:r>
    </w:p>
  </w:footnote>
  <w:footnote w:id="8">
    <w:p w:rsidR="00C33946" w:rsidP="00C33946" w:rsidRDefault="00C33946" w14:paraId="2C986B8B" w14:textId="77777777">
      <w:pPr>
        <w:pStyle w:val="Fodnotetekst"/>
      </w:pPr>
      <w:r>
        <w:rPr>
          <w:rStyle w:val="Fodnotehenvisning"/>
        </w:rPr>
        <w:footnoteRef/>
      </w:r>
      <w:r>
        <w:t xml:space="preserve"> Fravigelse/uddybning af EL § 47, stk. 1</w:t>
      </w:r>
    </w:p>
  </w:footnote>
  <w:footnote w:id="9">
    <w:p w:rsidR="00C33946" w:rsidP="00C33946" w:rsidRDefault="00C33946" w14:paraId="6E628564" w14:textId="77777777">
      <w:pPr>
        <w:pStyle w:val="Fodnotetekst"/>
      </w:pPr>
      <w:r>
        <w:rPr>
          <w:rStyle w:val="Fodnotehenvisning"/>
        </w:rPr>
        <w:footnoteRef/>
      </w:r>
      <w:r>
        <w:t xml:space="preserve"> Bemærk fravigelse af EL § 46, stk. 2</w:t>
      </w:r>
    </w:p>
  </w:footnote>
  <w:footnote w:id="10">
    <w:p w:rsidR="00C33946" w:rsidP="00C33946" w:rsidRDefault="00C33946" w14:paraId="54A43B9F" w14:textId="77777777">
      <w:pPr>
        <w:pStyle w:val="Fodnotetekst"/>
      </w:pPr>
      <w:r>
        <w:rPr>
          <w:rStyle w:val="Fodnotehenvisning"/>
        </w:rPr>
        <w:footnoteRef/>
      </w:r>
      <w:r>
        <w:t xml:space="preserve"> Undersøg bekendtgørelse om energimærkning af bygninger (ved udarbejdelsen bekg. nr. 673 af 25. juni 2012) for afklaring af, om ejendommen er omfattet af pligt til energimærkning eller undtaget – se særligt bekendtgørelsens §§ 3-5.</w:t>
      </w:r>
    </w:p>
  </w:footnote>
  <w:footnote w:id="11">
    <w:p w:rsidR="00C33946" w:rsidP="00C33946" w:rsidRDefault="00C33946" w14:paraId="3B902AFD" w14:textId="77777777">
      <w:pPr>
        <w:pStyle w:val="Fodnotetekst"/>
      </w:pPr>
      <w:r>
        <w:rPr>
          <w:rStyle w:val="Fodnotehenvisning"/>
        </w:rPr>
        <w:footnoteRef/>
      </w:r>
      <w:r>
        <w:t xml:space="preserve"> Det bør overvejes, om lejen alternativt skal indeholder skatter og afgifter, jf. EL §§ 10-12. I så fald skal udgangspunktet for fremtidige reguleringer angives, jf. EL § 5, stk. 4.</w:t>
      </w:r>
    </w:p>
  </w:footnote>
  <w:footnote w:id="12">
    <w:p w:rsidR="00C33946" w:rsidP="00C33946" w:rsidRDefault="00C33946" w14:paraId="24CDF8CA" w14:textId="77777777">
      <w:pPr>
        <w:pStyle w:val="Fodnotetekst"/>
      </w:pPr>
      <w:r>
        <w:rPr>
          <w:rStyle w:val="Fodnotehenvisning"/>
        </w:rPr>
        <w:footnoteRef/>
      </w:r>
      <w:r>
        <w:t xml:space="preserve"> Bestemmelsen er primært velegnet ved enkeltbrugerejendomme.</w:t>
      </w:r>
    </w:p>
  </w:footnote>
  <w:footnote w:id="13">
    <w:p w:rsidR="00C33946" w:rsidP="00C33946" w:rsidRDefault="00C33946" w14:paraId="0CCE1ECC" w14:textId="77777777">
      <w:pPr>
        <w:pStyle w:val="Fodnotetekst"/>
      </w:pPr>
      <w:r>
        <w:rPr>
          <w:rStyle w:val="Fodnotehenvisning"/>
        </w:rPr>
        <w:footnoteRef/>
      </w:r>
      <w:r>
        <w:t xml:space="preserve"> Hvis lejemålet overtages nyopført, bør der indføjes særskilt regulering af, hvorledes ændringer m.v. i forhold til indretningsbeskrivelse håndteres.</w:t>
      </w:r>
    </w:p>
  </w:footnote>
  <w:footnote w:id="14">
    <w:p w:rsidR="00C33946" w:rsidP="00C33946" w:rsidRDefault="00C33946" w14:paraId="5A80418A" w14:textId="77777777">
      <w:pPr>
        <w:pStyle w:val="Fodnotetekst"/>
      </w:pPr>
      <w:r>
        <w:rPr>
          <w:rStyle w:val="Fodnotehenvisning"/>
        </w:rPr>
        <w:footnoteRef/>
      </w:r>
      <w:r>
        <w:t xml:space="preserve"> Primært relevant for enkeltbrugerejendom. Hvis flerbruger, bør udlejer forestå ren- og vedligeholdelse (evt. mod lejernes refusion af omkostningen).</w:t>
      </w:r>
    </w:p>
  </w:footnote>
  <w:footnote w:id="15">
    <w:p w:rsidR="00C33946" w:rsidP="00C33946" w:rsidRDefault="00C33946" w14:paraId="055F2547" w14:textId="77777777">
      <w:pPr>
        <w:pStyle w:val="Fodnotetekst"/>
      </w:pPr>
      <w:r>
        <w:rPr>
          <w:rStyle w:val="Fodnotehenvisning"/>
        </w:rPr>
        <w:footnoteRef/>
      </w:r>
      <w:r>
        <w:t xml:space="preserve"> Overvej om hensyn til lejers virksomhed nødvendiggør indskrænkning af udlejers ret til at foretage arbejder, ex. i forbindelse med julehandel etc.</w:t>
      </w:r>
    </w:p>
  </w:footnote>
  <w:footnote w:id="16">
    <w:p w:rsidR="00C33946" w:rsidP="00C33946" w:rsidRDefault="00C33946" w14:paraId="2E25B59D" w14:textId="77777777">
      <w:pPr>
        <w:pStyle w:val="Fodnotetekst"/>
      </w:pPr>
      <w:r>
        <w:rPr>
          <w:rStyle w:val="Fodnotehenvisning"/>
        </w:rPr>
        <w:footnoteRef/>
      </w:r>
      <w:r>
        <w:t xml:space="preserve"> NB – fravigelse af EL § 26, stk. 1 i lejers favør.</w:t>
      </w:r>
    </w:p>
  </w:footnote>
  <w:footnote w:id="17">
    <w:p w:rsidR="00C33946" w:rsidP="00C33946" w:rsidRDefault="00C33946" w14:paraId="77B510F0" w14:textId="77777777">
      <w:pPr>
        <w:pStyle w:val="Fodnotetekst"/>
      </w:pPr>
      <w:r>
        <w:rPr>
          <w:rStyle w:val="Fodnotehenvisning"/>
        </w:rPr>
        <w:footnoteRef/>
      </w:r>
      <w:r>
        <w:t xml:space="preserve"> Bilagshenvisningen skal opdateres baseret på formuleringen i punkt 10.1.</w:t>
      </w:r>
    </w:p>
  </w:footnote>
  <w:footnote w:id="18">
    <w:p w:rsidR="00C33946" w:rsidP="00C33946" w:rsidRDefault="00C33946" w14:paraId="7857BD45" w14:textId="77777777">
      <w:pPr>
        <w:pStyle w:val="Fodnotetekst"/>
      </w:pPr>
      <w:r>
        <w:rPr>
          <w:rStyle w:val="Fodnotehenvisning"/>
        </w:rPr>
        <w:footnoteRef/>
      </w:r>
      <w:r>
        <w:t xml:space="preserve"> Hvis udlejer repræsenteres, bør der lægges op til, at kun udlejer indhenter tilbud. </w:t>
      </w:r>
    </w:p>
  </w:footnote>
  <w:footnote w:id="19">
    <w:p w:rsidR="00C33946" w:rsidP="00C33946" w:rsidRDefault="00C33946" w14:paraId="59050A75" w14:textId="77777777">
      <w:pPr>
        <w:pStyle w:val="Fodnotetekst"/>
      </w:pPr>
      <w:r>
        <w:rPr>
          <w:rStyle w:val="Fodnotehenvisning"/>
        </w:rPr>
        <w:footnoteRef/>
      </w:r>
      <w:r>
        <w:t xml:space="preserve"> Der ses ofte bestemmelser om tvisteløsning om kapitalseringsværdien efter skønslignende regler.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56FAD" w:rsidR="00C17308" w:rsidP="009F4FAC" w:rsidRDefault="00A512CB" w14:paraId="77A3AF67" w14:textId="77777777">
    <w:pPr>
      <w:pStyle w:val="GFV02"/>
      <w:ind w:left="-1106"/>
    </w:pPr>
    <w:bookmarkStart w:name="bmkLogoHeader1" w:id="111"/>
    <w:r>
      <w:rPr>
        <w:lang w:eastAsia="da-DK"/>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11"/>
    <w:r w:rsidRPr="00144144" w:rsidR="00F573EA">
      <w:rPr>
        <w:lang w:eastAsia="da-DK"/>
      </w:rPr>
      <mc:AlternateContent>
        <mc:Choice Requires="wps">
          <w:drawing>
            <wp:anchor distT="0" distB="0" distL="114300" distR="114300" simplePos="0" relativeHeight="251659264"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rsidRPr="007559E1" w:rsidR="00F573EA" w:rsidP="00F573EA" w:rsidRDefault="00F573EA" w14:paraId="5EC3A7AB" w14:textId="77269BBE">
                          <w:pPr>
                            <w:rPr>
                              <w:sz w:val="12"/>
                              <w:szCs w:val="12"/>
                            </w:rPr>
                          </w:pPr>
                          <w:bookmarkStart w:name="bmkSide" w:id="112"/>
                          <w:r>
                            <w:rPr>
                              <w:sz w:val="12"/>
                              <w:szCs w:val="12"/>
                            </w:rPr>
                            <w:t>Side</w:t>
                          </w:r>
                          <w:bookmarkEnd w:id="112"/>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C33946">
                            <w:rPr>
                              <w:noProof/>
                              <w:sz w:val="12"/>
                              <w:szCs w:val="12"/>
                            </w:rPr>
                            <w:t>15</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4FA84C">
            <v:shapetype id="_x0000_t202" coordsize="21600,21600" o:spt="202" path="m,l,21600r21600,l21600,xe" w14:anchorId="0A3F2EA2">
              <v:stroke joinstyle="miter"/>
              <v:path gradientshapeok="t" o:connecttype="rect"/>
            </v:shapetype>
            <v:shape id="Tekstfelt 9" style="position:absolute;left:0;text-align:left;margin-left:-54.45pt;margin-top:128.7pt;width:42.2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">
              <v:textbox>
                <w:txbxContent>
                  <w:p w:rsidRPr="007559E1" w:rsidR="00F573EA" w:rsidP="00F573EA" w:rsidRDefault="00F573EA" w14:paraId="4174BBE0" w14:textId="77269BBE">
                    <w:pPr>
                      <w:rPr>
                        <w:sz w:val="12"/>
                        <w:szCs w:val="12"/>
                      </w:rPr>
                    </w:pPr>
                    <w:r>
                      <w:rPr>
                        <w:sz w:val="12"/>
                        <w:szCs w:val="12"/>
                      </w:rPr>
                      <w:t>Side</w:t>
                    </w:r>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C33946">
                      <w:rPr>
                        <w:noProof/>
                        <w:sz w:val="12"/>
                        <w:szCs w:val="12"/>
                      </w:rPr>
                      <w:t>15</w:t>
                    </w:r>
                    <w:r w:rsidRPr="007559E1">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56FAD" w:rsidR="00C17308" w:rsidP="009F4FAC" w:rsidRDefault="00A512CB" w14:paraId="7E2A2A73" w14:textId="77777777">
    <w:pPr>
      <w:pStyle w:val="GFV02"/>
      <w:ind w:left="-1106"/>
    </w:pPr>
    <w:bookmarkStart w:name="bmkLogoHeader" w:id="117"/>
    <w:r w:rsidR="32DDB216">
      <w:drawing>
        <wp:inline wp14:editId="1CC7D40A" wp14:anchorId="64CAE267">
          <wp:extent cx="362713" cy="304801"/>
          <wp:effectExtent l="0" t="0" r="0" b="0"/>
          <wp:docPr id="3" name="Billede 3" title=""/>
          <wp:cNvGraphicFramePr>
            <a:graphicFrameLocks noChangeAspect="1"/>
          </wp:cNvGraphicFramePr>
          <a:graphic>
            <a:graphicData uri="http://schemas.openxmlformats.org/drawingml/2006/picture">
              <pic:pic>
                <pic:nvPicPr>
                  <pic:cNvPr id="0" name="Billede 3"/>
                  <pic:cNvPicPr/>
                </pic:nvPicPr>
                <pic:blipFill>
                  <a:blip r:embed="R1f341f48307044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713" cy="304801"/>
                  </a:xfrm>
                  <a:prstGeom prst="rect">
                    <a:avLst/>
                  </a:prstGeom>
                </pic:spPr>
              </pic:pic>
            </a:graphicData>
          </a:graphic>
        </wp:inline>
      </w:drawing>
    </w:r>
    <w:bookmarkEnd w:id="11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08492D8"/>
    <w:lvl w:ilvl="0">
      <w:start w:val="1"/>
      <w:numFmt w:val="decimal"/>
      <w:lvlText w:val="%1."/>
      <w:lvlJc w:val="left"/>
      <w:pPr>
        <w:tabs>
          <w:tab w:val="num" w:pos="643"/>
        </w:tabs>
        <w:ind w:left="643" w:hanging="360"/>
      </w:pPr>
    </w:lvl>
  </w:abstractNum>
  <w:abstractNum w:abstractNumId="1" w15:restartNumberingAfterBreak="0">
    <w:nsid w:val="FFFFFF88"/>
    <w:multiLevelType w:val="multilevel"/>
    <w:tmpl w:val="0E90FC82"/>
    <w:lvl w:ilvl="0">
      <w:start w:val="1"/>
      <w:numFmt w:val="decimal"/>
      <w:lvlText w:val="%1."/>
      <w:lvlJc w:val="left"/>
      <w:pPr>
        <w:tabs>
          <w:tab w:val="num" w:pos="360"/>
        </w:tabs>
        <w:ind w:left="360" w:hanging="360"/>
      </w:pPr>
    </w:lvl>
  </w:abstractNum>
  <w:abstractNum w:abstractNumId="2"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16011D"/>
    <w:multiLevelType w:val="hybridMultilevel"/>
    <w:tmpl w:val="32E25486"/>
    <w:lvl w:ilvl="0">
      <w:start w:val="1"/>
      <w:numFmt w:val="none"/>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3CC3730"/>
    <w:multiLevelType w:val="hybrid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hint="default" w:ascii="Georgia" w:hAnsi="Georgia"/>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7"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hint="default" w:ascii="Georgia" w:hAnsi="Georgia"/>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8" w15:restartNumberingAfterBreak="0">
    <w:nsid w:val="1B7D461F"/>
    <w:multiLevelType w:val="hybridMultilevel"/>
    <w:tmpl w:val="C1962756"/>
    <w:lvl w:ilvl="0" w:tplc="8ECA56D2">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D468D8"/>
    <w:multiLevelType w:val="hybridMultilevel"/>
    <w:tmpl w:val="A24EF70A"/>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10" w15:restartNumberingAfterBreak="0">
    <w:nsid w:val="1F3C79BA"/>
    <w:multiLevelType w:val="hybridMultilevel"/>
    <w:tmpl w:val="C1C08E22"/>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2" w15:restartNumberingAfterBreak="0">
    <w:nsid w:val="302242E6"/>
    <w:multiLevelType w:val="hybrid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5007219"/>
    <w:multiLevelType w:val="hybrid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4"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C32F4A"/>
    <w:multiLevelType w:val="hybrid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ABC4A48"/>
    <w:multiLevelType w:val="hybrid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19"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BA75230"/>
    <w:multiLevelType w:val="hybridMultilevel"/>
    <w:tmpl w:val="4DE48412"/>
    <w:lvl w:ilvl="0" w:tplc="2F8EC89A">
      <w:start w:val="1"/>
      <w:numFmt w:val="bullet"/>
      <w:pStyle w:val="Opstilling-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60CF1E5C"/>
    <w:multiLevelType w:val="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23" w15:restartNumberingAfterBreak="0">
    <w:nsid w:val="60FB3CC8"/>
    <w:multiLevelType w:val="multilevel"/>
    <w:tmpl w:val="7304E6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2262"/>
        </w:tabs>
        <w:ind w:left="2262" w:hanging="360"/>
      </w:pPr>
      <w:rPr>
        <w:rFonts w:hint="default" w:ascii="Courier New" w:hAnsi="Courier New" w:cs="Courier New"/>
      </w:rPr>
    </w:lvl>
    <w:lvl w:ilvl="2" w:tplc="04060005" w:tentative="1">
      <w:start w:val="1"/>
      <w:numFmt w:val="bullet"/>
      <w:lvlText w:val=""/>
      <w:lvlJc w:val="left"/>
      <w:pPr>
        <w:tabs>
          <w:tab w:val="num" w:pos="2982"/>
        </w:tabs>
        <w:ind w:left="2982" w:hanging="360"/>
      </w:pPr>
      <w:rPr>
        <w:rFonts w:hint="default" w:ascii="Wingdings" w:hAnsi="Wingdings"/>
      </w:rPr>
    </w:lvl>
    <w:lvl w:ilvl="3" w:tplc="04060001" w:tentative="1">
      <w:start w:val="1"/>
      <w:numFmt w:val="bullet"/>
      <w:lvlText w:val=""/>
      <w:lvlJc w:val="left"/>
      <w:pPr>
        <w:tabs>
          <w:tab w:val="num" w:pos="3702"/>
        </w:tabs>
        <w:ind w:left="3702" w:hanging="360"/>
      </w:pPr>
      <w:rPr>
        <w:rFonts w:hint="default" w:ascii="Symbol" w:hAnsi="Symbol"/>
      </w:rPr>
    </w:lvl>
    <w:lvl w:ilvl="4" w:tplc="04060003" w:tentative="1">
      <w:start w:val="1"/>
      <w:numFmt w:val="bullet"/>
      <w:lvlText w:val="o"/>
      <w:lvlJc w:val="left"/>
      <w:pPr>
        <w:tabs>
          <w:tab w:val="num" w:pos="4422"/>
        </w:tabs>
        <w:ind w:left="4422" w:hanging="360"/>
      </w:pPr>
      <w:rPr>
        <w:rFonts w:hint="default" w:ascii="Courier New" w:hAnsi="Courier New" w:cs="Courier New"/>
      </w:rPr>
    </w:lvl>
    <w:lvl w:ilvl="5" w:tplc="04060005" w:tentative="1">
      <w:start w:val="1"/>
      <w:numFmt w:val="bullet"/>
      <w:lvlText w:val=""/>
      <w:lvlJc w:val="left"/>
      <w:pPr>
        <w:tabs>
          <w:tab w:val="num" w:pos="5142"/>
        </w:tabs>
        <w:ind w:left="5142" w:hanging="360"/>
      </w:pPr>
      <w:rPr>
        <w:rFonts w:hint="default" w:ascii="Wingdings" w:hAnsi="Wingdings"/>
      </w:rPr>
    </w:lvl>
    <w:lvl w:ilvl="6" w:tplc="04060001" w:tentative="1">
      <w:start w:val="1"/>
      <w:numFmt w:val="bullet"/>
      <w:lvlText w:val=""/>
      <w:lvlJc w:val="left"/>
      <w:pPr>
        <w:tabs>
          <w:tab w:val="num" w:pos="5862"/>
        </w:tabs>
        <w:ind w:left="5862" w:hanging="360"/>
      </w:pPr>
      <w:rPr>
        <w:rFonts w:hint="default" w:ascii="Symbol" w:hAnsi="Symbol"/>
      </w:rPr>
    </w:lvl>
    <w:lvl w:ilvl="7" w:tplc="04060003" w:tentative="1">
      <w:start w:val="1"/>
      <w:numFmt w:val="bullet"/>
      <w:lvlText w:val="o"/>
      <w:lvlJc w:val="left"/>
      <w:pPr>
        <w:tabs>
          <w:tab w:val="num" w:pos="6582"/>
        </w:tabs>
        <w:ind w:left="6582" w:hanging="360"/>
      </w:pPr>
      <w:rPr>
        <w:rFonts w:hint="default" w:ascii="Courier New" w:hAnsi="Courier New" w:cs="Courier New"/>
      </w:rPr>
    </w:lvl>
    <w:lvl w:ilvl="8" w:tplc="04060005" w:tentative="1">
      <w:start w:val="1"/>
      <w:numFmt w:val="bullet"/>
      <w:lvlText w:val=""/>
      <w:lvlJc w:val="left"/>
      <w:pPr>
        <w:tabs>
          <w:tab w:val="num" w:pos="7302"/>
        </w:tabs>
        <w:ind w:left="7302" w:hanging="360"/>
      </w:pPr>
      <w:rPr>
        <w:rFonts w:hint="default" w:ascii="Wingdings" w:hAnsi="Wingdings"/>
      </w:rPr>
    </w:lvl>
  </w:abstractNum>
  <w:abstractNum w:abstractNumId="25"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5B21DE7"/>
    <w:multiLevelType w:val="multilevel"/>
    <w:tmpl w:val="A0205B80"/>
    <w:lvl w:ilvl="0" w:tplc="C81431EA">
      <w:start w:val="1"/>
      <w:numFmt w:val="bullet"/>
      <w:pStyle w:val="Spalteopstilling-streg"/>
      <w:lvlText w:val="–"/>
      <w:lvlJc w:val="left"/>
      <w:pPr>
        <w:tabs>
          <w:tab w:val="num" w:pos="1440"/>
        </w:tabs>
        <w:ind w:left="1440" w:hanging="360"/>
      </w:pPr>
      <w:rPr>
        <w:rFonts w:hint="default" w:ascii="Courier New" w:hAnsi="Courier New"/>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6A603DEE"/>
    <w:multiLevelType w:val="multilevel"/>
    <w:tmpl w:val="A374353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DA05CAA"/>
    <w:multiLevelType w:val="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30" w15:restartNumberingAfterBreak="0">
    <w:nsid w:val="6FEE5914"/>
    <w:multiLevelType w:val="hybridMultilevel"/>
    <w:tmpl w:val="0E9CD400"/>
    <w:lvl w:ilvl="0" w:tplc="BDA64060">
      <w:start w:val="1"/>
      <w:numFmt w:val="bullet"/>
      <w:pStyle w:val="OpstillingNotat-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1"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9921FF2"/>
    <w:multiLevelType w:val="multilevel"/>
    <w:tmpl w:val="86FE276C"/>
    <w:lvl w:ilvl="0" w:tplc="7F76493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6"/>
  </w:num>
  <w:num w:numId="3">
    <w:abstractNumId w:val="24"/>
  </w:num>
  <w:num w:numId="4">
    <w:abstractNumId w:val="2"/>
  </w:num>
  <w:num w:numId="5">
    <w:abstractNumId w:val="16"/>
  </w:num>
  <w:num w:numId="6">
    <w:abstractNumId w:val="7"/>
  </w:num>
  <w:num w:numId="7">
    <w:abstractNumId w:val="6"/>
  </w:num>
  <w:num w:numId="8">
    <w:abstractNumId w:val="16"/>
  </w:num>
  <w:num w:numId="9">
    <w:abstractNumId w:val="7"/>
  </w:num>
  <w:num w:numId="10">
    <w:abstractNumId w:val="24"/>
  </w:num>
  <w:num w:numId="11">
    <w:abstractNumId w:val="2"/>
  </w:num>
  <w:num w:numId="12">
    <w:abstractNumId w:val="6"/>
  </w:num>
  <w:num w:numId="13">
    <w:abstractNumId w:val="16"/>
  </w:num>
  <w:num w:numId="14">
    <w:abstractNumId w:val="7"/>
  </w:num>
  <w:num w:numId="15">
    <w:abstractNumId w:val="24"/>
  </w:num>
  <w:num w:numId="16">
    <w:abstractNumId w:val="2"/>
  </w:num>
  <w:num w:numId="17">
    <w:abstractNumId w:val="6"/>
  </w:num>
  <w:num w:numId="18">
    <w:abstractNumId w:val="16"/>
  </w:num>
  <w:num w:numId="19">
    <w:abstractNumId w:val="7"/>
  </w:num>
  <w:num w:numId="20">
    <w:abstractNumId w:val="24"/>
  </w:num>
  <w:num w:numId="21">
    <w:abstractNumId w:val="2"/>
  </w:num>
  <w:num w:numId="22">
    <w:abstractNumId w:val="9"/>
  </w:num>
  <w:num w:numId="23">
    <w:abstractNumId w:val="13"/>
  </w:num>
  <w:num w:numId="24">
    <w:abstractNumId w:val="8"/>
  </w:num>
  <w:num w:numId="25">
    <w:abstractNumId w:val="33"/>
  </w:num>
  <w:num w:numId="26">
    <w:abstractNumId w:val="27"/>
  </w:num>
  <w:num w:numId="27">
    <w:abstractNumId w:val="15"/>
  </w:num>
  <w:num w:numId="28">
    <w:abstractNumId w:val="28"/>
  </w:num>
  <w:num w:numId="29">
    <w:abstractNumId w:val="29"/>
  </w:num>
  <w:num w:numId="30">
    <w:abstractNumId w:val="17"/>
  </w:num>
  <w:num w:numId="31">
    <w:abstractNumId w:val="26"/>
  </w:num>
  <w:num w:numId="32">
    <w:abstractNumId w:val="25"/>
  </w:num>
  <w:num w:numId="33">
    <w:abstractNumId w:val="12"/>
  </w:num>
  <w:num w:numId="34">
    <w:abstractNumId w:val="18"/>
  </w:num>
  <w:num w:numId="35">
    <w:abstractNumId w:val="3"/>
  </w:num>
  <w:num w:numId="36">
    <w:abstractNumId w:val="23"/>
  </w:num>
  <w:num w:numId="37">
    <w:abstractNumId w:val="4"/>
  </w:num>
  <w:num w:numId="38">
    <w:abstractNumId w:val="32"/>
  </w:num>
  <w:num w:numId="39">
    <w:abstractNumId w:val="20"/>
  </w:num>
  <w:num w:numId="40">
    <w:abstractNumId w:val="5"/>
  </w:num>
  <w:num w:numId="41">
    <w:abstractNumId w:val="14"/>
  </w:num>
  <w:num w:numId="42">
    <w:abstractNumId w:val="1"/>
  </w:num>
  <w:num w:numId="43">
    <w:abstractNumId w:val="0"/>
  </w:num>
  <w:num w:numId="44">
    <w:abstractNumId w:val="11"/>
  </w:num>
  <w:num w:numId="45">
    <w:abstractNumId w:val="22"/>
  </w:num>
  <w:num w:numId="46">
    <w:abstractNumId w:val="19"/>
  </w:num>
  <w:num w:numId="47">
    <w:abstractNumId w:val="31"/>
  </w:num>
  <w:num w:numId="48">
    <w:abstractNumId w:val="30"/>
  </w:num>
  <w:num w:numId="49">
    <w:abstractNumId w:val="21"/>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0"/>
  <w:activeWritingStyle w:lang="da-DK" w:vendorID="666" w:dllVersion="513" w:checkStyle="1" w:appName="MSWord"/>
  <w:activeWritingStyle w:lang="da-DK" w:vendorID="22" w:dllVersion="513"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0"/>
    <w:rsid w:val="00013E17"/>
    <w:rsid w:val="00016233"/>
    <w:rsid w:val="00042006"/>
    <w:rsid w:val="00045582"/>
    <w:rsid w:val="0008056A"/>
    <w:rsid w:val="000E3104"/>
    <w:rsid w:val="000F7A3D"/>
    <w:rsid w:val="00114276"/>
    <w:rsid w:val="0011645D"/>
    <w:rsid w:val="001220AB"/>
    <w:rsid w:val="00146224"/>
    <w:rsid w:val="001652C7"/>
    <w:rsid w:val="00167D70"/>
    <w:rsid w:val="0017779C"/>
    <w:rsid w:val="0018016D"/>
    <w:rsid w:val="0018734E"/>
    <w:rsid w:val="001D77F9"/>
    <w:rsid w:val="001E3090"/>
    <w:rsid w:val="00260B17"/>
    <w:rsid w:val="002843BC"/>
    <w:rsid w:val="002D54A5"/>
    <w:rsid w:val="00303A7F"/>
    <w:rsid w:val="00342B07"/>
    <w:rsid w:val="003433FB"/>
    <w:rsid w:val="003439EE"/>
    <w:rsid w:val="003675CA"/>
    <w:rsid w:val="00411D90"/>
    <w:rsid w:val="00417786"/>
    <w:rsid w:val="00447712"/>
    <w:rsid w:val="00493980"/>
    <w:rsid w:val="004C763A"/>
    <w:rsid w:val="005C17BA"/>
    <w:rsid w:val="00603145"/>
    <w:rsid w:val="00673CB9"/>
    <w:rsid w:val="006B41D3"/>
    <w:rsid w:val="006F7098"/>
    <w:rsid w:val="00727131"/>
    <w:rsid w:val="00817511"/>
    <w:rsid w:val="008522A4"/>
    <w:rsid w:val="0085599D"/>
    <w:rsid w:val="00856AFD"/>
    <w:rsid w:val="00864DD5"/>
    <w:rsid w:val="00867311"/>
    <w:rsid w:val="00872054"/>
    <w:rsid w:val="00875E76"/>
    <w:rsid w:val="008932BE"/>
    <w:rsid w:val="008B12D5"/>
    <w:rsid w:val="0093490C"/>
    <w:rsid w:val="00937D2B"/>
    <w:rsid w:val="00955CD0"/>
    <w:rsid w:val="00965316"/>
    <w:rsid w:val="009738BC"/>
    <w:rsid w:val="00987782"/>
    <w:rsid w:val="009B058B"/>
    <w:rsid w:val="009C0D24"/>
    <w:rsid w:val="009D21C9"/>
    <w:rsid w:val="009E37AC"/>
    <w:rsid w:val="009F4FAC"/>
    <w:rsid w:val="009F7038"/>
    <w:rsid w:val="00A512CB"/>
    <w:rsid w:val="00A56FAD"/>
    <w:rsid w:val="00AD4BCD"/>
    <w:rsid w:val="00AE4042"/>
    <w:rsid w:val="00AF11D3"/>
    <w:rsid w:val="00AF6E14"/>
    <w:rsid w:val="00B01B90"/>
    <w:rsid w:val="00B84B9A"/>
    <w:rsid w:val="00B91C4C"/>
    <w:rsid w:val="00BD4A71"/>
    <w:rsid w:val="00C17308"/>
    <w:rsid w:val="00C33946"/>
    <w:rsid w:val="00C64890"/>
    <w:rsid w:val="00C8281D"/>
    <w:rsid w:val="00CA7904"/>
    <w:rsid w:val="00CB1963"/>
    <w:rsid w:val="00CC6FBC"/>
    <w:rsid w:val="00D00E38"/>
    <w:rsid w:val="00D01665"/>
    <w:rsid w:val="00D04EA8"/>
    <w:rsid w:val="00D1798B"/>
    <w:rsid w:val="00D35679"/>
    <w:rsid w:val="00D57302"/>
    <w:rsid w:val="00D671CB"/>
    <w:rsid w:val="00D71D9C"/>
    <w:rsid w:val="00D769C7"/>
    <w:rsid w:val="00D7749F"/>
    <w:rsid w:val="00D80A4D"/>
    <w:rsid w:val="00DB0D8F"/>
    <w:rsid w:val="00DB61A9"/>
    <w:rsid w:val="00DD6B1E"/>
    <w:rsid w:val="00E20811"/>
    <w:rsid w:val="00E339B5"/>
    <w:rsid w:val="00E562B3"/>
    <w:rsid w:val="00EB62A5"/>
    <w:rsid w:val="00EB7F2B"/>
    <w:rsid w:val="00F573EA"/>
    <w:rsid w:val="00F7598C"/>
    <w:rsid w:val="00F8578C"/>
    <w:rsid w:val="00FA6BBB"/>
    <w:rsid w:val="00FD2408"/>
    <w:rsid w:val="00FD5228"/>
    <w:rsid w:val="00FF0C22"/>
    <w:rsid w:val="32DDB216"/>
    <w:rsid w:val="4AB526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93A49"/>
  <w15:docId w15:val="{E88F3CC3-0DD7-41AD-82D4-BCE5D1E1FC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3946"/>
    <w:pPr>
      <w:spacing w:line="240" w:lineRule="atLeast"/>
    </w:pPr>
    <w:rPr>
      <w:rFonts w:ascii="Georgia" w:hAnsi="Georgia"/>
      <w:szCs w:val="24"/>
    </w:rPr>
  </w:style>
  <w:style w:type="paragraph" w:styleId="Overskrift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Overskrift1Tegn"/>
    <w:qFormat/>
    <w:rsid w:val="00E339B5"/>
    <w:pPr>
      <w:keepNext/>
      <w:numPr>
        <w:numId w:val="22"/>
      </w:numPr>
      <w:outlineLvl w:val="0"/>
    </w:pPr>
    <w:rPr>
      <w:rFonts w:cs="Arial"/>
      <w:b/>
      <w:bCs/>
      <w:szCs w:val="32"/>
    </w:rPr>
  </w:style>
  <w:style w:type="paragraph" w:styleId="Overskrift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Overskrift2Tegn"/>
    <w:qFormat/>
    <w:rsid w:val="00E339B5"/>
    <w:pPr>
      <w:keepNext/>
      <w:numPr>
        <w:ilvl w:val="1"/>
        <w:numId w:val="22"/>
      </w:numPr>
      <w:outlineLvl w:val="1"/>
    </w:pPr>
    <w:rPr>
      <w:rFonts w:cs="Arial"/>
      <w:bCs/>
      <w:iCs/>
      <w:szCs w:val="28"/>
    </w:rPr>
  </w:style>
  <w:style w:type="paragraph" w:styleId="Overskrift3">
    <w:name w:val="heading 3"/>
    <w:aliases w:val="H3,H31,Table Attribute Heading,Heading C,(Alt+3),L3,h31,h32,h311,h33,h312,h34,h313,h35,h314,h36,h315,h37,h316,h38,h317,h39,h318,h310,h319,h3110,h320,h3111,h321,h331,h3121,h341,h3131,h351,h3141,h361,h3151,h371,h3161,h381,h3171,h391,h3181,3m"/>
    <w:basedOn w:val="Normal"/>
    <w:next w:val="Niveau4"/>
    <w:qFormat/>
    <w:rsid w:val="00E339B5"/>
    <w:pPr>
      <w:keepNext/>
      <w:numPr>
        <w:ilvl w:val="2"/>
        <w:numId w:val="22"/>
      </w:numPr>
      <w:outlineLvl w:val="2"/>
    </w:pPr>
    <w:rPr>
      <w:rFonts w:cs="Arial"/>
      <w:bCs/>
      <w:szCs w:val="26"/>
    </w:rPr>
  </w:style>
  <w:style w:type="paragraph" w:styleId="Overskrift4">
    <w:name w:val="heading 4"/>
    <w:aliases w:val="h4,Second Level Heading HM,Subhead C,Heading Four,heading 4,H4,Exhibit,n,h4 sub sub heading,D Sub-Sub/Plain,Level 2 - (a),Level 2 - a,GPH Heading 4,Schedules,Sub-Minor,dash,4,14,l4,141,h41,l41,41,142,h42,l42,h43,a.,Map Title,42,parapoint,¶"/>
    <w:basedOn w:val="Normal"/>
    <w:next w:val="Niveau4"/>
    <w:qFormat/>
    <w:rsid w:val="00E339B5"/>
    <w:pPr>
      <w:keepNext/>
      <w:numPr>
        <w:ilvl w:val="3"/>
        <w:numId w:val="22"/>
      </w:numPr>
      <w:outlineLvl w:val="3"/>
    </w:pPr>
    <w:rPr>
      <w:bCs/>
      <w:szCs w:val="28"/>
    </w:rPr>
  </w:style>
  <w:style w:type="paragraph" w:styleId="Overskrift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qFormat/>
    <w:rsid w:val="00E339B5"/>
    <w:pPr>
      <w:keepNext/>
      <w:numPr>
        <w:ilvl w:val="4"/>
        <w:numId w:val="22"/>
      </w:numPr>
      <w:outlineLvl w:val="4"/>
    </w:pPr>
    <w:rPr>
      <w:bCs/>
      <w:iCs/>
      <w:szCs w:val="26"/>
    </w:rPr>
  </w:style>
  <w:style w:type="paragraph" w:styleId="Overskrift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qFormat/>
    <w:rsid w:val="00E339B5"/>
    <w:pPr>
      <w:keepNext/>
      <w:numPr>
        <w:ilvl w:val="5"/>
        <w:numId w:val="22"/>
      </w:numPr>
      <w:ind w:left="1730" w:hanging="454"/>
      <w:outlineLvl w:val="5"/>
    </w:pPr>
    <w:rPr>
      <w:bCs/>
      <w:szCs w:val="22"/>
    </w:rPr>
  </w:style>
  <w:style w:type="paragraph" w:styleId="Overskrift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qFormat/>
    <w:rsid w:val="00E339B5"/>
    <w:pPr>
      <w:numPr>
        <w:ilvl w:val="6"/>
        <w:numId w:val="22"/>
      </w:numPr>
      <w:spacing w:before="240" w:after="60"/>
      <w:outlineLvl w:val="6"/>
    </w:pPr>
    <w:rPr>
      <w:rFonts w:ascii="Times New Roman" w:hAnsi="Times New Roman"/>
      <w:sz w:val="24"/>
    </w:rPr>
  </w:style>
  <w:style w:type="paragraph" w:styleId="Overskrift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qFormat/>
    <w:rsid w:val="00E339B5"/>
    <w:pPr>
      <w:numPr>
        <w:ilvl w:val="7"/>
        <w:numId w:val="22"/>
      </w:numPr>
      <w:spacing w:before="240" w:after="60"/>
      <w:outlineLvl w:val="7"/>
    </w:pPr>
    <w:rPr>
      <w:rFonts w:ascii="Times New Roman" w:hAnsi="Times New Roman"/>
      <w:i/>
      <w:iCs/>
      <w:sz w:val="24"/>
    </w:rPr>
  </w:style>
  <w:style w:type="paragraph" w:styleId="Overskrift9">
    <w:name w:val="heading 9"/>
    <w:aliases w:val="Heading 9 (defunct),Legal Level 1.1.1.1.,Lev 9,h9 DO NOT USE,App Heading,Titre 10,App1,H9,level3(i),Body Text 8,h9,Heading 9(unused),progress,9,rb,req bullet,req1,heading 9,ITT t9,number,aat,Level (a),Bullet 2,Blank 5,appendix,App Headin,IT"/>
    <w:basedOn w:val="Normal"/>
    <w:next w:val="Normal"/>
    <w:qFormat/>
    <w:rsid w:val="00E339B5"/>
    <w:pPr>
      <w:numPr>
        <w:ilvl w:val="8"/>
        <w:numId w:val="22"/>
      </w:numPr>
      <w:spacing w:before="240" w:after="60"/>
      <w:outlineLvl w:val="8"/>
    </w:pPr>
    <w:rPr>
      <w:rFonts w:ascii="Arial" w:hAnsi="Arial" w:cs="Arial"/>
      <w:sz w:val="22"/>
      <w:szCs w:val="2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aliases w:val="h1 Tegn,A MAJOR/BOLD Tegn,Schedheading Tegn,Heading 1(Report Only) Tegn,h1 chapter heading Tegn,Section Heading Tegn,H1 Tegn,Attribute Heading 1 Tegn,Roman 14 B Heading Tegn,Roman 14 B Heading1 Tegn,Roman 14 B Heading2 Tegn,2 Tegn"/>
    <w:link w:val="Overskrift1"/>
    <w:rsid w:val="003439EE"/>
    <w:rPr>
      <w:rFonts w:ascii="Georgia" w:hAnsi="Georgia" w:cs="Arial"/>
      <w:b/>
      <w:bCs/>
      <w:szCs w:val="32"/>
    </w:rPr>
  </w:style>
  <w:style w:type="paragraph" w:styleId="Niveau3" w:customStyle="1">
    <w:name w:val="Niveau 3"/>
    <w:basedOn w:val="Overskrift3"/>
    <w:link w:val="Niveau3Tegn"/>
    <w:rsid w:val="00E339B5"/>
    <w:pPr>
      <w:keepNext w:val="0"/>
      <w:spacing w:after="240"/>
    </w:pPr>
  </w:style>
  <w:style w:type="paragraph" w:styleId="Niveau4" w:customStyle="1">
    <w:name w:val="Niveau 4"/>
    <w:basedOn w:val="Overskrift4"/>
    <w:rsid w:val="00E339B5"/>
    <w:pPr>
      <w:keepNext w:val="0"/>
      <w:spacing w:after="240"/>
    </w:pPr>
  </w:style>
  <w:style w:type="paragraph" w:styleId="Niveau5" w:customStyle="1">
    <w:name w:val="Niveau 5"/>
    <w:basedOn w:val="Overskrift5"/>
    <w:rsid w:val="00E339B5"/>
    <w:pPr>
      <w:keepNext w:val="0"/>
      <w:spacing w:after="240"/>
      <w:outlineLvl w:val="6"/>
    </w:pPr>
  </w:style>
  <w:style w:type="paragraph" w:styleId="Niveau6" w:customStyle="1">
    <w:name w:val="Niveau 6"/>
    <w:basedOn w:val="Overskrift6"/>
    <w:rsid w:val="00E339B5"/>
    <w:pPr>
      <w:keepNext w:val="0"/>
      <w:spacing w:after="240"/>
      <w:outlineLvl w:val="6"/>
    </w:pPr>
  </w:style>
  <w:style w:type="paragraph" w:styleId="Sidehoved">
    <w:name w:val="header"/>
    <w:basedOn w:val="Normal"/>
    <w:link w:val="SidehovedTegn"/>
    <w:rsid w:val="00E339B5"/>
    <w:rPr>
      <w:szCs w:val="18"/>
      <w:lang w:eastAsia="en-GB"/>
    </w:rPr>
  </w:style>
  <w:style w:type="character" w:styleId="SidehovedTegn" w:customStyle="1">
    <w:name w:val="Sidehoved Tegn"/>
    <w:link w:val="Sidehoved"/>
    <w:rsid w:val="00E339B5"/>
    <w:rPr>
      <w:rFonts w:ascii="Georgia" w:hAnsi="Georgia"/>
      <w:szCs w:val="18"/>
      <w:lang w:eastAsia="en-GB"/>
    </w:rPr>
  </w:style>
  <w:style w:type="paragraph" w:styleId="Sidefod">
    <w:name w:val="footer"/>
    <w:basedOn w:val="Normal"/>
    <w:rsid w:val="00E339B5"/>
    <w:rPr>
      <w:szCs w:val="18"/>
      <w:lang w:eastAsia="en-GB"/>
    </w:rPr>
  </w:style>
  <w:style w:type="paragraph" w:styleId="Part2" w:customStyle="1">
    <w:name w:val="Part2"/>
    <w:basedOn w:val="Normal"/>
    <w:next w:val="Brdtekst"/>
    <w:rsid w:val="008932BE"/>
    <w:pPr>
      <w:spacing w:after="240"/>
    </w:pPr>
  </w:style>
  <w:style w:type="paragraph" w:styleId="Brdtekst">
    <w:name w:val="Body Text"/>
    <w:basedOn w:val="Normal"/>
    <w:rsid w:val="00E339B5"/>
    <w:pPr>
      <w:spacing w:after="240"/>
    </w:pPr>
    <w:rPr>
      <w:szCs w:val="18"/>
      <w:lang w:eastAsia="en-GB"/>
    </w:rPr>
  </w:style>
  <w:style w:type="paragraph" w:styleId="Part1" w:customStyle="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E339B5"/>
    <w:pPr>
      <w:tabs>
        <w:tab w:val="left" w:pos="624"/>
        <w:tab w:val="right" w:leader="dot" w:pos="8789"/>
      </w:tabs>
    </w:pPr>
  </w:style>
  <w:style w:type="paragraph" w:styleId="Indholdsfortegnelse2">
    <w:name w:val="toc 2"/>
    <w:basedOn w:val="Normal"/>
    <w:next w:val="Normal"/>
    <w:autoRedefine/>
    <w:uiPriority w:val="39"/>
    <w:rsid w:val="00E339B5"/>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E339B5"/>
    <w:pPr>
      <w:tabs>
        <w:tab w:val="left" w:pos="624"/>
        <w:tab w:val="right" w:leader="dot" w:pos="8789"/>
      </w:tabs>
    </w:pPr>
  </w:style>
  <w:style w:type="paragraph" w:styleId="Fodnotetekst">
    <w:name w:val="footnote text"/>
    <w:basedOn w:val="Normal"/>
    <w:semiHidden/>
    <w:pPr>
      <w:spacing w:line="240" w:lineRule="auto"/>
    </w:pPr>
    <w:rPr>
      <w:sz w:val="16"/>
    </w:rPr>
  </w:style>
  <w:style w:type="paragraph" w:styleId="Vedr" w:customStyle="1">
    <w:name w:val="Vedr"/>
    <w:basedOn w:val="Normal"/>
    <w:next w:val="Normal"/>
    <w:link w:val="VedrTegn"/>
    <w:rsid w:val="00E339B5"/>
    <w:rPr>
      <w:b/>
      <w:szCs w:val="18"/>
      <w:lang w:eastAsia="en-GB"/>
    </w:rPr>
  </w:style>
  <w:style w:type="paragraph" w:styleId="GFV01" w:customStyle="1">
    <w:name w:val="GFV01"/>
    <w:basedOn w:val="Normal"/>
    <w:rsid w:val="00E339B5"/>
    <w:pPr>
      <w:spacing w:line="200" w:lineRule="atLeast"/>
      <w:ind w:left="-2835"/>
    </w:pPr>
    <w:rPr>
      <w:noProof/>
      <w:sz w:val="16"/>
      <w:szCs w:val="18"/>
      <w:lang w:eastAsia="en-GB"/>
    </w:rPr>
  </w:style>
  <w:style w:type="paragraph" w:styleId="GFV02" w:customStyle="1">
    <w:name w:val="GFV02"/>
    <w:basedOn w:val="Normal"/>
    <w:rsid w:val="00E339B5"/>
    <w:pPr>
      <w:tabs>
        <w:tab w:val="right" w:pos="8816"/>
      </w:tabs>
      <w:spacing w:line="200" w:lineRule="atLeast"/>
      <w:ind w:left="-822"/>
    </w:pPr>
    <w:rPr>
      <w:noProof/>
      <w:sz w:val="12"/>
      <w:szCs w:val="18"/>
      <w:lang w:eastAsia="en-GB"/>
    </w:rPr>
  </w:style>
  <w:style w:type="character" w:styleId="GFV03" w:customStyle="1">
    <w:name w:val="GFV03"/>
    <w:basedOn w:val="Standardskrifttypeiafsnit"/>
    <w:rsid w:val="00E339B5"/>
  </w:style>
  <w:style w:type="paragraph" w:styleId="Ref" w:customStyle="1">
    <w:name w:val="Ref"/>
    <w:basedOn w:val="Normal"/>
    <w:rsid w:val="00E339B5"/>
    <w:rPr>
      <w:sz w:val="16"/>
      <w:szCs w:val="18"/>
      <w:lang w:eastAsia="en-GB"/>
    </w:rPr>
  </w:style>
  <w:style w:type="paragraph" w:styleId="Ref06" w:customStyle="1">
    <w:name w:val="Ref06"/>
    <w:basedOn w:val="Ref"/>
    <w:rsid w:val="00E339B5"/>
    <w:pPr>
      <w:spacing w:line="120" w:lineRule="atLeast"/>
    </w:pPr>
    <w:rPr>
      <w:noProof/>
      <w:sz w:val="12"/>
      <w:szCs w:val="12"/>
    </w:rPr>
  </w:style>
  <w:style w:type="character" w:styleId="Sidetal">
    <w:name w:val="page number"/>
    <w:rsid w:val="00E339B5"/>
    <w:rPr>
      <w:rFonts w:ascii="Georgia" w:hAnsi="Georgia"/>
      <w:sz w:val="12"/>
    </w:rPr>
  </w:style>
  <w:style w:type="table" w:styleId="Tabel-Gitter">
    <w:name w:val="Table Grid"/>
    <w:basedOn w:val="Tabel-Normal"/>
    <w:rsid w:val="00E339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iveau2" w:customStyle="1">
    <w:name w:val="Niveau 2"/>
    <w:basedOn w:val="Overskrift2"/>
    <w:rsid w:val="00E339B5"/>
    <w:pPr>
      <w:keepNext w:val="0"/>
      <w:spacing w:after="240"/>
    </w:pPr>
  </w:style>
  <w:style w:type="paragraph" w:styleId="ForsideOverSkriftGr" w:customStyle="1">
    <w:name w:val="ForsideOverSkriftGrå"/>
    <w:basedOn w:val="Normal"/>
    <w:next w:val="ForsideUnderOverSkriftGr"/>
    <w:rsid w:val="00E339B5"/>
    <w:pPr>
      <w:ind w:left="-822"/>
    </w:pPr>
    <w:rPr>
      <w:color w:val="5F5F5D"/>
      <w:sz w:val="36"/>
      <w:szCs w:val="36"/>
      <w:lang w:eastAsia="en-GB"/>
    </w:rPr>
  </w:style>
  <w:style w:type="paragraph" w:styleId="ForsideUnderOverSkriftGr" w:customStyle="1">
    <w:name w:val="ForsideUnderOverSkriftGrå"/>
    <w:basedOn w:val="Normal"/>
    <w:next w:val="Normal"/>
    <w:rsid w:val="00E339B5"/>
    <w:pPr>
      <w:ind w:left="-822"/>
    </w:pPr>
    <w:rPr>
      <w:color w:val="5F5F5D"/>
      <w:sz w:val="24"/>
      <w:lang w:eastAsia="en-GB"/>
    </w:rPr>
  </w:style>
  <w:style w:type="paragraph" w:styleId="ForsideUdkasttekstGr" w:customStyle="1">
    <w:name w:val="ForsideUdkasttekstGrå"/>
    <w:basedOn w:val="Normal"/>
    <w:next w:val="ForsideOverSkriftGr"/>
    <w:rsid w:val="00E339B5"/>
    <w:pPr>
      <w:spacing w:after="240"/>
      <w:ind w:left="-822"/>
    </w:pPr>
    <w:rPr>
      <w:color w:val="5F5F5D"/>
      <w:szCs w:val="20"/>
      <w:lang w:eastAsia="en-GB"/>
    </w:rPr>
  </w:style>
  <w:style w:type="paragraph" w:styleId="Opstilling-Streg" w:customStyle="1">
    <w:name w:val="Opstilling - Streg"/>
    <w:basedOn w:val="Normal"/>
    <w:qFormat/>
    <w:rsid w:val="00E339B5"/>
    <w:pPr>
      <w:numPr>
        <w:numId w:val="3"/>
      </w:numPr>
      <w:tabs>
        <w:tab w:val="clear" w:pos="1182"/>
      </w:tabs>
      <w:spacing w:after="240"/>
      <w:ind w:left="1276" w:hanging="454"/>
    </w:pPr>
    <w:rPr>
      <w:szCs w:val="18"/>
      <w:lang w:eastAsia="en-GB"/>
    </w:rPr>
  </w:style>
  <w:style w:type="paragraph" w:styleId="Opstilling-tal0" w:customStyle="1">
    <w:name w:val="Opstilling - tal"/>
    <w:basedOn w:val="Normal"/>
    <w:rsid w:val="0018016D"/>
    <w:pPr>
      <w:tabs>
        <w:tab w:val="left" w:pos="822"/>
      </w:tabs>
      <w:spacing w:after="120"/>
    </w:pPr>
  </w:style>
  <w:style w:type="paragraph" w:styleId="OpstillingNotat-Tal0" w:customStyle="1">
    <w:name w:val="Opstilling Notat- Tal"/>
    <w:basedOn w:val="Normal"/>
    <w:rsid w:val="0018016D"/>
    <w:pPr>
      <w:spacing w:after="120" w:line="240" w:lineRule="auto"/>
    </w:pPr>
    <w:rPr>
      <w:szCs w:val="20"/>
    </w:rPr>
  </w:style>
  <w:style w:type="paragraph" w:styleId="OpstillingNotat-Tal" w:customStyle="1">
    <w:name w:val="Opstilling Notat - Tal"/>
    <w:basedOn w:val="Normal"/>
    <w:rsid w:val="00E339B5"/>
    <w:pPr>
      <w:numPr>
        <w:numId w:val="2"/>
      </w:numPr>
      <w:spacing w:after="240"/>
    </w:pPr>
    <w:rPr>
      <w:szCs w:val="20"/>
      <w:lang w:eastAsia="en-GB"/>
    </w:rPr>
  </w:style>
  <w:style w:type="paragraph" w:styleId="Prambel" w:customStyle="1">
    <w:name w:val="Præambel"/>
    <w:basedOn w:val="Normal"/>
    <w:rsid w:val="00E339B5"/>
    <w:pPr>
      <w:numPr>
        <w:numId w:val="6"/>
      </w:numPr>
      <w:tabs>
        <w:tab w:val="clear" w:pos="822"/>
      </w:tabs>
      <w:spacing w:after="240"/>
    </w:pPr>
    <w:rPr>
      <w:szCs w:val="18"/>
      <w:lang w:eastAsia="en-GB"/>
    </w:rPr>
  </w:style>
  <w:style w:type="character" w:styleId="Hyperlink">
    <w:name w:val="Hyperlink"/>
    <w:uiPriority w:val="99"/>
    <w:rsid w:val="00E339B5"/>
    <w:rPr>
      <w:color w:val="0000FF"/>
      <w:u w:val="single"/>
    </w:rPr>
  </w:style>
  <w:style w:type="character" w:styleId="VedrTegn" w:customStyle="1">
    <w:name w:val="Vedr Tegn"/>
    <w:link w:val="Vedr"/>
    <w:rsid w:val="00FD2408"/>
    <w:rPr>
      <w:rFonts w:ascii="Georgia" w:hAnsi="Georgia"/>
      <w:b/>
      <w:szCs w:val="18"/>
      <w:lang w:eastAsia="en-GB"/>
    </w:rPr>
  </w:style>
  <w:style w:type="paragraph" w:styleId="GFV04" w:customStyle="1">
    <w:name w:val="GFV04"/>
    <w:basedOn w:val="GFV01"/>
    <w:rsid w:val="00E339B5"/>
    <w:pPr>
      <w:ind w:left="-3119"/>
    </w:pPr>
  </w:style>
  <w:style w:type="paragraph" w:styleId="GFV05" w:customStyle="1">
    <w:name w:val="GFV05"/>
    <w:basedOn w:val="GFV02"/>
    <w:rsid w:val="00E339B5"/>
    <w:pPr>
      <w:ind w:left="-1106"/>
    </w:pPr>
  </w:style>
  <w:style w:type="paragraph" w:styleId="Opstilling-Tal" w:customStyle="1">
    <w:name w:val="Opstilling - Tal"/>
    <w:basedOn w:val="Normal"/>
    <w:rsid w:val="00E339B5"/>
    <w:pPr>
      <w:numPr>
        <w:numId w:val="4"/>
      </w:numPr>
      <w:spacing w:after="240"/>
    </w:pPr>
    <w:rPr>
      <w:szCs w:val="18"/>
      <w:lang w:eastAsia="en-GB"/>
    </w:rPr>
  </w:style>
  <w:style w:type="paragraph" w:styleId="OpstillingNotat-Streg" w:customStyle="1">
    <w:name w:val="Opstilling Notat - Streg"/>
    <w:basedOn w:val="Normal"/>
    <w:rsid w:val="00E339B5"/>
    <w:pPr>
      <w:numPr>
        <w:numId w:val="5"/>
      </w:numPr>
      <w:tabs>
        <w:tab w:val="clear" w:pos="1182"/>
        <w:tab w:val="left" w:pos="454"/>
      </w:tabs>
      <w:spacing w:after="240"/>
      <w:ind w:left="454" w:hanging="454"/>
    </w:pPr>
    <w:rPr>
      <w:szCs w:val="18"/>
      <w:lang w:eastAsia="en-GB"/>
    </w:rPr>
  </w:style>
  <w:style w:type="paragraph" w:styleId="Part" w:customStyle="1">
    <w:name w:val="Part"/>
    <w:basedOn w:val="Normal"/>
    <w:rsid w:val="00E339B5"/>
    <w:pPr>
      <w:spacing w:after="240"/>
    </w:pPr>
    <w:rPr>
      <w:color w:val="5F5F5B"/>
    </w:rPr>
  </w:style>
  <w:style w:type="paragraph" w:styleId="OpstillingNotat-at" w:customStyle="1">
    <w:name w:val="Opstilling Notat - at"/>
    <w:basedOn w:val="Normal"/>
    <w:rsid w:val="00E339B5"/>
    <w:pPr>
      <w:numPr>
        <w:numId w:val="33"/>
      </w:numPr>
      <w:tabs>
        <w:tab w:val="clear" w:pos="357"/>
        <w:tab w:val="num" w:pos="454"/>
      </w:tabs>
      <w:spacing w:after="240"/>
      <w:ind w:left="454" w:hanging="454"/>
    </w:pPr>
  </w:style>
  <w:style w:type="paragraph" w:styleId="BrdtekstMedIndryk" w:customStyle="1">
    <w:name w:val="BrødtekstMedIndryk"/>
    <w:basedOn w:val="Brdtekst"/>
    <w:rsid w:val="00E339B5"/>
    <w:pPr>
      <w:ind w:left="822"/>
    </w:pPr>
  </w:style>
  <w:style w:type="paragraph" w:styleId="Paragraf" w:customStyle="1">
    <w:name w:val="Paragraf"/>
    <w:basedOn w:val="Brdtekst"/>
    <w:rsid w:val="00E339B5"/>
    <w:pPr>
      <w:ind w:left="822" w:hanging="822"/>
    </w:pPr>
  </w:style>
  <w:style w:type="paragraph" w:styleId="Markeringsbobletekst">
    <w:name w:val="Balloon Text"/>
    <w:basedOn w:val="Normal"/>
    <w:link w:val="MarkeringsbobletekstTegn"/>
    <w:rsid w:val="00E339B5"/>
    <w:pPr>
      <w:spacing w:line="240" w:lineRule="auto"/>
    </w:pPr>
    <w:rPr>
      <w:rFonts w:ascii="Tahoma" w:hAnsi="Tahoma" w:cs="Tahoma"/>
      <w:sz w:val="16"/>
      <w:szCs w:val="16"/>
    </w:rPr>
  </w:style>
  <w:style w:type="character" w:styleId="MarkeringsbobletekstTegn" w:customStyle="1">
    <w:name w:val="Markeringsbobletekst Tegn"/>
    <w:link w:val="Markeringsbobletekst"/>
    <w:rsid w:val="00E339B5"/>
    <w:rPr>
      <w:rFonts w:ascii="Tahoma" w:hAnsi="Tahoma" w:cs="Tahoma"/>
      <w:sz w:val="16"/>
      <w:szCs w:val="16"/>
    </w:rPr>
  </w:style>
  <w:style w:type="paragraph" w:styleId="Brdtekst1" w:customStyle="1">
    <w:name w:val="Brødtekst1"/>
    <w:basedOn w:val="Normal"/>
    <w:qFormat/>
    <w:rsid w:val="00E339B5"/>
    <w:pPr>
      <w:spacing w:after="240"/>
    </w:pPr>
  </w:style>
  <w:style w:type="paragraph" w:styleId="Opstilling-at" w:customStyle="1">
    <w:name w:val="Opstilling - at"/>
    <w:basedOn w:val="Normal"/>
    <w:qFormat/>
    <w:rsid w:val="00E339B5"/>
    <w:pPr>
      <w:numPr>
        <w:numId w:val="23"/>
      </w:numPr>
      <w:spacing w:after="240"/>
    </w:pPr>
  </w:style>
  <w:style w:type="paragraph" w:styleId="sL-Spalteopstilling-bogstaver" w:customStyle="1">
    <w:name w:val="sL-Spalte opstilling - bogstaver"/>
    <w:basedOn w:val="Normal"/>
    <w:qFormat/>
    <w:rsid w:val="00E339B5"/>
    <w:pPr>
      <w:numPr>
        <w:numId w:val="30"/>
      </w:numPr>
    </w:pPr>
  </w:style>
  <w:style w:type="paragraph" w:styleId="Spalteopstilling-streg" w:customStyle="1">
    <w:name w:val="Spalte opstilling - streg"/>
    <w:basedOn w:val="Normal"/>
    <w:rsid w:val="00E339B5"/>
    <w:pPr>
      <w:numPr>
        <w:numId w:val="31"/>
      </w:numPr>
      <w:tabs>
        <w:tab w:val="clear" w:pos="1440"/>
        <w:tab w:val="left" w:pos="113"/>
      </w:tabs>
      <w:ind w:left="868" w:hanging="301"/>
    </w:pPr>
  </w:style>
  <w:style w:type="paragraph" w:styleId="sL-Niveau2" w:customStyle="1">
    <w:name w:val="sL-Niveau2"/>
    <w:basedOn w:val="Normal"/>
    <w:rsid w:val="00E339B5"/>
    <w:pPr>
      <w:numPr>
        <w:ilvl w:val="1"/>
        <w:numId w:val="26"/>
      </w:numPr>
      <w:tabs>
        <w:tab w:val="left" w:pos="567"/>
      </w:tabs>
      <w:outlineLvl w:val="1"/>
    </w:pPr>
  </w:style>
  <w:style w:type="paragraph" w:styleId="sL-Overskrift" w:customStyle="1">
    <w:name w:val="sL-Overskrift"/>
    <w:basedOn w:val="Normal"/>
    <w:next w:val="sL-Niveau2"/>
    <w:rsid w:val="00E339B5"/>
    <w:pPr>
      <w:numPr>
        <w:numId w:val="26"/>
      </w:numPr>
      <w:tabs>
        <w:tab w:val="left" w:pos="567"/>
      </w:tabs>
      <w:outlineLvl w:val="0"/>
    </w:pPr>
    <w:rPr>
      <w:b/>
    </w:rPr>
  </w:style>
  <w:style w:type="paragraph" w:styleId="sR-Niveau2" w:customStyle="1">
    <w:name w:val="sR-Niveau2"/>
    <w:basedOn w:val="Normal"/>
    <w:rsid w:val="00E339B5"/>
    <w:pPr>
      <w:numPr>
        <w:ilvl w:val="1"/>
        <w:numId w:val="27"/>
      </w:numPr>
      <w:tabs>
        <w:tab w:val="left" w:pos="567"/>
      </w:tabs>
      <w:outlineLvl w:val="0"/>
    </w:pPr>
  </w:style>
  <w:style w:type="paragraph" w:styleId="sR-Overskrift" w:customStyle="1">
    <w:name w:val="sR-Overskrift"/>
    <w:basedOn w:val="Normal"/>
    <w:next w:val="sR-Niveau2"/>
    <w:rsid w:val="00E339B5"/>
    <w:pPr>
      <w:numPr>
        <w:numId w:val="27"/>
      </w:numPr>
      <w:tabs>
        <w:tab w:val="left" w:pos="567"/>
      </w:tabs>
      <w:outlineLvl w:val="0"/>
    </w:pPr>
    <w:rPr>
      <w:b/>
    </w:rPr>
  </w:style>
  <w:style w:type="paragraph" w:styleId="sL-Spalteopstilling-Tal" w:customStyle="1">
    <w:name w:val="sL-Spalte opstilling - Tal"/>
    <w:basedOn w:val="Normal"/>
    <w:qFormat/>
    <w:rsid w:val="00E339B5"/>
    <w:pPr>
      <w:numPr>
        <w:numId w:val="32"/>
      </w:numPr>
    </w:pPr>
    <w:rPr>
      <w:lang w:val="en-GB"/>
    </w:rPr>
  </w:style>
  <w:style w:type="paragraph" w:styleId="sL-Niveau3" w:customStyle="1">
    <w:name w:val="sL-Niveau3"/>
    <w:basedOn w:val="Normal"/>
    <w:qFormat/>
    <w:rsid w:val="00E339B5"/>
    <w:pPr>
      <w:numPr>
        <w:ilvl w:val="2"/>
        <w:numId w:val="26"/>
      </w:numPr>
      <w:tabs>
        <w:tab w:val="left" w:pos="567"/>
      </w:tabs>
    </w:pPr>
  </w:style>
  <w:style w:type="paragraph" w:styleId="sL-Niveau4" w:customStyle="1">
    <w:name w:val="sL-Niveau4"/>
    <w:basedOn w:val="Normal"/>
    <w:qFormat/>
    <w:rsid w:val="00E339B5"/>
    <w:pPr>
      <w:numPr>
        <w:ilvl w:val="3"/>
        <w:numId w:val="26"/>
      </w:numPr>
      <w:tabs>
        <w:tab w:val="clear" w:pos="567"/>
        <w:tab w:val="left" w:pos="652"/>
      </w:tabs>
      <w:ind w:left="652" w:hanging="652"/>
    </w:pPr>
  </w:style>
  <w:style w:type="paragraph" w:styleId="sR-Niveau3" w:customStyle="1">
    <w:name w:val="sR-Niveau3"/>
    <w:basedOn w:val="Normal"/>
    <w:qFormat/>
    <w:rsid w:val="00E339B5"/>
    <w:pPr>
      <w:numPr>
        <w:ilvl w:val="2"/>
        <w:numId w:val="27"/>
      </w:numPr>
      <w:tabs>
        <w:tab w:val="left" w:pos="567"/>
      </w:tabs>
      <w:outlineLvl w:val="0"/>
    </w:pPr>
  </w:style>
  <w:style w:type="paragraph" w:styleId="sR-Niveau4" w:customStyle="1">
    <w:name w:val="sR-Niveau4"/>
    <w:basedOn w:val="Normal"/>
    <w:qFormat/>
    <w:rsid w:val="00E339B5"/>
    <w:pPr>
      <w:numPr>
        <w:ilvl w:val="3"/>
        <w:numId w:val="27"/>
      </w:numPr>
      <w:tabs>
        <w:tab w:val="clear" w:pos="567"/>
        <w:tab w:val="left" w:pos="652"/>
      </w:tabs>
      <w:ind w:left="652" w:hanging="652"/>
      <w:outlineLvl w:val="0"/>
    </w:pPr>
  </w:style>
  <w:style w:type="paragraph" w:styleId="sL-Punkter-tal" w:customStyle="1">
    <w:name w:val="sL-Punkter - tal"/>
    <w:basedOn w:val="Normal"/>
    <w:qFormat/>
    <w:rsid w:val="00E339B5"/>
    <w:pPr>
      <w:numPr>
        <w:numId w:val="38"/>
      </w:numPr>
      <w:tabs>
        <w:tab w:val="left" w:pos="567"/>
      </w:tabs>
      <w:ind w:left="567" w:hanging="567"/>
    </w:pPr>
  </w:style>
  <w:style w:type="paragraph" w:styleId="sR-Punkter-tal" w:customStyle="1">
    <w:name w:val="sR-Punkter - tal"/>
    <w:basedOn w:val="Normal"/>
    <w:qFormat/>
    <w:rsid w:val="00E339B5"/>
    <w:pPr>
      <w:numPr>
        <w:numId w:val="39"/>
      </w:numPr>
      <w:tabs>
        <w:tab w:val="left" w:pos="567"/>
      </w:tabs>
      <w:ind w:left="567" w:hanging="567"/>
    </w:pPr>
  </w:style>
  <w:style w:type="paragraph" w:styleId="Listeafsnit">
    <w:name w:val="List Paragraph"/>
    <w:basedOn w:val="Normal"/>
    <w:uiPriority w:val="34"/>
    <w:qFormat/>
    <w:rsid w:val="00E339B5"/>
    <w:pPr>
      <w:ind w:left="720"/>
      <w:contextualSpacing/>
    </w:pPr>
  </w:style>
  <w:style w:type="paragraph" w:styleId="sR-Spalteopstilling-Tal" w:customStyle="1">
    <w:name w:val="sR-Spalte opstilling - Tal"/>
    <w:basedOn w:val="Listeafsnit"/>
    <w:qFormat/>
    <w:rsid w:val="00E339B5"/>
    <w:pPr>
      <w:numPr>
        <w:numId w:val="40"/>
      </w:numPr>
    </w:pPr>
  </w:style>
  <w:style w:type="paragraph" w:styleId="sR-Spalteopstilling-bogstaver" w:customStyle="1">
    <w:name w:val="sR-Spalte opstilling - bogstaver"/>
    <w:basedOn w:val="Listeafsnit"/>
    <w:qFormat/>
    <w:rsid w:val="00E339B5"/>
    <w:pPr>
      <w:numPr>
        <w:numId w:val="41"/>
      </w:numPr>
    </w:pPr>
  </w:style>
  <w:style w:type="table" w:styleId="GFTabellayout" w:customStyle="1">
    <w:name w:val="GF_Tabellayout"/>
    <w:basedOn w:val="Tabel-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color="000000" w:sz="12" w:space="0"/>
          <w:bottom w:val="single" w:color="000000" w:sz="12" w:space="0"/>
        </w:tcBorders>
      </w:tcPr>
    </w:tblStylePr>
  </w:style>
  <w:style w:type="paragraph" w:styleId="Indholdsfortegnelse4">
    <w:name w:val="toc 4"/>
    <w:basedOn w:val="Normal"/>
    <w:next w:val="Normal"/>
    <w:autoRedefine/>
    <w:uiPriority w:val="39"/>
    <w:rsid w:val="00E339B5"/>
    <w:pPr>
      <w:tabs>
        <w:tab w:val="left" w:pos="624"/>
        <w:tab w:val="right" w:leader="dot" w:pos="8789"/>
      </w:tabs>
    </w:pPr>
  </w:style>
  <w:style w:type="paragraph" w:styleId="Opstilling-Romertal" w:customStyle="1">
    <w:name w:val="Opstilling - Romertal"/>
    <w:basedOn w:val="Normal"/>
    <w:qFormat/>
    <w:rsid w:val="00E339B5"/>
    <w:pPr>
      <w:numPr>
        <w:numId w:val="45"/>
      </w:numPr>
      <w:tabs>
        <w:tab w:val="left" w:pos="1276"/>
      </w:tabs>
      <w:spacing w:after="240"/>
      <w:ind w:left="1276" w:hanging="454"/>
    </w:pPr>
  </w:style>
  <w:style w:type="paragraph" w:styleId="Opstilling-Bogstav" w:customStyle="1">
    <w:name w:val="Opstilling - Bogstav"/>
    <w:basedOn w:val="Normal"/>
    <w:qFormat/>
    <w:rsid w:val="00E339B5"/>
    <w:pPr>
      <w:numPr>
        <w:numId w:val="44"/>
      </w:numPr>
      <w:spacing w:after="240"/>
    </w:pPr>
  </w:style>
  <w:style w:type="paragraph" w:styleId="OpstillingNotat-Bogstav" w:customStyle="1">
    <w:name w:val="Opstilling Notat - Bogstav"/>
    <w:basedOn w:val="Normal"/>
    <w:qFormat/>
    <w:rsid w:val="00E339B5"/>
    <w:pPr>
      <w:numPr>
        <w:numId w:val="46"/>
      </w:numPr>
      <w:tabs>
        <w:tab w:val="left" w:pos="454"/>
      </w:tabs>
      <w:spacing w:after="240"/>
      <w:ind w:left="454" w:hanging="454"/>
    </w:pPr>
  </w:style>
  <w:style w:type="paragraph" w:styleId="OpstillingNotat-Romertal" w:customStyle="1">
    <w:name w:val="Opstilling Notat - Romertal"/>
    <w:basedOn w:val="Normal"/>
    <w:qFormat/>
    <w:rsid w:val="00E339B5"/>
    <w:pPr>
      <w:numPr>
        <w:numId w:val="47"/>
      </w:numPr>
      <w:tabs>
        <w:tab w:val="left" w:pos="454"/>
      </w:tabs>
      <w:spacing w:after="240"/>
      <w:ind w:left="454" w:hanging="454"/>
    </w:pPr>
  </w:style>
  <w:style w:type="character" w:styleId="TextDelimiter" w:customStyle="1">
    <w:name w:val="Text Delimiter"/>
    <w:basedOn w:val="Standardskrifttypeiafsnit"/>
    <w:rsid w:val="00F573EA"/>
    <w:rPr>
      <w:rFonts w:ascii="Times New Roman" w:hAnsi="Times New Roman" w:cs="Times New Roman"/>
      <w:vanish/>
      <w:color w:val="800000"/>
      <w:sz w:val="16"/>
      <w:vertAlign w:val="subscript"/>
    </w:rPr>
  </w:style>
  <w:style w:type="character" w:styleId="Niveau3Tegn" w:customStyle="1">
    <w:name w:val="Niveau 3 Tegn"/>
    <w:link w:val="Niveau3"/>
    <w:locked/>
    <w:rsid w:val="00C64890"/>
    <w:rPr>
      <w:rFonts w:ascii="Georgia" w:hAnsi="Georgia" w:cs="Arial"/>
      <w:bCs/>
      <w:szCs w:val="26"/>
    </w:rPr>
  </w:style>
  <w:style w:type="character" w:styleId="Overskrift2Tegn" w:customStyle="1">
    <w:name w:val="Overskrift 2 Tegn"/>
    <w:aliases w:val="Heading B Tegn,H2 Tegn,h2 Tegn,(Alt+2) Tegn,Attribute Heading 2 Tegn,L2 Tegn,Level Heading 2 Tegn,H21 Tegn,H22 Tegn,H23 Tegn,H211 Tegn,H221 Tegn,H24 Tegn,H212 Tegn,H222 Tegn,H231 Tegn,H2111 Tegn,H2211 Tegn,h2 (TOC) Tegn,headline Tegn"/>
    <w:link w:val="Overskrift2"/>
    <w:rsid w:val="00C64890"/>
    <w:rPr>
      <w:rFonts w:ascii="Georgia" w:hAnsi="Georgia" w:cs="Arial"/>
      <w:bCs/>
      <w:iCs/>
      <w:szCs w:val="28"/>
    </w:rPr>
  </w:style>
  <w:style w:type="paragraph" w:styleId="DocAssembleCodelinje" w:customStyle="1">
    <w:name w:val="DocAssemble Codelinje"/>
    <w:basedOn w:val="Normal"/>
    <w:qFormat/>
    <w:rsid w:val="00B91C4C"/>
    <w:pPr>
      <w:spacing w:before="240" w:after="240"/>
      <w:ind w:left="822" w:hanging="822"/>
    </w:pPr>
    <w:rPr>
      <w:rFonts w:ascii="Courier New" w:hAnsi="Courier New"/>
      <w:noProof/>
      <w:color w:val="002D41" w:themeColor="accent1"/>
    </w:rPr>
  </w:style>
  <w:style w:type="paragraph" w:styleId="Slutnotetekst">
    <w:name w:val="endnote text"/>
    <w:basedOn w:val="Normal"/>
    <w:link w:val="SlutnotetekstTegn"/>
    <w:semiHidden/>
    <w:rsid w:val="00C33946"/>
    <w:rPr>
      <w:szCs w:val="20"/>
    </w:rPr>
  </w:style>
  <w:style w:type="character" w:styleId="SlutnotetekstTegn" w:customStyle="1">
    <w:name w:val="Slutnotetekst Tegn"/>
    <w:basedOn w:val="Standardskrifttypeiafsnit"/>
    <w:link w:val="Slutnotetekst"/>
    <w:semiHidden/>
    <w:rsid w:val="00C33946"/>
    <w:rPr>
      <w:rFonts w:ascii="Georgia" w:hAnsi="Georgia"/>
    </w:rPr>
  </w:style>
  <w:style w:type="character" w:styleId="Slutnotehenvisning">
    <w:name w:val="endnote reference"/>
    <w:semiHidden/>
    <w:rsid w:val="00C33946"/>
    <w:rPr>
      <w:vertAlign w:val="superscript"/>
    </w:rPr>
  </w:style>
  <w:style w:type="character" w:styleId="Fodnotehenvisning">
    <w:name w:val="footnote reference"/>
    <w:rsid w:val="00C33946"/>
    <w:rPr>
      <w:vertAlign w:val="superscript"/>
    </w:rPr>
  </w:style>
  <w:style w:type="paragraph" w:styleId="Default" w:customStyle="1">
    <w:name w:val="Default"/>
    <w:rsid w:val="00C33946"/>
    <w:pPr>
      <w:autoSpaceDE w:val="0"/>
      <w:autoSpaceDN w:val="0"/>
      <w:adjustRightInd w:val="0"/>
    </w:pPr>
    <w:rPr>
      <w:rFonts w:ascii="Arial" w:hAnsi="Arial" w:cs="Arial"/>
      <w:color w:val="000000"/>
      <w:sz w:val="24"/>
      <w:szCs w:val="24"/>
    </w:rPr>
  </w:style>
  <w:style w:type="paragraph" w:styleId="Brdtekst2">
    <w:name w:val="Body Text 2"/>
    <w:basedOn w:val="Normal"/>
    <w:link w:val="Brdtekst2Tegn"/>
    <w:rsid w:val="00C33946"/>
    <w:pPr>
      <w:spacing w:after="120" w:line="480" w:lineRule="auto"/>
    </w:pPr>
  </w:style>
  <w:style w:type="character" w:styleId="Brdtekst2Tegn" w:customStyle="1">
    <w:name w:val="Brødtekst 2 Tegn"/>
    <w:basedOn w:val="Standardskrifttypeiafsnit"/>
    <w:link w:val="Brdtekst2"/>
    <w:rsid w:val="00C33946"/>
    <w:rPr>
      <w:rFonts w:ascii="Georgia" w:hAnsi="Georgia"/>
      <w:szCs w:val="24"/>
    </w:rPr>
  </w:style>
  <w:style w:type="paragraph" w:styleId="Kommentartekst">
    <w:name w:val="annotation text"/>
    <w:basedOn w:val="Normal"/>
    <w:link w:val="KommentartekstTegn"/>
    <w:rsid w:val="00C33946"/>
    <w:rPr>
      <w:szCs w:val="20"/>
    </w:rPr>
  </w:style>
  <w:style w:type="character" w:styleId="KommentartekstTegn" w:customStyle="1">
    <w:name w:val="Kommentartekst Tegn"/>
    <w:basedOn w:val="Standardskrifttypeiafsnit"/>
    <w:link w:val="Kommentartekst"/>
    <w:rsid w:val="00C33946"/>
    <w:rPr>
      <w:rFonts w:ascii="Georgia" w:hAnsi="Georgia"/>
    </w:rPr>
  </w:style>
  <w:style w:type="paragraph" w:styleId="Kommentaremne">
    <w:name w:val="annotation subject"/>
    <w:basedOn w:val="Kommentartekst"/>
    <w:next w:val="Kommentartekst"/>
    <w:link w:val="KommentaremneTegn"/>
    <w:rsid w:val="00C33946"/>
    <w:rPr>
      <w:b/>
      <w:bCs/>
    </w:rPr>
  </w:style>
  <w:style w:type="character" w:styleId="KommentaremneTegn" w:customStyle="1">
    <w:name w:val="Kommentaremne Tegn"/>
    <w:basedOn w:val="KommentartekstTegn"/>
    <w:link w:val="Kommentaremne"/>
    <w:rsid w:val="00C33946"/>
    <w:rPr>
      <w:rFonts w:ascii="Georgia" w:hAnsi="Georgia"/>
      <w:b/>
      <w:bCs/>
    </w:rPr>
  </w:style>
  <w:style w:type="character" w:styleId="Sidetal0" w:customStyle="1">
    <w:name w:val="Sidetal_0"/>
    <w:rsid w:val="00C33946"/>
    <w:rPr>
      <w:rFonts w:ascii="Georgia" w:hAnsi="Georgia"/>
      <w:sz w:val="12"/>
    </w:rPr>
  </w:style>
  <w:style w:type="character" w:styleId="Sidetal1" w:customStyle="1">
    <w:name w:val="Sidetal_1"/>
    <w:rsid w:val="00C33946"/>
    <w:rPr>
      <w:rFonts w:ascii="Georgia" w:hAnsi="Georgia"/>
      <w:sz w:val="12"/>
    </w:rPr>
  </w:style>
  <w:style w:type="character" w:styleId="Sidetal2" w:customStyle="1">
    <w:name w:val="Sidetal_2"/>
    <w:rsid w:val="00C33946"/>
    <w:rPr>
      <w:rFonts w:ascii="Georgia" w:hAnsi="Georgia"/>
      <w:sz w:val="12"/>
    </w:rPr>
  </w:style>
  <w:style w:type="paragraph" w:styleId="Korrektur">
    <w:name w:val="Revision"/>
    <w:hidden/>
    <w:uiPriority w:val="99"/>
    <w:semiHidden/>
    <w:rsid w:val="00C33946"/>
    <w:rPr>
      <w:rFonts w:ascii="Georgia" w:hAnsi="Georgia"/>
      <w:szCs w:val="18"/>
      <w:lang w:eastAsia="en-GB"/>
    </w:rPr>
  </w:style>
  <w:style w:type="paragraph" w:styleId="OpstillingNotat-Bullet" w:customStyle="1">
    <w:name w:val="Opstilling Notat - Bullet"/>
    <w:basedOn w:val="Normal"/>
    <w:qFormat/>
    <w:rsid w:val="00C33946"/>
    <w:pPr>
      <w:numPr>
        <w:numId w:val="48"/>
      </w:numPr>
      <w:tabs>
        <w:tab w:val="left" w:pos="454"/>
      </w:tabs>
      <w:spacing w:after="240"/>
      <w:ind w:left="454" w:hanging="454"/>
    </w:pPr>
  </w:style>
  <w:style w:type="paragraph" w:styleId="Opstilling-Bullet" w:customStyle="1">
    <w:name w:val="Opstilling - Bullet"/>
    <w:basedOn w:val="Normalindrykning"/>
    <w:qFormat/>
    <w:rsid w:val="00C33946"/>
    <w:pPr>
      <w:numPr>
        <w:numId w:val="49"/>
      </w:numPr>
      <w:tabs>
        <w:tab w:val="left" w:pos="1276"/>
      </w:tabs>
      <w:spacing w:after="240"/>
      <w:ind w:left="1276" w:hanging="454"/>
    </w:pPr>
  </w:style>
  <w:style w:type="paragraph" w:styleId="Normalindrykning">
    <w:name w:val="Normal Indent"/>
    <w:basedOn w:val="Normal"/>
    <w:rsid w:val="00C33946"/>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colliers.com/da-dk/denmark/insights/research-th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3.png" Id="R1f341f483070446a" /></Relationships>
</file>

<file path=word/_rels/settings.xml.rels><?xml version="1.0" encoding="UTF-8" standalone="yes"?>
<Relationships xmlns="http://schemas.openxmlformats.org/package/2006/relationships"><Relationship Id="rId1" Type="http://schemas.openxmlformats.org/officeDocument/2006/relationships/attachedTemplate" Target="file:///\\filprintkbh\FaellesGFK\MS%20Office\8%20-%20Projekt%20Office%202016\Word\Global%20templates\2020_Kontrakt.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category xmlns="39c81862-a7e0-47b1-8674-951ce89b4570">2</Subcategory>
    <LongDescription xmlns="39c81862-a7e0-47b1-8674-951ce89b4570">Long Description</LongDescription>
    <Category xmlns="39c81862-a7e0-47b1-8674-951ce89b4570">8</Category>
    <PrimaryLanguage xmlns="39c81862-a7e0-47b1-8674-951ce89b4570">da</PrimaryLanguage>
    <Title_da xmlns="39c81862-a7e0-47b1-8674-951ce89b4570">Erhvervslejekontrakt</Title_da>
    <Enabled xmlns="39c81862-a7e0-47b1-8674-951ce89b4570">true</Enabled>
  </documentManagement>
</p:properties>
</file>

<file path=customXml/itemProps1.xml><?xml version="1.0" encoding="utf-8"?>
<ds:datastoreItem xmlns:ds="http://schemas.openxmlformats.org/officeDocument/2006/customXml" ds:itemID="{50DAB32D-0296-4441-AD62-AA270F92561D}"/>
</file>

<file path=customXml/itemProps2.xml><?xml version="1.0" encoding="utf-8"?>
<ds:datastoreItem xmlns:ds="http://schemas.openxmlformats.org/officeDocument/2006/customXml" ds:itemID="{D0808167-629F-427D-B785-0F1CF3A3C5D8}">
  <ds:schemaRefs>
    <ds:schemaRef ds:uri="http://schemas.microsoft.com/sharepoint/v3/contenttype/forms"/>
  </ds:schemaRefs>
</ds:datastoreItem>
</file>

<file path=customXml/itemProps3.xml><?xml version="1.0" encoding="utf-8"?>
<ds:datastoreItem xmlns:ds="http://schemas.openxmlformats.org/officeDocument/2006/customXml" ds:itemID="{74F7AD40-E733-4C9D-9A75-AB9E2857E043}">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39c81862-a7e0-47b1-8674-951ce89b4570"/>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2020_Kontrakt.dotx</ap:Template>
  <ap:Application>Microsoft Office Word</ap:Application>
  <ap:DocSecurity>0</ap:DocSecurity>
  <ap:ScaleCrop>false</ap:ScaleCrop>
  <ap:Company>GFK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Commercial Lease</dc:title>
  <dc:creator>Gorrissen Federspiel</dc:creator>
  <lastModifiedBy>Johannes Hessellund JHE</lastModifiedBy>
  <revision>3</revision>
  <lastPrinted>2010-09-08T13:48:00.0000000Z</lastPrinted>
  <dcterms:created xsi:type="dcterms:W3CDTF">2020-05-13T13:00:00.0000000Z</dcterms:created>
  <dcterms:modified xsi:type="dcterms:W3CDTF">2020-12-09T22:54:59.6544668Z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 </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TTId">
    <vt:i4>15</vt:i4>
  </property>
  <property fmtid="{D5CDD505-2E9C-101B-9397-08002B2CF9AE}" pid="12" name="ContentTypeId">
    <vt:lpwstr>0x0101000285322367A92245A69BB9F5C9AFE76E</vt:lpwstr>
  </property>
</Properties>
</file>