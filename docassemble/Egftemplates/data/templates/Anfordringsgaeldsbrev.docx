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D5" w:rsidP="004902D5" w:rsidRDefault="004902D5" w14:paraId="6EA05F05" w14:textId="77777777">
      <w:pPr>
        <w:jc w:val="right"/>
        <w:rPr>
          <w:color w:val="5F5F5D"/>
          <w:sz w:val="36"/>
          <w:szCs w:val="36"/>
          <w:lang w:eastAsia="en-GB"/>
        </w:rPr>
      </w:pPr>
      <w:r w:rsidRPr="37F6E80D">
        <w:rPr>
          <w:color w:val="5F5F5D"/>
          <w:szCs w:val="20"/>
          <w:lang w:eastAsia="en-GB"/>
        </w:rPr>
        <w:t>{{ creation_date }}</w:t>
      </w:r>
    </w:p>
    <w:p w:rsidRPr="004B0896" w:rsidR="004902D5" w:rsidP="004902D5" w:rsidRDefault="004902D5" w14:paraId="196A2846" w14:textId="77777777">
      <w:pPr>
        <w:ind w:left="-822"/>
        <w:rPr>
          <w:color w:val="5F5F5D"/>
          <w:sz w:val="36"/>
          <w:szCs w:val="36"/>
          <w:lang w:eastAsia="en-GB"/>
        </w:rPr>
      </w:pPr>
      <w:r>
        <w:rPr>
          <w:color w:val="5F5F5D"/>
          <w:sz w:val="36"/>
          <w:szCs w:val="36"/>
          <w:lang w:eastAsia="en-GB"/>
        </w:rPr>
        <w:t>Anfordringsg</w:t>
      </w:r>
      <w:r w:rsidRPr="004B0896">
        <w:rPr>
          <w:color w:val="5F5F5D"/>
          <w:sz w:val="36"/>
          <w:szCs w:val="36"/>
          <w:lang w:eastAsia="en-GB"/>
        </w:rPr>
        <w:t>ældsbrev</w:t>
      </w:r>
    </w:p>
    <w:p w:rsidRPr="00D84455" w:rsidR="004902D5" w:rsidP="004902D5" w:rsidRDefault="004902D5" w14:paraId="1897B6CF" w14:textId="77777777">
      <w:pPr>
        <w:pStyle w:val="ForsideUnderOverSkriftGr"/>
      </w:pPr>
      <w:r>
        <w:t>{{ parties[0].name }} og {{ parties[1].name }}</w:t>
      </w:r>
    </w:p>
    <w:p w:rsidRPr="004B0896" w:rsidR="004902D5" w:rsidP="004902D5" w:rsidRDefault="004902D5" w14:paraId="0F4CF194" w14:textId="77777777">
      <w:pPr>
        <w:rPr>
          <w:lang w:eastAsia="en-GB"/>
        </w:rPr>
      </w:pPr>
    </w:p>
    <w:p w:rsidR="004902D5" w:rsidP="004902D5" w:rsidRDefault="004902D5" w14:paraId="15DC6E18" w14:textId="77777777">
      <w:pPr>
        <w:pStyle w:val="Overskrift1"/>
      </w:pPr>
      <w:r w:rsidRPr="004B0896">
        <w:br w:type="page"/>
      </w:r>
      <w:r>
        <w:t>Parterne og lånebeløb</w:t>
      </w:r>
    </w:p>
    <w:p w:rsidRPr="004B0896" w:rsidR="004902D5" w:rsidP="004902D5" w:rsidRDefault="004902D5" w14:paraId="44785274" w14:textId="77777777">
      <w:pPr>
        <w:tabs>
          <w:tab w:val="left" w:pos="1"/>
          <w:tab w:val="left" w:pos="851"/>
          <w:tab w:val="left" w:pos="1702"/>
          <w:tab w:val="left" w:pos="2552"/>
          <w:tab w:val="left" w:pos="3403"/>
          <w:tab w:val="left" w:pos="4254"/>
          <w:tab w:val="left" w:pos="5105"/>
          <w:tab w:val="left" w:pos="5956"/>
          <w:tab w:val="left" w:pos="6806"/>
          <w:tab w:val="left" w:pos="7657"/>
          <w:tab w:val="left" w:pos="8508"/>
        </w:tabs>
        <w:ind w:left="822"/>
        <w:jc w:val="both"/>
        <w:rPr>
          <w:szCs w:val="20"/>
        </w:rPr>
      </w:pPr>
      <w:r w:rsidRPr="004B0896">
        <w:rPr>
          <w:szCs w:val="20"/>
        </w:rPr>
        <w:t>Undertegnede</w:t>
      </w:r>
    </w:p>
    <w:p w:rsidRPr="004B0896" w:rsidR="004902D5" w:rsidP="004902D5" w:rsidRDefault="004902D5" w14:paraId="57000DC5" w14:textId="77777777">
      <w:pPr>
        <w:tabs>
          <w:tab w:val="left" w:pos="1"/>
          <w:tab w:val="left" w:pos="851"/>
          <w:tab w:val="left" w:pos="1702"/>
          <w:tab w:val="left" w:pos="2552"/>
          <w:tab w:val="left" w:pos="3403"/>
          <w:tab w:val="left" w:pos="4254"/>
          <w:tab w:val="left" w:pos="5105"/>
          <w:tab w:val="left" w:pos="5956"/>
          <w:tab w:val="left" w:pos="6806"/>
          <w:tab w:val="left" w:pos="7657"/>
          <w:tab w:val="left" w:pos="8508"/>
        </w:tabs>
        <w:ind w:left="822"/>
        <w:jc w:val="both"/>
        <w:rPr>
          <w:szCs w:val="20"/>
        </w:rPr>
      </w:pPr>
    </w:p>
    <w:p w:rsidR="004902D5" w:rsidP="004902D5" w:rsidRDefault="004902D5" w14:paraId="381D3268" w14:textId="77777777">
      <w:pPr>
        <w:ind w:firstLine="822"/>
      </w:pPr>
      <w:r>
        <w:t xml:space="preserve">{{ parties[0] }}  </w:t>
      </w:r>
    </w:p>
    <w:p w:rsidR="004902D5" w:rsidP="004902D5" w:rsidRDefault="004902D5" w14:paraId="53239293" w14:textId="77777777">
      <w:pPr>
        <w:ind w:left="822"/>
        <w:jc w:val="both"/>
      </w:pPr>
      <w:proofErr w:type="gramStart"/>
      <w:r w:rsidR="004902D5">
        <w:rPr/>
        <w:t>{{ parties</w:t>
      </w:r>
      <w:proofErr w:type="gramEnd"/>
      <w:r w:rsidR="004902D5">
        <w:rPr/>
        <w:t>[0].</w:t>
      </w:r>
      <w:proofErr w:type="spellStart"/>
      <w:r w:rsidR="004902D5">
        <w:rPr/>
        <w:t>address_block</w:t>
      </w:r>
      <w:proofErr w:type="spellEnd"/>
      <w:r w:rsidR="004902D5">
        <w:rPr/>
        <w:t>() }}</w:t>
      </w:r>
    </w:p>
    <w:p w:rsidRPr="004B0896" w:rsidR="004902D5" w:rsidP="004902D5" w:rsidRDefault="004902D5" w14:paraId="16BB0698" w14:textId="77777777">
      <w:pPr>
        <w:tabs>
          <w:tab w:val="left" w:pos="1"/>
          <w:tab w:val="left" w:pos="851"/>
          <w:tab w:val="left" w:pos="1702"/>
          <w:tab w:val="left" w:pos="2552"/>
          <w:tab w:val="left" w:pos="3403"/>
          <w:tab w:val="left" w:pos="4254"/>
          <w:tab w:val="left" w:pos="5105"/>
          <w:tab w:val="left" w:pos="5956"/>
          <w:tab w:val="left" w:pos="6806"/>
          <w:tab w:val="left" w:pos="7657"/>
          <w:tab w:val="left" w:pos="8508"/>
        </w:tabs>
        <w:ind w:left="822"/>
        <w:jc w:val="both"/>
        <w:rPr>
          <w:szCs w:val="20"/>
        </w:rPr>
      </w:pPr>
      <w:r w:rsidRPr="004B0896">
        <w:rPr>
          <w:szCs w:val="20"/>
        </w:rPr>
        <w:t>(i det følgende kaldet låntager</w:t>
      </w:r>
      <w:r>
        <w:rPr>
          <w:szCs w:val="20"/>
        </w:rPr>
        <w:t>ne</w:t>
      </w:r>
      <w:r w:rsidRPr="004B0896">
        <w:rPr>
          <w:szCs w:val="20"/>
        </w:rPr>
        <w:t>)</w:t>
      </w:r>
    </w:p>
    <w:p w:rsidRPr="004B0896" w:rsidR="004902D5" w:rsidP="004902D5" w:rsidRDefault="004902D5" w14:paraId="1FF8ABFE" w14:textId="77777777">
      <w:pPr>
        <w:tabs>
          <w:tab w:val="left" w:pos="1"/>
          <w:tab w:val="left" w:pos="851"/>
          <w:tab w:val="left" w:pos="1702"/>
          <w:tab w:val="left" w:pos="2552"/>
          <w:tab w:val="left" w:pos="3403"/>
          <w:tab w:val="left" w:pos="4254"/>
          <w:tab w:val="left" w:pos="5105"/>
          <w:tab w:val="left" w:pos="5956"/>
          <w:tab w:val="left" w:pos="6806"/>
          <w:tab w:val="left" w:pos="7657"/>
          <w:tab w:val="left" w:pos="8508"/>
        </w:tabs>
        <w:ind w:left="822"/>
        <w:jc w:val="both"/>
        <w:rPr>
          <w:szCs w:val="20"/>
        </w:rPr>
      </w:pPr>
    </w:p>
    <w:p w:rsidRPr="004B0896" w:rsidR="004902D5" w:rsidP="004902D5" w:rsidRDefault="004902D5" w14:paraId="21EB00A6" w14:textId="77777777">
      <w:pPr>
        <w:tabs>
          <w:tab w:val="left" w:pos="1"/>
          <w:tab w:val="left" w:pos="851"/>
          <w:tab w:val="left" w:pos="1702"/>
          <w:tab w:val="left" w:pos="2552"/>
          <w:tab w:val="left" w:pos="3403"/>
          <w:tab w:val="left" w:pos="4254"/>
          <w:tab w:val="left" w:pos="5105"/>
          <w:tab w:val="left" w:pos="5956"/>
          <w:tab w:val="left" w:pos="6806"/>
          <w:tab w:val="left" w:pos="7657"/>
          <w:tab w:val="left" w:pos="8508"/>
        </w:tabs>
        <w:ind w:left="822"/>
        <w:jc w:val="both"/>
        <w:rPr>
          <w:szCs w:val="20"/>
        </w:rPr>
      </w:pPr>
      <w:r w:rsidRPr="004B0896">
        <w:rPr>
          <w:szCs w:val="20"/>
        </w:rPr>
        <w:t>erkender herved at skylde</w:t>
      </w:r>
    </w:p>
    <w:p w:rsidRPr="004B0896" w:rsidR="004902D5" w:rsidP="004902D5" w:rsidRDefault="004902D5" w14:paraId="4F849DD2" w14:textId="77777777">
      <w:pPr>
        <w:tabs>
          <w:tab w:val="left" w:pos="1"/>
          <w:tab w:val="left" w:pos="851"/>
          <w:tab w:val="left" w:pos="1702"/>
          <w:tab w:val="left" w:pos="2552"/>
          <w:tab w:val="left" w:pos="3403"/>
          <w:tab w:val="left" w:pos="4254"/>
          <w:tab w:val="left" w:pos="5105"/>
          <w:tab w:val="left" w:pos="5956"/>
          <w:tab w:val="left" w:pos="6806"/>
          <w:tab w:val="left" w:pos="7657"/>
          <w:tab w:val="left" w:pos="8508"/>
        </w:tabs>
        <w:ind w:left="822"/>
        <w:jc w:val="both"/>
        <w:rPr>
          <w:szCs w:val="20"/>
        </w:rPr>
      </w:pPr>
    </w:p>
    <w:p w:rsidR="004902D5" w:rsidP="004902D5" w:rsidRDefault="004902D5" w14:paraId="2DA76000" w14:textId="77777777">
      <w:pPr>
        <w:ind w:firstLine="822"/>
      </w:pPr>
      <w:r>
        <w:t xml:space="preserve">{{ parties[1] }}  </w:t>
      </w:r>
    </w:p>
    <w:p w:rsidR="004902D5" w:rsidP="004902D5" w:rsidRDefault="004902D5" w14:paraId="091AAA42" w14:textId="77777777">
      <w:pPr>
        <w:ind w:left="822"/>
        <w:jc w:val="both"/>
      </w:pPr>
      <w:proofErr w:type="gramStart"/>
      <w:r w:rsidR="004902D5">
        <w:rPr/>
        <w:t>{{ parties</w:t>
      </w:r>
      <w:proofErr w:type="gramEnd"/>
      <w:r w:rsidR="004902D5">
        <w:rPr/>
        <w:t>[1].</w:t>
      </w:r>
      <w:proofErr w:type="spellStart"/>
      <w:r w:rsidR="004902D5">
        <w:rPr/>
        <w:t>address_block</w:t>
      </w:r>
      <w:proofErr w:type="spellEnd"/>
      <w:r w:rsidR="004902D5">
        <w:rPr/>
        <w:t>() }}</w:t>
      </w:r>
    </w:p>
    <w:p w:rsidRPr="004B0896" w:rsidR="004902D5" w:rsidP="004902D5" w:rsidRDefault="004902D5" w14:paraId="5F0259AD" w14:textId="77777777">
      <w:pPr>
        <w:tabs>
          <w:tab w:val="left" w:pos="1"/>
          <w:tab w:val="left" w:pos="851"/>
          <w:tab w:val="left" w:pos="1702"/>
          <w:tab w:val="left" w:pos="2552"/>
          <w:tab w:val="left" w:pos="3403"/>
          <w:tab w:val="left" w:pos="4254"/>
          <w:tab w:val="left" w:pos="5105"/>
          <w:tab w:val="left" w:pos="5956"/>
          <w:tab w:val="left" w:pos="6806"/>
          <w:tab w:val="left" w:pos="7657"/>
          <w:tab w:val="left" w:pos="8508"/>
        </w:tabs>
        <w:ind w:left="822"/>
        <w:jc w:val="both"/>
        <w:rPr>
          <w:szCs w:val="20"/>
        </w:rPr>
      </w:pPr>
      <w:r w:rsidRPr="004B0896">
        <w:rPr>
          <w:szCs w:val="20"/>
        </w:rPr>
        <w:t>(i det følgende kaldet långiver)</w:t>
      </w:r>
    </w:p>
    <w:p w:rsidRPr="004B0896" w:rsidR="004902D5" w:rsidP="004902D5" w:rsidRDefault="004902D5" w14:paraId="7837286C" w14:textId="77777777">
      <w:pPr>
        <w:tabs>
          <w:tab w:val="left" w:pos="1"/>
          <w:tab w:val="left" w:pos="851"/>
          <w:tab w:val="left" w:pos="1702"/>
          <w:tab w:val="left" w:pos="2552"/>
          <w:tab w:val="left" w:pos="3403"/>
          <w:tab w:val="left" w:pos="4254"/>
          <w:tab w:val="left" w:pos="5105"/>
          <w:tab w:val="left" w:pos="5956"/>
          <w:tab w:val="left" w:pos="6806"/>
          <w:tab w:val="left" w:pos="7657"/>
          <w:tab w:val="left" w:pos="8508"/>
        </w:tabs>
        <w:ind w:left="822"/>
        <w:jc w:val="both"/>
        <w:rPr>
          <w:szCs w:val="20"/>
        </w:rPr>
      </w:pPr>
    </w:p>
    <w:p w:rsidR="004902D5" w:rsidP="004902D5" w:rsidRDefault="004902D5" w14:paraId="7716AA9F" w14:textId="77777777">
      <w:pPr>
        <w:tabs>
          <w:tab w:val="left" w:pos="1"/>
          <w:tab w:val="left" w:pos="851"/>
          <w:tab w:val="left" w:pos="1702"/>
          <w:tab w:val="left" w:pos="2552"/>
          <w:tab w:val="left" w:pos="3403"/>
          <w:tab w:val="left" w:pos="4254"/>
          <w:tab w:val="left" w:pos="5105"/>
          <w:tab w:val="left" w:pos="5956"/>
          <w:tab w:val="left" w:pos="6806"/>
          <w:tab w:val="left" w:pos="7657"/>
          <w:tab w:val="left" w:pos="8508"/>
        </w:tabs>
        <w:ind w:left="822"/>
        <w:jc w:val="both"/>
      </w:pPr>
      <w:r>
        <w:t xml:space="preserve">et beløb stort DKK {{ </w:t>
      </w:r>
      <w:r w:rsidRPr="37F6E80D">
        <w:rPr>
          <w:rFonts w:eastAsia="Georgia" w:cs="Georgia"/>
          <w:sz w:val="22"/>
          <w:szCs w:val="22"/>
          <w:lang w:val="en-GB"/>
        </w:rPr>
        <w:t>nice_number_gf(loan_amount)</w:t>
      </w:r>
      <w:r>
        <w:t xml:space="preserve"> }}, skriver {{ loan_amount_written }} danske kroner, som långiver har lånt til låntagerne. </w:t>
      </w:r>
    </w:p>
    <w:p w:rsidRPr="004B0896" w:rsidR="004902D5" w:rsidP="004902D5" w:rsidRDefault="004902D5" w14:paraId="3B9C8B7A" w14:textId="77777777">
      <w:pPr>
        <w:tabs>
          <w:tab w:val="left" w:pos="1"/>
          <w:tab w:val="left" w:pos="851"/>
          <w:tab w:val="left" w:pos="1702"/>
          <w:tab w:val="left" w:pos="2552"/>
          <w:tab w:val="left" w:pos="3403"/>
          <w:tab w:val="left" w:pos="4254"/>
          <w:tab w:val="left" w:pos="5105"/>
          <w:tab w:val="left" w:pos="5956"/>
          <w:tab w:val="left" w:pos="6806"/>
          <w:tab w:val="left" w:pos="7657"/>
          <w:tab w:val="left" w:pos="8508"/>
        </w:tabs>
        <w:ind w:left="822"/>
        <w:jc w:val="both"/>
        <w:rPr>
          <w:sz w:val="24"/>
        </w:rPr>
      </w:pPr>
    </w:p>
    <w:p w:rsidR="004902D5" w:rsidP="004902D5" w:rsidRDefault="004902D5" w14:paraId="7F9F8894" w14:textId="77777777">
      <w:pPr>
        <w:pStyle w:val="Overskrift1"/>
        <w:rPr>
          <w:lang w:eastAsia="en-GB"/>
        </w:rPr>
      </w:pPr>
      <w:r>
        <w:rPr>
          <w:lang w:eastAsia="en-GB"/>
        </w:rPr>
        <w:t>Forrentning</w:t>
      </w:r>
    </w:p>
    <w:p w:rsidRPr="004B0896" w:rsidR="004902D5" w:rsidP="004902D5" w:rsidRDefault="004902D5" w14:paraId="26479DFD" w14:textId="77777777">
      <w:pPr>
        <w:pStyle w:val="Niveau2"/>
        <w:rPr>
          <w:lang w:eastAsia="en-GB"/>
        </w:rPr>
      </w:pPr>
      <w:r>
        <w:rPr>
          <w:lang w:eastAsia="en-GB"/>
        </w:rPr>
        <w:t>Lånet forrentes</w:t>
      </w:r>
      <w:r w:rsidRPr="004B0896">
        <w:rPr>
          <w:lang w:eastAsia="en-GB"/>
        </w:rPr>
        <w:t xml:space="preserve"> ikke.</w:t>
      </w:r>
    </w:p>
    <w:p w:rsidR="004902D5" w:rsidP="004902D5" w:rsidRDefault="004902D5" w14:paraId="2484AF14" w14:textId="77777777">
      <w:pPr>
        <w:pStyle w:val="Overskrift1"/>
      </w:pPr>
      <w:r>
        <w:t>Afdrag</w:t>
      </w:r>
    </w:p>
    <w:p w:rsidR="004902D5" w:rsidP="004902D5" w:rsidRDefault="004902D5" w14:paraId="113D66A3" w14:textId="77777777">
      <w:pPr>
        <w:pStyle w:val="Niveau2"/>
      </w:pPr>
      <w:r>
        <w:t>Lånet afdrages ikke på nuværende tidspunkt. Låntagerne kan dog til enhver tid afdrage på lånet.</w:t>
      </w:r>
    </w:p>
    <w:p w:rsidR="004902D5" w:rsidP="004902D5" w:rsidRDefault="004902D5" w14:paraId="7B9742EB" w14:textId="77777777">
      <w:pPr>
        <w:pStyle w:val="Overskrift1"/>
      </w:pPr>
      <w:r>
        <w:t>Indfrielse</w:t>
      </w:r>
    </w:p>
    <w:p w:rsidR="004902D5" w:rsidP="004902D5" w:rsidRDefault="004902D5" w14:paraId="74EF2B0D" w14:textId="77777777">
      <w:pPr>
        <w:pStyle w:val="Niveau2"/>
        <w:rPr>
          <w:lang w:eastAsia="en-GB"/>
        </w:rPr>
      </w:pPr>
      <w:r w:rsidRPr="004B0896">
        <w:rPr>
          <w:lang w:eastAsia="en-GB"/>
        </w:rPr>
        <w:t>Långiver kan til enhver tid opsige lånet til hel eller delvis indfrielse uden varsel. Lånet kan fra låntager</w:t>
      </w:r>
      <w:r>
        <w:rPr>
          <w:lang w:eastAsia="en-GB"/>
        </w:rPr>
        <w:t>ne</w:t>
      </w:r>
      <w:r w:rsidRPr="004B0896">
        <w:rPr>
          <w:lang w:eastAsia="en-GB"/>
        </w:rPr>
        <w:t>s side til enhver tid indfries helt eller delvist.</w:t>
      </w:r>
    </w:p>
    <w:p w:rsidRPr="004B0896" w:rsidR="004902D5" w:rsidP="004902D5" w:rsidRDefault="004902D5" w14:paraId="16539154" w14:textId="77777777">
      <w:pPr>
        <w:pStyle w:val="Overskrift1"/>
      </w:pPr>
      <w:r>
        <w:t>Tvangsfuldbyrdelse</w:t>
      </w:r>
    </w:p>
    <w:p w:rsidRPr="004B0896" w:rsidR="004902D5" w:rsidP="004902D5" w:rsidRDefault="004902D5" w14:paraId="1EFB03E2" w14:textId="77777777">
      <w:pPr>
        <w:pStyle w:val="Niveau2"/>
        <w:rPr>
          <w:lang w:eastAsia="en-GB"/>
        </w:rPr>
      </w:pPr>
      <w:r w:rsidRPr="004B0896">
        <w:rPr>
          <w:lang w:eastAsia="en-GB"/>
        </w:rPr>
        <w:t>Nærværende gældsbrev kan tjene som grundlag for fuldbyrdelse uden dom, jf. retsplejelovens § 478, stk. 1, nr. 5, til dækning af lånet og alle hermed forbundne omkostninger.</w:t>
      </w:r>
    </w:p>
    <w:p w:rsidR="004902D5" w:rsidP="004902D5" w:rsidRDefault="004902D5" w14:paraId="1ED0A9B4" w14:textId="77777777">
      <w:pPr>
        <w:pStyle w:val="Overskrift1"/>
        <w:rPr>
          <w:lang w:eastAsia="en-GB"/>
        </w:rPr>
      </w:pPr>
      <w:r>
        <w:rPr>
          <w:lang w:eastAsia="en-GB"/>
        </w:rPr>
        <w:t>Lovvalg</w:t>
      </w:r>
    </w:p>
    <w:p w:rsidRPr="004B0896" w:rsidR="004902D5" w:rsidP="004902D5" w:rsidRDefault="004902D5" w14:paraId="460B257F" w14:textId="77777777">
      <w:pPr>
        <w:pStyle w:val="Niveau2"/>
        <w:rPr>
          <w:lang w:eastAsia="en-GB"/>
        </w:rPr>
      </w:pPr>
      <w:r w:rsidRPr="004B0896">
        <w:rPr>
          <w:lang w:eastAsia="en-GB"/>
        </w:rPr>
        <w:t>Nærværende gældsbrev er underlagt dansk ret.</w:t>
      </w:r>
    </w:p>
    <w:p w:rsidR="004902D5" w:rsidP="004902D5" w:rsidRDefault="004902D5" w14:paraId="34AA6170" w14:textId="77777777">
      <w:pPr>
        <w:pStyle w:val="Overskrift1"/>
        <w:rPr>
          <w:lang w:eastAsia="en-GB"/>
        </w:rPr>
      </w:pPr>
      <w:r>
        <w:rPr>
          <w:lang w:eastAsia="en-GB"/>
        </w:rPr>
        <w:t>Omkostninger</w:t>
      </w:r>
    </w:p>
    <w:p w:rsidR="004902D5" w:rsidP="004902D5" w:rsidRDefault="004902D5" w14:paraId="0768D989" w14:textId="77777777">
      <w:pPr>
        <w:pStyle w:val="Niveau2"/>
        <w:rPr>
          <w:lang w:eastAsia="en-GB"/>
        </w:rPr>
      </w:pPr>
      <w:r w:rsidRPr="004B0896">
        <w:rPr>
          <w:lang w:eastAsia="en-GB"/>
        </w:rPr>
        <w:t>Samtlige omkostninger i forbindelse med oprettelsen af nærværende gældsbrev betales af lån</w:t>
      </w:r>
      <w:r>
        <w:rPr>
          <w:lang w:eastAsia="en-GB"/>
        </w:rPr>
        <w:t>tagerne</w:t>
      </w:r>
      <w:r w:rsidRPr="004B0896">
        <w:rPr>
          <w:lang w:eastAsia="en-GB"/>
        </w:rPr>
        <w:t>.</w:t>
      </w:r>
    </w:p>
    <w:p w:rsidR="004902D5" w:rsidP="004902D5" w:rsidRDefault="004902D5" w14:paraId="5C6E1A0F" w14:textId="77777777">
      <w:pPr>
        <w:pStyle w:val="Niveau2"/>
        <w:numPr>
          <w:ilvl w:val="0"/>
          <w:numId w:val="0"/>
        </w:numPr>
        <w:ind w:left="822"/>
        <w:rPr>
          <w:lang w:eastAsia="en-GB"/>
        </w:rPr>
      </w:pPr>
      <w:r>
        <w:rPr>
          <w:lang w:eastAsia="en-GB"/>
        </w:rPr>
        <w:br w:type="page"/>
      </w:r>
    </w:p>
    <w:p w:rsidR="004902D5" w:rsidP="004902D5" w:rsidRDefault="004902D5" w14:paraId="06EAA19F" w14:textId="77777777">
      <w:pPr>
        <w:pStyle w:val="Overskrift1"/>
      </w:pPr>
      <w:r>
        <w:t xml:space="preserve">Underskrifter </w:t>
      </w:r>
    </w:p>
    <w:p w:rsidR="004902D5" w:rsidP="004902D5" w:rsidRDefault="004902D5" w14:paraId="72470103" w14:textId="77777777">
      <w:pPr>
        <w:tabs>
          <w:tab w:val="left" w:pos="1304"/>
        </w:tabs>
        <w:spacing w:after="240"/>
        <w:outlineLvl w:val="1"/>
        <w:rPr>
          <w:rFonts w:cs="Arial"/>
          <w:bCs/>
          <w:iCs/>
          <w:szCs w:val="28"/>
        </w:rPr>
      </w:pPr>
    </w:p>
    <w:p w:rsidRPr="004B0896" w:rsidR="004902D5" w:rsidP="004902D5" w:rsidRDefault="004902D5" w14:paraId="28FECF65" w14:textId="77777777">
      <w:pPr>
        <w:tabs>
          <w:tab w:val="left" w:pos="851"/>
        </w:tabs>
        <w:spacing w:after="240"/>
        <w:outlineLvl w:val="1"/>
        <w:rPr>
          <w:rFonts w:cs="Arial"/>
        </w:rPr>
      </w:pPr>
      <w:r>
        <w:rPr>
          <w:rFonts w:cs="Arial"/>
          <w:bCs/>
          <w:iCs/>
          <w:szCs w:val="28"/>
        </w:rPr>
        <w:tab/>
      </w:r>
      <w:r w:rsidRPr="37F6E80D">
        <w:rPr>
          <w:rFonts w:cs="Arial"/>
        </w:rPr>
        <w:t>Som Låntagere</w:t>
      </w:r>
      <w:r w:rsidRPr="004B0896">
        <w:rPr>
          <w:rFonts w:cs="Arial"/>
          <w:bCs/>
          <w:iCs/>
          <w:szCs w:val="28"/>
        </w:rPr>
        <w:tab/>
      </w:r>
      <w:r w:rsidRPr="004B0896">
        <w:rPr>
          <w:rFonts w:cs="Arial"/>
          <w:bCs/>
          <w:iCs/>
          <w:szCs w:val="28"/>
        </w:rPr>
        <w:tab/>
      </w:r>
      <w:r w:rsidRPr="004B0896">
        <w:rPr>
          <w:rFonts w:cs="Arial"/>
          <w:bCs/>
          <w:iCs/>
          <w:szCs w:val="28"/>
        </w:rPr>
        <w:tab/>
      </w:r>
      <w:r w:rsidRPr="004B0896">
        <w:rPr>
          <w:rFonts w:cs="Arial"/>
          <w:bCs/>
          <w:iCs/>
          <w:szCs w:val="28"/>
        </w:rPr>
        <w:tab/>
      </w:r>
      <w:r w:rsidRPr="37F6E80D">
        <w:rPr>
          <w:rFonts w:cs="Arial"/>
        </w:rPr>
        <w:t>Som Långiver:</w:t>
      </w:r>
    </w:p>
    <w:p w:rsidRPr="00A40BC3" w:rsidR="004902D5" w:rsidP="004902D5" w:rsidRDefault="004902D5" w14:paraId="5267208B" w14:textId="77777777">
      <w:pPr>
        <w:pStyle w:val="Niveau2"/>
        <w:numPr>
          <w:ilvl w:val="1"/>
          <w:numId w:val="0"/>
        </w:numPr>
        <w:ind w:left="822" w:firstLine="822"/>
      </w:pPr>
      <w:r>
        <w:t>, den             /           {{ year }}</w:t>
      </w:r>
      <w:r>
        <w:tab/>
      </w:r>
      <w:r w:rsidRPr="00D671A6">
        <w:tab/>
      </w:r>
      <w:r>
        <w:tab/>
      </w:r>
      <w:r w:rsidRPr="00A40BC3">
        <w:t xml:space="preserve">, </w:t>
      </w:r>
      <w:r>
        <w:t>den             /            {{ year }}</w:t>
      </w:r>
    </w:p>
    <w:p w:rsidR="004902D5" w:rsidP="004902D5" w:rsidRDefault="004902D5" w14:paraId="59585FF1" w14:textId="77777777">
      <w:pPr>
        <w:pStyle w:val="Brdtekst"/>
      </w:pPr>
    </w:p>
    <w:p w:rsidR="004902D5" w:rsidP="004902D5" w:rsidRDefault="004902D5" w14:paraId="2E658C86" w14:textId="77777777">
      <w:pPr>
        <w:tabs>
          <w:tab w:val="left" w:pos="851"/>
        </w:tabs>
        <w:ind w:firstLine="822"/>
      </w:pPr>
      <w:r w:rsidRPr="00A40BC3">
        <w:t>_____________________</w:t>
      </w:r>
      <w:r>
        <w:t>____</w:t>
      </w:r>
      <w:r>
        <w:tab/>
      </w:r>
      <w:r>
        <w:tab/>
      </w:r>
      <w:r w:rsidRPr="00A40BC3">
        <w:t>_________________________</w:t>
      </w:r>
      <w:r w:rsidRPr="00A40BC3">
        <w:tab/>
      </w:r>
    </w:p>
    <w:p w:rsidR="004902D5" w:rsidP="004902D5" w:rsidRDefault="004902D5" w14:paraId="08CCC0B5" w14:textId="77777777">
      <w:pPr>
        <w:tabs>
          <w:tab w:val="left" w:pos="851"/>
          <w:tab w:val="left" w:pos="4820"/>
        </w:tabs>
        <w:ind w:firstLine="822"/>
      </w:pPr>
      <w:r>
        <w:t xml:space="preserve">{{ parties[0].name }} </w:t>
      </w:r>
      <w:r>
        <w:tab/>
      </w:r>
      <w:r>
        <w:t>{{ parties[1].name }}</w:t>
      </w:r>
    </w:p>
    <w:p w:rsidRPr="00B676C5" w:rsidR="004902D5" w:rsidP="004902D5" w:rsidRDefault="004902D5" w14:paraId="320992EE" w14:textId="77777777">
      <w:pPr>
        <w:tabs>
          <w:tab w:val="left" w:pos="1304"/>
        </w:tabs>
        <w:spacing w:after="240"/>
        <w:outlineLvl w:val="1"/>
        <w:rPr>
          <w:szCs w:val="20"/>
        </w:rPr>
      </w:pPr>
    </w:p>
    <w:p w:rsidRPr="004902D5" w:rsidR="00AF6E14" w:rsidP="004902D5" w:rsidRDefault="00AF6E14" w14:paraId="554350F5" w14:textId="77777777">
      <w:bookmarkStart w:name="_GoBack" w:id="0"/>
      <w:bookmarkEnd w:id="0"/>
    </w:p>
    <w:sectPr w:rsidRPr="004902D5" w:rsidR="00AF6E14" w:rsidSect="00A56FA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orient="portrait" w:code="9"/>
      <w:pgMar w:top="3175" w:right="1134" w:bottom="2381" w:left="1956" w:header="567" w:footer="56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890" w:rsidRDefault="00C64890" w14:paraId="108BB6C6" w14:textId="77777777">
      <w:r>
        <w:separator/>
      </w:r>
    </w:p>
  </w:endnote>
  <w:endnote w:type="continuationSeparator" w:id="0">
    <w:p w:rsidR="00C64890" w:rsidRDefault="00C64890" w14:paraId="2EF0245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308" w:rsidRDefault="00C17308" w14:paraId="04572EC6" w14:textId="77777777">
    <w:pPr>
      <w:pStyle w:val="Sidefod"/>
      <w:framePr w:wrap="around" w:hAnchor="margin" w:vAnchor="text" w:xAlign="center" w:y="1"/>
    </w:pPr>
    <w:r>
      <w:fldChar w:fldCharType="begin"/>
    </w:r>
    <w:r>
      <w:instrText xml:space="preserve">PAGE  </w:instrText>
    </w:r>
    <w:r>
      <w:fldChar w:fldCharType="end"/>
    </w:r>
  </w:p>
  <w:p w:rsidR="00C17308" w:rsidRDefault="00C17308" w14:paraId="1FAA0F7D" w14:textId="777777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DB61A9" w:rsidR="0008056A" w:rsidP="00DB61A9" w:rsidRDefault="00A512CB" w14:paraId="3D0A762B" w14:textId="77777777">
    <w:pPr>
      <w:pStyle w:val="GFV02"/>
      <w:ind w:left="-1106"/>
    </w:pPr>
    <w:bookmarkStart w:name="bmkLogoFooter1" w:id="4"/>
    <w:r>
      <w:rPr>
        <w:lang w:eastAsia="da-DK"/>
      </w:rPr>
      <w:drawing>
        <wp:inline distT="0" distB="0" distL="0" distR="0" wp14:anchorId="78604ABC" wp14:editId="21200775">
          <wp:extent cx="1353315" cy="146304"/>
          <wp:effectExtent l="0" t="0" r="0" b="6350"/>
          <wp:docPr id="8" name="Bille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F Navn_Lil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315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4"/>
    <w:r w:rsidR="00DB61A9">
      <w:tab/>
    </w:r>
    <w:bookmarkStart w:name="bmkDokNr" w:id="5"/>
    <w:r w:rsidR="00DB61A9">
      <w:fldChar w:fldCharType="begin"/>
    </w:r>
    <w:r w:rsidR="00DB61A9">
      <w:instrText xml:space="preserve"> DOCPROPERTY iManageFooter \* MERGEFORMAT </w:instrText>
    </w:r>
    <w:r w:rsidR="00DB61A9">
      <w:fldChar w:fldCharType="separate"/>
    </w:r>
    <w:r w:rsidR="1AD3CD32">
      <w:rPr/>
      <w:t xml:space="preserve"> </w:t>
    </w:r>
    <w:r w:rsidR="00DB61A9">
      <w:fldChar w:fldCharType="end"/>
    </w:r>
    <w:bookmarkStart w:name="bmkGFFooter" w:id="6"/>
    <w:bookmarkEnd w:id="5"/>
    <w:bookmarkEnd w:id="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6F7098" w:rsidR="00C17308" w:rsidP="00D57302" w:rsidRDefault="00A512CB" w14:paraId="78745346" w14:textId="77777777">
    <w:pPr>
      <w:pStyle w:val="GFV02"/>
      <w:ind w:left="-1106"/>
    </w:pPr>
    <w:bookmarkStart w:name="bmkLogoFooter" w:id="8"/>
    <w:r>
      <w:rPr>
        <w:lang w:eastAsia="da-DK"/>
      </w:rPr>
      <w:drawing>
        <wp:inline distT="0" distB="0" distL="0" distR="0" wp14:anchorId="32E27AEF" wp14:editId="3592E0B7">
          <wp:extent cx="1353315" cy="146304"/>
          <wp:effectExtent l="0" t="0" r="0" b="6350"/>
          <wp:docPr id="4" name="Bille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F Navn_Lil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315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8"/>
    <w:r w:rsidR="00D57302">
      <w:tab/>
    </w:r>
    <w:bookmarkStart w:name="bmkDokNr1" w:id="9"/>
    <w:bookmarkEnd w:id="9"/>
    <w:r w:rsidR="1AD3CD32">
      <w:rPr/>
      <w:t xml:space="preserve"> </w:t>
    </w:r>
    <w:bookmarkStart w:name="bmkGFFooter1" w:id="10"/>
    <w:r w:rsidR="00D57302">
      <w:fldChar w:fldCharType="begin"/>
    </w:r>
    <w:r w:rsidR="00D57302">
      <w:instrText xml:space="preserve"> DOCPROPERTY iManageFooter \* MERGEFORMAT </w:instrText>
    </w:r>
    <w:r w:rsidR="00D57302">
      <w:fldChar w:fldCharType="separate"/>
    </w:r>
    <w:r w:rsidR="1AD3CD32">
      <w:rPr/>
      <w:t xml:space="preserve"> </w:t>
    </w:r>
    <w:r w:rsidR="00D57302">
      <w:fldChar w:fldCharType="end"/>
    </w:r>
    <w:bookmarkEnd w:id="1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890" w:rsidRDefault="00C64890" w14:paraId="03CDCF35" w14:textId="77777777">
      <w:r>
        <w:separator/>
      </w:r>
    </w:p>
  </w:footnote>
  <w:footnote w:type="continuationSeparator" w:id="0">
    <w:p w:rsidR="00C64890" w:rsidRDefault="00C64890" w14:paraId="5F73E93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A56FAD" w:rsidR="00C17308" w:rsidP="009F4FAC" w:rsidRDefault="00A512CB" w14:paraId="77A3AF67" w14:textId="77777777">
    <w:pPr>
      <w:pStyle w:val="GFV02"/>
      <w:ind w:left="-1106"/>
    </w:pPr>
    <w:bookmarkStart w:name="bmkLogoHeader1" w:id="1"/>
    <w:r>
      <w:rPr>
        <w:lang w:eastAsia="da-DK"/>
      </w:rPr>
      <w:drawing>
        <wp:inline distT="0" distB="0" distL="0" distR="0" wp14:anchorId="34D67ED8" wp14:editId="23CCFE29">
          <wp:extent cx="362713" cy="304801"/>
          <wp:effectExtent l="0" t="0" r="0" b="0"/>
          <wp:docPr id="6" name="Billed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F Stjerne Blå_Lil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713" cy="304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  <w:r w:rsidRPr="00144144" w:rsidR="00F573EA">
      <w:rPr>
        <w:lang w:eastAsia="da-DK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A3F2EA2" wp14:editId="34ECB81F">
              <wp:simplePos x="0" y="0"/>
              <wp:positionH relativeFrom="column">
                <wp:posOffset>-691515</wp:posOffset>
              </wp:positionH>
              <wp:positionV relativeFrom="paragraph">
                <wp:posOffset>1634490</wp:posOffset>
              </wp:positionV>
              <wp:extent cx="536400" cy="284400"/>
              <wp:effectExtent l="0" t="0" r="0" b="1905"/>
              <wp:wrapNone/>
              <wp:docPr id="9" name="Tekstfel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6400" cy="28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7559E1" w:rsidR="00F573EA" w:rsidP="00F573EA" w:rsidRDefault="00F573EA" w14:paraId="5EC3A7AB" w14:textId="4A1B6A1A">
                          <w:pPr>
                            <w:rPr>
                              <w:sz w:val="12"/>
                              <w:szCs w:val="12"/>
                            </w:rPr>
                          </w:pPr>
                          <w:bookmarkStart w:name="bmkSide" w:id="2"/>
                          <w:r>
                            <w:rPr>
                              <w:sz w:val="12"/>
                              <w:szCs w:val="12"/>
                            </w:rPr>
                            <w:t>Side</w:t>
                          </w:r>
                          <w:bookmarkEnd w:id="2"/>
                          <w:r w:rsidRPr="007559E1"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  <w:r w:rsidRPr="007559E1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7559E1">
                            <w:rPr>
                              <w:sz w:val="12"/>
                              <w:szCs w:val="12"/>
                            </w:rPr>
                            <w:instrText>PAGE   \* MERGEFORMAT</w:instrText>
                          </w:r>
                          <w:r w:rsidRPr="007559E1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4902D5">
                            <w:rPr>
                              <w:noProof/>
                              <w:sz w:val="12"/>
                              <w:szCs w:val="12"/>
                            </w:rPr>
                            <w:t>2</w:t>
                          </w:r>
                          <w:r w:rsidRPr="007559E1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A9FCBB1">
            <v:shapetype id="_x0000_t202" coordsize="21600,21600" o:spt="202" path="m,l,21600r21600,l21600,xe" w14:anchorId="0A3F2EA2">
              <v:stroke joinstyle="miter"/>
              <v:path gradientshapeok="t" o:connecttype="rect"/>
            </v:shapetype>
            <v:shape id="Tekstfelt 9" style="position:absolute;left:0;text-align:left;margin-left:-54.45pt;margin-top:128.7pt;width:42.2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">
              <v:textbox>
                <w:txbxContent>
                  <w:p w:rsidRPr="007559E1" w:rsidR="00F573EA" w:rsidP="00F573EA" w:rsidRDefault="00F573EA" w14:paraId="421051FC" w14:textId="4A1B6A1A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Side</w:t>
                    </w:r>
                    <w:r w:rsidRPr="007559E1">
                      <w:rPr>
                        <w:sz w:val="12"/>
                        <w:szCs w:val="12"/>
                      </w:rPr>
                      <w:t xml:space="preserve"> </w:t>
                    </w:r>
                    <w:r w:rsidRPr="007559E1">
                      <w:rPr>
                        <w:sz w:val="12"/>
                        <w:szCs w:val="12"/>
                      </w:rPr>
                      <w:fldChar w:fldCharType="begin"/>
                    </w:r>
                    <w:r w:rsidRPr="007559E1">
                      <w:rPr>
                        <w:sz w:val="12"/>
                        <w:szCs w:val="12"/>
                      </w:rPr>
                      <w:instrText>PAGE   \* MERGEFORMAT</w:instrText>
                    </w:r>
                    <w:r w:rsidRPr="007559E1">
                      <w:rPr>
                        <w:sz w:val="12"/>
                        <w:szCs w:val="12"/>
                      </w:rPr>
                      <w:fldChar w:fldCharType="separate"/>
                    </w:r>
                    <w:r w:rsidR="004902D5">
                      <w:rPr>
                        <w:noProof/>
                        <w:sz w:val="12"/>
                        <w:szCs w:val="12"/>
                      </w:rPr>
                      <w:t>2</w:t>
                    </w:r>
                    <w:r w:rsidRPr="007559E1">
                      <w:rPr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A56FAD" w:rsidR="00C17308" w:rsidP="009F4FAC" w:rsidRDefault="00A512CB" w14:paraId="7E2A2A73" w14:textId="77777777">
    <w:pPr>
      <w:pStyle w:val="GFV02"/>
      <w:ind w:left="-1106"/>
    </w:pPr>
    <w:bookmarkStart w:name="bmkLogoHeader" w:id="7"/>
    <w:r w:rsidR="1AD3CD32">
      <w:drawing>
        <wp:inline wp14:editId="40CAE739" wp14:anchorId="64CAE267">
          <wp:extent cx="362713" cy="304801"/>
          <wp:effectExtent l="0" t="0" r="0" b="0"/>
          <wp:docPr id="1220616170" name="Billede 3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Billede 3"/>
                  <pic:cNvPicPr/>
                </pic:nvPicPr>
                <pic:blipFill>
                  <a:blip r:embed="R9402cbfd565d4ac5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362713" cy="304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08492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0E90F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0C2D19"/>
    <w:multiLevelType w:val="hybridMultilevel"/>
    <w:tmpl w:val="B61CC2AE"/>
    <w:lvl w:ilvl="0" w:tplc="299EF1F8">
      <w:start w:val="1"/>
      <w:numFmt w:val="decimal"/>
      <w:pStyle w:val="Opstilling-Tal"/>
      <w:lvlText w:val="%1."/>
      <w:lvlJc w:val="left"/>
      <w:pPr>
        <w:tabs>
          <w:tab w:val="num" w:pos="1276"/>
        </w:tabs>
        <w:ind w:left="1276" w:hanging="454"/>
      </w:pPr>
      <w:rPr>
        <w:rFonts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16011D"/>
    <w:multiLevelType w:val="multilevel"/>
    <w:tmpl w:val="32E25486"/>
    <w:lvl w:ilvl="0">
      <w:start w:val="1"/>
      <w:numFmt w:val="none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3CC373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A76C9A"/>
    <w:multiLevelType w:val="hybridMultilevel"/>
    <w:tmpl w:val="E52A327C"/>
    <w:lvl w:ilvl="0" w:tplc="AADC2B7E">
      <w:start w:val="1"/>
      <w:numFmt w:val="decimal"/>
      <w:pStyle w:val="sR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75A8D"/>
    <w:multiLevelType w:val="hybridMultilevel"/>
    <w:tmpl w:val="7598AC6E"/>
    <w:lvl w:ilvl="0" w:tplc="B8925FAA">
      <w:start w:val="1"/>
      <w:numFmt w:val="decimal"/>
      <w:pStyle w:val="OpstillingNotat-Tal"/>
      <w:lvlText w:val="%1."/>
      <w:lvlJc w:val="left"/>
      <w:pPr>
        <w:tabs>
          <w:tab w:val="num" w:pos="454"/>
        </w:tabs>
        <w:ind w:left="454" w:hanging="454"/>
      </w:pPr>
      <w:rPr>
        <w:rFonts w:hint="default" w:ascii="Georgia" w:hAnsi="Georgia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B90B3A"/>
    <w:multiLevelType w:val="hybridMultilevel"/>
    <w:tmpl w:val="0B38A81A"/>
    <w:lvl w:ilvl="0" w:tplc="F27C08DA">
      <w:start w:val="1"/>
      <w:numFmt w:val="upperLetter"/>
      <w:pStyle w:val="Prambel"/>
      <w:lvlText w:val="%1."/>
      <w:lvlJc w:val="left"/>
      <w:pPr>
        <w:tabs>
          <w:tab w:val="num" w:pos="822"/>
        </w:tabs>
        <w:ind w:left="822" w:hanging="822"/>
      </w:pPr>
      <w:rPr>
        <w:rFonts w:hint="default" w:ascii="Georgia" w:hAnsi="Georgia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2262"/>
        </w:tabs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982"/>
        </w:tabs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422"/>
        </w:tabs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142"/>
        </w:tabs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582"/>
        </w:tabs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302"/>
        </w:tabs>
        <w:ind w:left="7302" w:hanging="180"/>
      </w:pPr>
    </w:lvl>
  </w:abstractNum>
  <w:abstractNum w:abstractNumId="8" w15:restartNumberingAfterBreak="0">
    <w:nsid w:val="1B7D461F"/>
    <w:multiLevelType w:val="hybridMultilevel"/>
    <w:tmpl w:val="C1962756"/>
    <w:lvl w:ilvl="0" w:tplc="8ECA56D2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468D8"/>
    <w:multiLevelType w:val="multilevel"/>
    <w:tmpl w:val="A24EF7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pStyle w:val="Overskrift5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pStyle w:val="Overskrift6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pStyle w:val="Overskrift7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pStyle w:val="Overskrift8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pStyle w:val="Overskrift9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10" w15:restartNumberingAfterBreak="0">
    <w:nsid w:val="1F3C79BA"/>
    <w:multiLevelType w:val="multilevel"/>
    <w:tmpl w:val="C1C08E22"/>
    <w:lvl w:ilvl="0">
      <w:start w:val="1"/>
      <w:numFmt w:val="decimal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 w15:restartNumberingAfterBreak="0">
    <w:nsid w:val="26966FF0"/>
    <w:multiLevelType w:val="hybridMultilevel"/>
    <w:tmpl w:val="BA6C3CDE"/>
    <w:lvl w:ilvl="0" w:tplc="B8F8718E">
      <w:start w:val="1"/>
      <w:numFmt w:val="lowerLetter"/>
      <w:pStyle w:val="Opstilling-Bogstav"/>
      <w:lvlText w:val="%1.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2" w15:restartNumberingAfterBreak="0">
    <w:nsid w:val="302242E6"/>
    <w:multiLevelType w:val="multilevel"/>
    <w:tmpl w:val="32E25486"/>
    <w:lvl w:ilvl="0">
      <w:start w:val="1"/>
      <w:numFmt w:val="none"/>
      <w:pStyle w:val="OpstillingNotat-at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5007219"/>
    <w:multiLevelType w:val="multilevel"/>
    <w:tmpl w:val="39025288"/>
    <w:lvl w:ilvl="0">
      <w:start w:val="1"/>
      <w:numFmt w:val="none"/>
      <w:lvlRestart w:val="0"/>
      <w:pStyle w:val="Opstilling-at"/>
      <w:lvlText w:val="%1at"/>
      <w:lvlJc w:val="left"/>
      <w:pPr>
        <w:tabs>
          <w:tab w:val="num" w:pos="822"/>
        </w:tabs>
        <w:ind w:left="1276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  <w:rPr>
        <w:rFonts w:hint="default"/>
      </w:rPr>
    </w:lvl>
  </w:abstractNum>
  <w:abstractNum w:abstractNumId="14" w15:restartNumberingAfterBreak="0">
    <w:nsid w:val="37F604BD"/>
    <w:multiLevelType w:val="hybridMultilevel"/>
    <w:tmpl w:val="2DF80C68"/>
    <w:lvl w:ilvl="0" w:tplc="760E8E80">
      <w:start w:val="1"/>
      <w:numFmt w:val="lowerLetter"/>
      <w:pStyle w:val="sR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32F4A"/>
    <w:multiLevelType w:val="multilevel"/>
    <w:tmpl w:val="350A374E"/>
    <w:lvl w:ilvl="0">
      <w:start w:val="1"/>
      <w:numFmt w:val="decimal"/>
      <w:pStyle w:val="sR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R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R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R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6" w15:restartNumberingAfterBreak="0">
    <w:nsid w:val="473466A4"/>
    <w:multiLevelType w:val="hybridMultilevel"/>
    <w:tmpl w:val="BED0CAAA"/>
    <w:lvl w:ilvl="0" w:tplc="B596D192">
      <w:start w:val="1"/>
      <w:numFmt w:val="bullet"/>
      <w:pStyle w:val="OpstillingNotat-Streg"/>
      <w:lvlText w:val="–"/>
      <w:lvlJc w:val="left"/>
      <w:pPr>
        <w:tabs>
          <w:tab w:val="num" w:pos="1182"/>
        </w:tabs>
        <w:ind w:left="1182" w:hanging="360"/>
      </w:pPr>
      <w:rPr>
        <w:rFonts w:hint="default" w:ascii="Georgia" w:hAnsi="Georgia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90F0234"/>
    <w:multiLevelType w:val="hybridMultilevel"/>
    <w:tmpl w:val="3BA202C2"/>
    <w:lvl w:ilvl="0" w:tplc="507E6AD8">
      <w:start w:val="1"/>
      <w:numFmt w:val="lowerLetter"/>
      <w:pStyle w:val="sL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C4A48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19" w15:restartNumberingAfterBreak="0">
    <w:nsid w:val="53714C77"/>
    <w:multiLevelType w:val="hybridMultilevel"/>
    <w:tmpl w:val="7E38D1E2"/>
    <w:lvl w:ilvl="0" w:tplc="589E0C98">
      <w:start w:val="1"/>
      <w:numFmt w:val="lowerLetter"/>
      <w:pStyle w:val="OpstillingNotat-Bogstav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017F2"/>
    <w:multiLevelType w:val="hybridMultilevel"/>
    <w:tmpl w:val="3FCAA0FE"/>
    <w:lvl w:ilvl="0" w:tplc="CBA27C40">
      <w:start w:val="1"/>
      <w:numFmt w:val="decimal"/>
      <w:pStyle w:val="sR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F1E5C"/>
    <w:multiLevelType w:val="hybridMultilevel"/>
    <w:tmpl w:val="555AF954"/>
    <w:lvl w:ilvl="0" w:tplc="7B6E9284">
      <w:start w:val="1"/>
      <w:numFmt w:val="lowerRoman"/>
      <w:pStyle w:val="Opstilling-Romertal"/>
      <w:lvlText w:val="%1."/>
      <w:lvlJc w:val="left"/>
      <w:pPr>
        <w:ind w:left="118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2" w15:restartNumberingAfterBreak="0">
    <w:nsid w:val="60FB3CC8"/>
    <w:multiLevelType w:val="multilevel"/>
    <w:tmpl w:val="7304E6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14449B3"/>
    <w:multiLevelType w:val="hybridMultilevel"/>
    <w:tmpl w:val="3D22B19C"/>
    <w:lvl w:ilvl="0" w:tplc="2F1EF5E4">
      <w:start w:val="1"/>
      <w:numFmt w:val="bullet"/>
      <w:pStyle w:val="Opstilling-Streg"/>
      <w:lvlText w:val="–"/>
      <w:lvlJc w:val="left"/>
      <w:pPr>
        <w:tabs>
          <w:tab w:val="num" w:pos="1182"/>
        </w:tabs>
        <w:ind w:left="1182" w:hanging="360"/>
      </w:pPr>
      <w:rPr>
        <w:rFonts w:hint="default" w:ascii="Georgia" w:hAnsi="Georgia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2262"/>
        </w:tabs>
        <w:ind w:left="2262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3702"/>
        </w:tabs>
        <w:ind w:left="3702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4422"/>
        </w:tabs>
        <w:ind w:left="4422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5862"/>
        </w:tabs>
        <w:ind w:left="5862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6582"/>
        </w:tabs>
        <w:ind w:left="6582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7302"/>
        </w:tabs>
        <w:ind w:left="7302" w:hanging="360"/>
      </w:pPr>
      <w:rPr>
        <w:rFonts w:hint="default" w:ascii="Wingdings" w:hAnsi="Wingdings"/>
      </w:rPr>
    </w:lvl>
  </w:abstractNum>
  <w:abstractNum w:abstractNumId="24" w15:restartNumberingAfterBreak="0">
    <w:nsid w:val="636903B0"/>
    <w:multiLevelType w:val="hybridMultilevel"/>
    <w:tmpl w:val="39D8897E"/>
    <w:lvl w:ilvl="0" w:tplc="965CED9C">
      <w:start w:val="1"/>
      <w:numFmt w:val="decimal"/>
      <w:pStyle w:val="sL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21DE7"/>
    <w:multiLevelType w:val="hybridMultilevel"/>
    <w:tmpl w:val="A0205B80"/>
    <w:lvl w:ilvl="0" w:tplc="C81431EA">
      <w:start w:val="1"/>
      <w:numFmt w:val="bullet"/>
      <w:pStyle w:val="Spalteopstilling-streg"/>
      <w:lvlText w:val="–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5F12A8E"/>
    <w:multiLevelType w:val="multilevel"/>
    <w:tmpl w:val="A8740B34"/>
    <w:lvl w:ilvl="0">
      <w:start w:val="1"/>
      <w:numFmt w:val="decimal"/>
      <w:pStyle w:val="sL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L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L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L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 w15:restartNumberingAfterBreak="0">
    <w:nsid w:val="6A603DEE"/>
    <w:multiLevelType w:val="multilevel"/>
    <w:tmpl w:val="A374353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6DA05CAA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29" w15:restartNumberingAfterBreak="0">
    <w:nsid w:val="70E00469"/>
    <w:multiLevelType w:val="hybridMultilevel"/>
    <w:tmpl w:val="AE603B28"/>
    <w:lvl w:ilvl="0" w:tplc="BE0685AE">
      <w:start w:val="1"/>
      <w:numFmt w:val="lowerRoman"/>
      <w:pStyle w:val="OpstillingNotat-Romert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37AAF"/>
    <w:multiLevelType w:val="hybridMultilevel"/>
    <w:tmpl w:val="CC322AE8"/>
    <w:lvl w:ilvl="0" w:tplc="39BAE528">
      <w:start w:val="1"/>
      <w:numFmt w:val="decimal"/>
      <w:pStyle w:val="sL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921FF2"/>
    <w:multiLevelType w:val="hybridMultilevel"/>
    <w:tmpl w:val="86FE276C"/>
    <w:lvl w:ilvl="0" w:tplc="7F764936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3"/>
  </w:num>
  <w:num w:numId="4">
    <w:abstractNumId w:val="2"/>
  </w:num>
  <w:num w:numId="5">
    <w:abstractNumId w:val="16"/>
  </w:num>
  <w:num w:numId="6">
    <w:abstractNumId w:val="7"/>
  </w:num>
  <w:num w:numId="7">
    <w:abstractNumId w:val="6"/>
  </w:num>
  <w:num w:numId="8">
    <w:abstractNumId w:val="16"/>
  </w:num>
  <w:num w:numId="9">
    <w:abstractNumId w:val="7"/>
  </w:num>
  <w:num w:numId="10">
    <w:abstractNumId w:val="23"/>
  </w:num>
  <w:num w:numId="11">
    <w:abstractNumId w:val="2"/>
  </w:num>
  <w:num w:numId="12">
    <w:abstractNumId w:val="6"/>
  </w:num>
  <w:num w:numId="13">
    <w:abstractNumId w:val="16"/>
  </w:num>
  <w:num w:numId="14">
    <w:abstractNumId w:val="7"/>
  </w:num>
  <w:num w:numId="15">
    <w:abstractNumId w:val="23"/>
  </w:num>
  <w:num w:numId="16">
    <w:abstractNumId w:val="2"/>
  </w:num>
  <w:num w:numId="17">
    <w:abstractNumId w:val="6"/>
  </w:num>
  <w:num w:numId="18">
    <w:abstractNumId w:val="16"/>
  </w:num>
  <w:num w:numId="19">
    <w:abstractNumId w:val="7"/>
  </w:num>
  <w:num w:numId="20">
    <w:abstractNumId w:val="23"/>
  </w:num>
  <w:num w:numId="21">
    <w:abstractNumId w:val="2"/>
  </w:num>
  <w:num w:numId="22">
    <w:abstractNumId w:val="9"/>
  </w:num>
  <w:num w:numId="23">
    <w:abstractNumId w:val="13"/>
  </w:num>
  <w:num w:numId="24">
    <w:abstractNumId w:val="8"/>
  </w:num>
  <w:num w:numId="25">
    <w:abstractNumId w:val="31"/>
  </w:num>
  <w:num w:numId="26">
    <w:abstractNumId w:val="26"/>
  </w:num>
  <w:num w:numId="27">
    <w:abstractNumId w:val="15"/>
  </w:num>
  <w:num w:numId="28">
    <w:abstractNumId w:val="27"/>
  </w:num>
  <w:num w:numId="29">
    <w:abstractNumId w:val="28"/>
  </w:num>
  <w:num w:numId="30">
    <w:abstractNumId w:val="17"/>
  </w:num>
  <w:num w:numId="31">
    <w:abstractNumId w:val="25"/>
  </w:num>
  <w:num w:numId="32">
    <w:abstractNumId w:val="24"/>
  </w:num>
  <w:num w:numId="33">
    <w:abstractNumId w:val="12"/>
  </w:num>
  <w:num w:numId="34">
    <w:abstractNumId w:val="18"/>
  </w:num>
  <w:num w:numId="35">
    <w:abstractNumId w:val="3"/>
  </w:num>
  <w:num w:numId="36">
    <w:abstractNumId w:val="22"/>
  </w:num>
  <w:num w:numId="37">
    <w:abstractNumId w:val="4"/>
  </w:num>
  <w:num w:numId="38">
    <w:abstractNumId w:val="30"/>
  </w:num>
  <w:num w:numId="39">
    <w:abstractNumId w:val="20"/>
  </w:num>
  <w:num w:numId="40">
    <w:abstractNumId w:val="5"/>
  </w:num>
  <w:num w:numId="41">
    <w:abstractNumId w:val="14"/>
  </w:num>
  <w:num w:numId="42">
    <w:abstractNumId w:val="1"/>
  </w:num>
  <w:num w:numId="43">
    <w:abstractNumId w:val="0"/>
  </w:num>
  <w:num w:numId="44">
    <w:abstractNumId w:val="11"/>
  </w:num>
  <w:num w:numId="45">
    <w:abstractNumId w:val="21"/>
  </w:num>
  <w:num w:numId="46">
    <w:abstractNumId w:val="19"/>
  </w:num>
  <w:num w:numId="47">
    <w:abstractNumId w:val="29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0"/>
  <w:activeWritingStyle w:lang="da-DK" w:vendorID="666" w:dllVersion="513" w:checkStyle="1" w:appName="MSWord"/>
  <w:activeWritingStyle w:lang="da-DK" w:vendorID="22" w:dllVersion="513" w:checkStyle="1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Formatting/>
  <w:defaultTabStop w:val="822"/>
  <w:autoHyphenation/>
  <w:hyphenationZone w:val="284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90"/>
    <w:rsid w:val="00013E17"/>
    <w:rsid w:val="00016233"/>
    <w:rsid w:val="00042006"/>
    <w:rsid w:val="00045582"/>
    <w:rsid w:val="0008056A"/>
    <w:rsid w:val="000E3104"/>
    <w:rsid w:val="000F7A3D"/>
    <w:rsid w:val="00114276"/>
    <w:rsid w:val="0011645D"/>
    <w:rsid w:val="001220AB"/>
    <w:rsid w:val="00146224"/>
    <w:rsid w:val="001652C7"/>
    <w:rsid w:val="00167D70"/>
    <w:rsid w:val="0017779C"/>
    <w:rsid w:val="0018016D"/>
    <w:rsid w:val="0018734E"/>
    <w:rsid w:val="001D77F9"/>
    <w:rsid w:val="001E3090"/>
    <w:rsid w:val="00260B17"/>
    <w:rsid w:val="002843BC"/>
    <w:rsid w:val="002D54A5"/>
    <w:rsid w:val="00303A7F"/>
    <w:rsid w:val="00342B07"/>
    <w:rsid w:val="003433FB"/>
    <w:rsid w:val="003439EE"/>
    <w:rsid w:val="003675CA"/>
    <w:rsid w:val="00411D90"/>
    <w:rsid w:val="00417786"/>
    <w:rsid w:val="00447712"/>
    <w:rsid w:val="004902D5"/>
    <w:rsid w:val="00493980"/>
    <w:rsid w:val="004C763A"/>
    <w:rsid w:val="005C17BA"/>
    <w:rsid w:val="00603145"/>
    <w:rsid w:val="00673CB9"/>
    <w:rsid w:val="006B41D3"/>
    <w:rsid w:val="006F7098"/>
    <w:rsid w:val="00727131"/>
    <w:rsid w:val="00817511"/>
    <w:rsid w:val="008522A4"/>
    <w:rsid w:val="0085599D"/>
    <w:rsid w:val="00856AFD"/>
    <w:rsid w:val="00864DD5"/>
    <w:rsid w:val="00867311"/>
    <w:rsid w:val="00872054"/>
    <w:rsid w:val="00875E76"/>
    <w:rsid w:val="008932BE"/>
    <w:rsid w:val="008B12D5"/>
    <w:rsid w:val="0093490C"/>
    <w:rsid w:val="00937D2B"/>
    <w:rsid w:val="00955CD0"/>
    <w:rsid w:val="00965316"/>
    <w:rsid w:val="009738BC"/>
    <w:rsid w:val="00987782"/>
    <w:rsid w:val="009B058B"/>
    <w:rsid w:val="009C0D24"/>
    <w:rsid w:val="009D21C9"/>
    <w:rsid w:val="009E37AC"/>
    <w:rsid w:val="009F4FAC"/>
    <w:rsid w:val="009F7038"/>
    <w:rsid w:val="00A512CB"/>
    <w:rsid w:val="00A56FAD"/>
    <w:rsid w:val="00AD4BCD"/>
    <w:rsid w:val="00AE4042"/>
    <w:rsid w:val="00AF11D3"/>
    <w:rsid w:val="00AF6E14"/>
    <w:rsid w:val="00B01B90"/>
    <w:rsid w:val="00B84B9A"/>
    <w:rsid w:val="00BD4A71"/>
    <w:rsid w:val="00C17308"/>
    <w:rsid w:val="00C64890"/>
    <w:rsid w:val="00C8281D"/>
    <w:rsid w:val="00CA7904"/>
    <w:rsid w:val="00CB1963"/>
    <w:rsid w:val="00CC6FBC"/>
    <w:rsid w:val="00D00E38"/>
    <w:rsid w:val="00D01665"/>
    <w:rsid w:val="00D04EA8"/>
    <w:rsid w:val="00D1798B"/>
    <w:rsid w:val="00D35679"/>
    <w:rsid w:val="00D57302"/>
    <w:rsid w:val="00D671CB"/>
    <w:rsid w:val="00D71D9C"/>
    <w:rsid w:val="00D769C7"/>
    <w:rsid w:val="00D7749F"/>
    <w:rsid w:val="00D80A4D"/>
    <w:rsid w:val="00DB0D8F"/>
    <w:rsid w:val="00DB61A9"/>
    <w:rsid w:val="00DD6B1E"/>
    <w:rsid w:val="00E20811"/>
    <w:rsid w:val="00E339B5"/>
    <w:rsid w:val="00E562B3"/>
    <w:rsid w:val="00EB62A5"/>
    <w:rsid w:val="00EB7F2B"/>
    <w:rsid w:val="00F573EA"/>
    <w:rsid w:val="00F7598C"/>
    <w:rsid w:val="00F8578C"/>
    <w:rsid w:val="00FA6BBB"/>
    <w:rsid w:val="00FD2408"/>
    <w:rsid w:val="00FD5228"/>
    <w:rsid w:val="00FF0C22"/>
    <w:rsid w:val="1AD3CD32"/>
    <w:rsid w:val="26D5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0893A49"/>
  <w15:docId w15:val="{E88F3CC3-0DD7-41AD-82D4-BCE5D1E1F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902D5"/>
    <w:pPr>
      <w:spacing w:line="240" w:lineRule="atLeast"/>
    </w:pPr>
    <w:rPr>
      <w:rFonts w:ascii="Georgia" w:hAnsi="Georgia"/>
      <w:szCs w:val="24"/>
    </w:rPr>
  </w:style>
  <w:style w:type="paragraph" w:styleId="Overskrift1">
    <w:name w:val="heading 1"/>
    <w:aliases w:val="h1,A MAJOR/BOLD,Schedheading,Heading 1(Report Only),h1 chapter heading,Section Heading,H1,Attribute Heading 1,Roman 14 B Heading,Roman 14 B Heading1,Roman 14 B Heading2,Roman 14 B Heading11,new page/chapter,1st level,(Alt+1),2,Level 1,69%"/>
    <w:basedOn w:val="Normal"/>
    <w:next w:val="Niveau2"/>
    <w:link w:val="Overskrift1Tegn"/>
    <w:qFormat/>
    <w:rsid w:val="00E339B5"/>
    <w:pPr>
      <w:keepNext/>
      <w:numPr>
        <w:numId w:val="22"/>
      </w:numPr>
      <w:outlineLvl w:val="0"/>
    </w:pPr>
    <w:rPr>
      <w:rFonts w:cs="Arial"/>
      <w:b/>
      <w:bCs/>
      <w:szCs w:val="32"/>
    </w:rPr>
  </w:style>
  <w:style w:type="paragraph" w:styleId="Overskrift2">
    <w:name w:val="heading 2"/>
    <w:aliases w:val="Heading B,H2,h2,(Alt+2),Attribute Heading 2,L2,Level Heading 2,H21,H22,H23,H211,H221,H24,H212,H222,H231,H2111,H2211,h2 (TOC),Chapter Title,hoofdstuk 1.1,headline,Level 2 Topic Heading,Section,m,Body Text (Reset numbering),Reset numbering,2m"/>
    <w:basedOn w:val="Normal"/>
    <w:next w:val="Niveau3"/>
    <w:link w:val="Overskrift2Tegn"/>
    <w:qFormat/>
    <w:rsid w:val="00E339B5"/>
    <w:pPr>
      <w:keepNext/>
      <w:numPr>
        <w:ilvl w:val="1"/>
        <w:numId w:val="22"/>
      </w:numPr>
      <w:outlineLvl w:val="1"/>
    </w:pPr>
    <w:rPr>
      <w:rFonts w:cs="Arial"/>
      <w:bCs/>
      <w:iCs/>
      <w:szCs w:val="28"/>
    </w:rPr>
  </w:style>
  <w:style w:type="paragraph" w:styleId="Overskrift3">
    <w:name w:val="heading 3"/>
    <w:aliases w:val="H3,H31,Table Attribute Heading,Heading C,(Alt+3),L3,h31,h32,h311,h33,h312,h34,h313,h35,h314,h36,h315,h37,h316,h38,h317,h39,h318,h310,h319,h3110,h320,h3111,h321,h331,h3121,h341,h3131,h351,h3141,h361,h3151,h371,h3161,h381,h3171,h391,h3181,3m"/>
    <w:basedOn w:val="Normal"/>
    <w:next w:val="Niveau4"/>
    <w:qFormat/>
    <w:rsid w:val="00E339B5"/>
    <w:pPr>
      <w:keepNext/>
      <w:numPr>
        <w:ilvl w:val="2"/>
        <w:numId w:val="22"/>
      </w:numPr>
      <w:outlineLvl w:val="2"/>
    </w:pPr>
    <w:rPr>
      <w:rFonts w:cs="Arial"/>
      <w:bCs/>
      <w:szCs w:val="26"/>
    </w:rPr>
  </w:style>
  <w:style w:type="paragraph" w:styleId="Overskrift4">
    <w:name w:val="heading 4"/>
    <w:aliases w:val="h4,Second Level Heading HM,Subhead C,Heading Four,heading 4,H4,Exhibit,n,h4 sub sub heading,D Sub-Sub/Plain,Level 2 - (a),Level 2 - a,GPH Heading 4,Schedules,Sub-Minor,dash,4,14,l4,141,h41,l41,41,142,h42,l42,h43,a.,Map Title,42,parapoint,¶"/>
    <w:basedOn w:val="Normal"/>
    <w:next w:val="Niveau4"/>
    <w:qFormat/>
    <w:rsid w:val="00E339B5"/>
    <w:pPr>
      <w:keepNext/>
      <w:numPr>
        <w:ilvl w:val="3"/>
        <w:numId w:val="22"/>
      </w:numPr>
      <w:outlineLvl w:val="3"/>
    </w:pPr>
    <w:rPr>
      <w:bCs/>
      <w:szCs w:val="28"/>
    </w:rPr>
  </w:style>
  <w:style w:type="paragraph" w:styleId="Overskrift5">
    <w:name w:val="heading 5"/>
    <w:aliases w:val="Heading 5(unused),Level 3 - (i),Third Level Heading,h5,Response Type,Response Type1,Response Type2,Response Type3,Response Type4,Response Type5,Response Type6,Response Type7,Appendix A to X,Heading 5   Appendix A to X,H5,Subheading,l5,Headi"/>
    <w:basedOn w:val="Normal"/>
    <w:next w:val="Niveau5"/>
    <w:qFormat/>
    <w:rsid w:val="00E339B5"/>
    <w:pPr>
      <w:keepNext/>
      <w:numPr>
        <w:ilvl w:val="4"/>
        <w:numId w:val="22"/>
      </w:numPr>
      <w:outlineLvl w:val="4"/>
    </w:pPr>
    <w:rPr>
      <w:bCs/>
      <w:iCs/>
      <w:szCs w:val="26"/>
    </w:rPr>
  </w:style>
  <w:style w:type="paragraph" w:styleId="Overskrift6">
    <w:name w:val="heading 6"/>
    <w:aliases w:val="Heading 6(unused),Legal Level 1.,L1 PIP,Heading 6  Appendix Y &amp; Z,Lev 6,H6 DO NOT USE,Bullet list,PA Appendix,H6,H61,PR14,Appendix,dash GS,level6,Name of Org,h6,Sub5Para,a,b,Body Text 5,6,heading 6,ITT t6,fcl,figurecapl,(I),Level 6,bullet2"/>
    <w:basedOn w:val="Normal"/>
    <w:next w:val="Normal"/>
    <w:qFormat/>
    <w:rsid w:val="00E339B5"/>
    <w:pPr>
      <w:keepNext/>
      <w:numPr>
        <w:ilvl w:val="5"/>
        <w:numId w:val="22"/>
      </w:numPr>
      <w:ind w:left="1730" w:hanging="454"/>
      <w:outlineLvl w:val="5"/>
    </w:pPr>
    <w:rPr>
      <w:bCs/>
      <w:szCs w:val="22"/>
    </w:rPr>
  </w:style>
  <w:style w:type="paragraph" w:styleId="Overskrift7">
    <w:name w:val="heading 7"/>
    <w:aliases w:val="Heading 7(unused),Legal Level 1.1.,L2 PIP,Lev 7,H7DO NOT USE,PA Appendix Major,Appendix Major,H7,i.,square GS,level1noheading,h7,Body Text 6,letter list,7,req3,heading 7,ITT t7,fcs,figurecaps,lettered list,ap,Level 1.1,VZ App Heading 7"/>
    <w:basedOn w:val="Normal"/>
    <w:next w:val="Normal"/>
    <w:qFormat/>
    <w:rsid w:val="00E339B5"/>
    <w:pPr>
      <w:numPr>
        <w:ilvl w:val="6"/>
        <w:numId w:val="2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Overskrift8">
    <w:name w:val="heading 8"/>
    <w:aliases w:val="Legal Level 1.1.1.,Lev 8,h8 DO NOT USE,PA Appendix Minor,Appendix Minor,H8,level2(a),L3 PIP,Heading 8(unused),h8,Body Text 7,action,8,r,requirement,req2,Reference List,heading 8,ITT t8,ad,Level 1.1.1,Blank 4,Heading 8 (do not use),Do Not Us"/>
    <w:basedOn w:val="Normal"/>
    <w:next w:val="Normal"/>
    <w:qFormat/>
    <w:rsid w:val="00E339B5"/>
    <w:pPr>
      <w:numPr>
        <w:ilvl w:val="7"/>
        <w:numId w:val="2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Overskrift9">
    <w:name w:val="heading 9"/>
    <w:aliases w:val="Heading 9 (defunct),Legal Level 1.1.1.1.,Lev 9,h9 DO NOT USE,App Heading,Titre 10,App1,H9,level3(i),Body Text 8,h9,Heading 9(unused),progress,9,rb,req bullet,req1,heading 9,ITT t9,number,aat,Level (a),Bullet 2,Blank 5,appendix,App Headin,IT"/>
    <w:basedOn w:val="Normal"/>
    <w:next w:val="Normal"/>
    <w:qFormat/>
    <w:rsid w:val="00E339B5"/>
    <w:pPr>
      <w:numPr>
        <w:ilvl w:val="8"/>
        <w:numId w:val="2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1Tegn" w:customStyle="1">
    <w:name w:val="Overskrift 1 Tegn"/>
    <w:aliases w:val="h1 Tegn,A MAJOR/BOLD Tegn,Schedheading Tegn,Heading 1(Report Only) Tegn,h1 chapter heading Tegn,Section Heading Tegn,H1 Tegn,Attribute Heading 1 Tegn,Roman 14 B Heading Tegn,Roman 14 B Heading1 Tegn,Roman 14 B Heading2 Tegn,2 Tegn"/>
    <w:link w:val="Overskrift1"/>
    <w:rsid w:val="003439EE"/>
    <w:rPr>
      <w:rFonts w:ascii="Georgia" w:hAnsi="Georgia" w:cs="Arial"/>
      <w:b/>
      <w:bCs/>
      <w:szCs w:val="32"/>
    </w:rPr>
  </w:style>
  <w:style w:type="paragraph" w:styleId="Niveau3" w:customStyle="1">
    <w:name w:val="Niveau 3"/>
    <w:basedOn w:val="Overskrift3"/>
    <w:link w:val="Niveau3Tegn"/>
    <w:rsid w:val="00E339B5"/>
    <w:pPr>
      <w:keepNext w:val="0"/>
      <w:spacing w:after="240"/>
    </w:pPr>
  </w:style>
  <w:style w:type="paragraph" w:styleId="Niveau4" w:customStyle="1">
    <w:name w:val="Niveau 4"/>
    <w:basedOn w:val="Overskrift4"/>
    <w:rsid w:val="00E339B5"/>
    <w:pPr>
      <w:keepNext w:val="0"/>
      <w:spacing w:after="240"/>
    </w:pPr>
  </w:style>
  <w:style w:type="paragraph" w:styleId="Niveau5" w:customStyle="1">
    <w:name w:val="Niveau 5"/>
    <w:basedOn w:val="Overskrift5"/>
    <w:rsid w:val="00E339B5"/>
    <w:pPr>
      <w:keepNext w:val="0"/>
      <w:spacing w:after="240"/>
      <w:outlineLvl w:val="6"/>
    </w:pPr>
  </w:style>
  <w:style w:type="paragraph" w:styleId="Niveau6" w:customStyle="1">
    <w:name w:val="Niveau 6"/>
    <w:basedOn w:val="Overskrift6"/>
    <w:rsid w:val="00E339B5"/>
    <w:pPr>
      <w:keepNext w:val="0"/>
      <w:spacing w:after="240"/>
      <w:outlineLvl w:val="6"/>
    </w:pPr>
  </w:style>
  <w:style w:type="paragraph" w:styleId="Sidehoved">
    <w:name w:val="header"/>
    <w:basedOn w:val="Normal"/>
    <w:link w:val="SidehovedTegn"/>
    <w:rsid w:val="00E339B5"/>
    <w:rPr>
      <w:szCs w:val="18"/>
      <w:lang w:eastAsia="en-GB"/>
    </w:rPr>
  </w:style>
  <w:style w:type="character" w:styleId="SidehovedTegn" w:customStyle="1">
    <w:name w:val="Sidehoved Tegn"/>
    <w:link w:val="Sidehoved"/>
    <w:rsid w:val="00E339B5"/>
    <w:rPr>
      <w:rFonts w:ascii="Georgia" w:hAnsi="Georgia"/>
      <w:szCs w:val="18"/>
      <w:lang w:eastAsia="en-GB"/>
    </w:rPr>
  </w:style>
  <w:style w:type="paragraph" w:styleId="Sidefod">
    <w:name w:val="footer"/>
    <w:basedOn w:val="Normal"/>
    <w:rsid w:val="00E339B5"/>
    <w:rPr>
      <w:szCs w:val="18"/>
      <w:lang w:eastAsia="en-GB"/>
    </w:rPr>
  </w:style>
  <w:style w:type="paragraph" w:styleId="Part2" w:customStyle="1">
    <w:name w:val="Part2"/>
    <w:basedOn w:val="Normal"/>
    <w:next w:val="Brdtekst"/>
    <w:rsid w:val="008932BE"/>
    <w:pPr>
      <w:spacing w:after="240"/>
    </w:pPr>
  </w:style>
  <w:style w:type="paragraph" w:styleId="Brdtekst">
    <w:name w:val="Body Text"/>
    <w:basedOn w:val="Normal"/>
    <w:link w:val="BrdtekstTegn"/>
    <w:rsid w:val="00E339B5"/>
    <w:pPr>
      <w:spacing w:after="240"/>
    </w:pPr>
    <w:rPr>
      <w:szCs w:val="18"/>
      <w:lang w:eastAsia="en-GB"/>
    </w:rPr>
  </w:style>
  <w:style w:type="paragraph" w:styleId="Part1" w:customStyle="1">
    <w:name w:val="Part 1"/>
    <w:basedOn w:val="Normal"/>
    <w:next w:val="Part2"/>
    <w:rsid w:val="008932BE"/>
    <w:pPr>
      <w:spacing w:line="240" w:lineRule="auto"/>
    </w:pPr>
    <w:rPr>
      <w:b/>
    </w:rPr>
  </w:style>
  <w:style w:type="character" w:styleId="Kommentarhenvisning">
    <w:name w:val="annotation reference"/>
    <w:semiHidden/>
    <w:rPr>
      <w:sz w:val="16"/>
    </w:rPr>
  </w:style>
  <w:style w:type="paragraph" w:styleId="Indholdsfortegnelse1">
    <w:name w:val="toc 1"/>
    <w:basedOn w:val="Normal"/>
    <w:next w:val="Normal"/>
    <w:autoRedefine/>
    <w:uiPriority w:val="39"/>
    <w:rsid w:val="00E339B5"/>
    <w:pPr>
      <w:tabs>
        <w:tab w:val="left" w:pos="624"/>
        <w:tab w:val="right" w:leader="dot" w:pos="8789"/>
      </w:tabs>
    </w:pPr>
  </w:style>
  <w:style w:type="paragraph" w:styleId="Indholdsfortegnelse2">
    <w:name w:val="toc 2"/>
    <w:basedOn w:val="Normal"/>
    <w:next w:val="Normal"/>
    <w:autoRedefine/>
    <w:uiPriority w:val="39"/>
    <w:rsid w:val="00E339B5"/>
    <w:pPr>
      <w:tabs>
        <w:tab w:val="left" w:pos="624"/>
        <w:tab w:val="right" w:leader="dot" w:pos="8789"/>
      </w:tabs>
    </w:pPr>
  </w:style>
  <w:style w:type="paragraph" w:styleId="Indeks1">
    <w:name w:val="index 1"/>
    <w:basedOn w:val="Normal"/>
    <w:next w:val="Normal"/>
    <w:semiHidden/>
    <w:pPr>
      <w:tabs>
        <w:tab w:val="right" w:leader="dot" w:pos="7087"/>
      </w:tabs>
      <w:spacing w:before="60" w:line="240" w:lineRule="auto"/>
      <w:ind w:left="198" w:hanging="198"/>
    </w:pPr>
    <w:rPr>
      <w:i/>
    </w:rPr>
  </w:style>
  <w:style w:type="paragraph" w:styleId="Indeks2">
    <w:name w:val="index 2"/>
    <w:basedOn w:val="Normal"/>
    <w:next w:val="Normal"/>
    <w:semiHidden/>
    <w:pPr>
      <w:tabs>
        <w:tab w:val="right" w:leader="dot" w:pos="7087"/>
      </w:tabs>
      <w:spacing w:line="240" w:lineRule="auto"/>
      <w:ind w:left="396" w:hanging="198"/>
    </w:pPr>
    <w:rPr>
      <w:i/>
    </w:rPr>
  </w:style>
  <w:style w:type="paragraph" w:styleId="Indeks3">
    <w:name w:val="index 3"/>
    <w:basedOn w:val="Normal"/>
    <w:next w:val="Normal"/>
    <w:semiHidden/>
    <w:pPr>
      <w:tabs>
        <w:tab w:val="right" w:leader="dot" w:pos="7087"/>
      </w:tabs>
      <w:spacing w:line="240" w:lineRule="auto"/>
      <w:ind w:left="601" w:hanging="198"/>
    </w:pPr>
    <w:rPr>
      <w:i/>
    </w:rPr>
  </w:style>
  <w:style w:type="paragraph" w:styleId="Indholdsfortegnelse3">
    <w:name w:val="toc 3"/>
    <w:basedOn w:val="Normal"/>
    <w:next w:val="Normal"/>
    <w:autoRedefine/>
    <w:uiPriority w:val="39"/>
    <w:rsid w:val="00E339B5"/>
    <w:pPr>
      <w:tabs>
        <w:tab w:val="left" w:pos="624"/>
        <w:tab w:val="right" w:leader="dot" w:pos="8789"/>
      </w:tabs>
    </w:pPr>
  </w:style>
  <w:style w:type="paragraph" w:styleId="Fodnotetekst">
    <w:name w:val="footnote text"/>
    <w:basedOn w:val="Normal"/>
    <w:semiHidden/>
    <w:pPr>
      <w:spacing w:line="240" w:lineRule="auto"/>
    </w:pPr>
    <w:rPr>
      <w:sz w:val="16"/>
    </w:rPr>
  </w:style>
  <w:style w:type="paragraph" w:styleId="Vedr" w:customStyle="1">
    <w:name w:val="Vedr"/>
    <w:basedOn w:val="Normal"/>
    <w:next w:val="Normal"/>
    <w:link w:val="VedrTegn"/>
    <w:rsid w:val="00E339B5"/>
    <w:rPr>
      <w:b/>
      <w:szCs w:val="18"/>
      <w:lang w:eastAsia="en-GB"/>
    </w:rPr>
  </w:style>
  <w:style w:type="paragraph" w:styleId="GFV01" w:customStyle="1">
    <w:name w:val="GFV01"/>
    <w:basedOn w:val="Normal"/>
    <w:rsid w:val="00E339B5"/>
    <w:pPr>
      <w:spacing w:line="200" w:lineRule="atLeast"/>
      <w:ind w:left="-2835"/>
    </w:pPr>
    <w:rPr>
      <w:noProof/>
      <w:sz w:val="16"/>
      <w:szCs w:val="18"/>
      <w:lang w:eastAsia="en-GB"/>
    </w:rPr>
  </w:style>
  <w:style w:type="paragraph" w:styleId="GFV02" w:customStyle="1">
    <w:name w:val="GFV02"/>
    <w:basedOn w:val="Normal"/>
    <w:rsid w:val="00E339B5"/>
    <w:pPr>
      <w:tabs>
        <w:tab w:val="right" w:pos="8816"/>
      </w:tabs>
      <w:spacing w:line="200" w:lineRule="atLeast"/>
      <w:ind w:left="-822"/>
    </w:pPr>
    <w:rPr>
      <w:noProof/>
      <w:sz w:val="12"/>
      <w:szCs w:val="18"/>
      <w:lang w:eastAsia="en-GB"/>
    </w:rPr>
  </w:style>
  <w:style w:type="character" w:styleId="GFV03" w:customStyle="1">
    <w:name w:val="GFV03"/>
    <w:basedOn w:val="Standardskrifttypeiafsnit"/>
    <w:rsid w:val="00E339B5"/>
  </w:style>
  <w:style w:type="paragraph" w:styleId="Ref" w:customStyle="1">
    <w:name w:val="Ref"/>
    <w:basedOn w:val="Normal"/>
    <w:rsid w:val="00E339B5"/>
    <w:rPr>
      <w:sz w:val="16"/>
      <w:szCs w:val="18"/>
      <w:lang w:eastAsia="en-GB"/>
    </w:rPr>
  </w:style>
  <w:style w:type="paragraph" w:styleId="Ref06" w:customStyle="1">
    <w:name w:val="Ref06"/>
    <w:basedOn w:val="Ref"/>
    <w:rsid w:val="00E339B5"/>
    <w:pPr>
      <w:spacing w:line="120" w:lineRule="atLeast"/>
    </w:pPr>
    <w:rPr>
      <w:noProof/>
      <w:sz w:val="12"/>
      <w:szCs w:val="12"/>
    </w:rPr>
  </w:style>
  <w:style w:type="character" w:styleId="Sidetal">
    <w:name w:val="page number"/>
    <w:rsid w:val="00E339B5"/>
    <w:rPr>
      <w:rFonts w:ascii="Georgia" w:hAnsi="Georgia"/>
      <w:sz w:val="12"/>
    </w:rPr>
  </w:style>
  <w:style w:type="table" w:styleId="Tabel-Gitter">
    <w:name w:val="Table Grid"/>
    <w:basedOn w:val="Tabel-Normal"/>
    <w:rsid w:val="00E339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veau2" w:customStyle="1">
    <w:name w:val="Niveau 2"/>
    <w:basedOn w:val="Overskrift2"/>
    <w:rsid w:val="00E339B5"/>
    <w:pPr>
      <w:keepNext w:val="0"/>
      <w:spacing w:after="240"/>
    </w:pPr>
  </w:style>
  <w:style w:type="paragraph" w:styleId="ForsideOverSkriftGr" w:customStyle="1">
    <w:name w:val="ForsideOverSkriftGrå"/>
    <w:basedOn w:val="Normal"/>
    <w:next w:val="ForsideUnderOverSkriftGr"/>
    <w:rsid w:val="00E339B5"/>
    <w:pPr>
      <w:ind w:left="-822"/>
    </w:pPr>
    <w:rPr>
      <w:color w:val="5F5F5D"/>
      <w:sz w:val="36"/>
      <w:szCs w:val="36"/>
      <w:lang w:eastAsia="en-GB"/>
    </w:rPr>
  </w:style>
  <w:style w:type="paragraph" w:styleId="ForsideUnderOverSkriftGr" w:customStyle="1">
    <w:name w:val="ForsideUnderOverSkriftGrå"/>
    <w:basedOn w:val="Normal"/>
    <w:next w:val="Normal"/>
    <w:rsid w:val="00E339B5"/>
    <w:pPr>
      <w:ind w:left="-822"/>
    </w:pPr>
    <w:rPr>
      <w:color w:val="5F5F5D"/>
      <w:sz w:val="24"/>
      <w:lang w:eastAsia="en-GB"/>
    </w:rPr>
  </w:style>
  <w:style w:type="paragraph" w:styleId="ForsideUdkasttekstGr" w:customStyle="1">
    <w:name w:val="ForsideUdkasttekstGrå"/>
    <w:basedOn w:val="Normal"/>
    <w:next w:val="ForsideOverSkriftGr"/>
    <w:rsid w:val="00E339B5"/>
    <w:pPr>
      <w:spacing w:after="240"/>
      <w:ind w:left="-822"/>
    </w:pPr>
    <w:rPr>
      <w:color w:val="5F5F5D"/>
      <w:szCs w:val="20"/>
      <w:lang w:eastAsia="en-GB"/>
    </w:rPr>
  </w:style>
  <w:style w:type="paragraph" w:styleId="Opstilling-Streg" w:customStyle="1">
    <w:name w:val="Opstilling - Streg"/>
    <w:basedOn w:val="Normal"/>
    <w:qFormat/>
    <w:rsid w:val="00E339B5"/>
    <w:pPr>
      <w:numPr>
        <w:numId w:val="3"/>
      </w:numPr>
      <w:tabs>
        <w:tab w:val="clear" w:pos="1182"/>
      </w:tabs>
      <w:spacing w:after="240"/>
      <w:ind w:left="1276" w:hanging="454"/>
    </w:pPr>
    <w:rPr>
      <w:szCs w:val="18"/>
      <w:lang w:eastAsia="en-GB"/>
    </w:rPr>
  </w:style>
  <w:style w:type="paragraph" w:styleId="Opstilling-tal0" w:customStyle="1">
    <w:name w:val="Opstilling - tal"/>
    <w:basedOn w:val="Normal"/>
    <w:rsid w:val="0018016D"/>
    <w:pPr>
      <w:tabs>
        <w:tab w:val="left" w:pos="822"/>
      </w:tabs>
      <w:spacing w:after="120"/>
    </w:pPr>
  </w:style>
  <w:style w:type="paragraph" w:styleId="OpstillingNotat-Tal0" w:customStyle="1">
    <w:name w:val="Opstilling Notat- Tal"/>
    <w:basedOn w:val="Normal"/>
    <w:rsid w:val="0018016D"/>
    <w:pPr>
      <w:spacing w:after="120" w:line="240" w:lineRule="auto"/>
    </w:pPr>
    <w:rPr>
      <w:szCs w:val="20"/>
    </w:rPr>
  </w:style>
  <w:style w:type="paragraph" w:styleId="OpstillingNotat-Tal" w:customStyle="1">
    <w:name w:val="Opstilling Notat - Tal"/>
    <w:basedOn w:val="Normal"/>
    <w:rsid w:val="00E339B5"/>
    <w:pPr>
      <w:numPr>
        <w:numId w:val="2"/>
      </w:numPr>
      <w:spacing w:after="240"/>
    </w:pPr>
    <w:rPr>
      <w:szCs w:val="20"/>
      <w:lang w:eastAsia="en-GB"/>
    </w:rPr>
  </w:style>
  <w:style w:type="paragraph" w:styleId="Prambel" w:customStyle="1">
    <w:name w:val="Præambel"/>
    <w:basedOn w:val="Normal"/>
    <w:rsid w:val="00E339B5"/>
    <w:pPr>
      <w:numPr>
        <w:numId w:val="6"/>
      </w:numPr>
      <w:tabs>
        <w:tab w:val="clear" w:pos="822"/>
      </w:tabs>
      <w:spacing w:after="240"/>
    </w:pPr>
    <w:rPr>
      <w:szCs w:val="18"/>
      <w:lang w:eastAsia="en-GB"/>
    </w:rPr>
  </w:style>
  <w:style w:type="character" w:styleId="Hyperlink">
    <w:name w:val="Hyperlink"/>
    <w:uiPriority w:val="99"/>
    <w:rsid w:val="00E339B5"/>
    <w:rPr>
      <w:color w:val="0000FF"/>
      <w:u w:val="single"/>
    </w:rPr>
  </w:style>
  <w:style w:type="character" w:styleId="VedrTegn" w:customStyle="1">
    <w:name w:val="Vedr Tegn"/>
    <w:link w:val="Vedr"/>
    <w:rsid w:val="00FD2408"/>
    <w:rPr>
      <w:rFonts w:ascii="Georgia" w:hAnsi="Georgia"/>
      <w:b/>
      <w:szCs w:val="18"/>
      <w:lang w:eastAsia="en-GB"/>
    </w:rPr>
  </w:style>
  <w:style w:type="paragraph" w:styleId="GFV04" w:customStyle="1">
    <w:name w:val="GFV04"/>
    <w:basedOn w:val="GFV01"/>
    <w:rsid w:val="00E339B5"/>
    <w:pPr>
      <w:ind w:left="-3119"/>
    </w:pPr>
  </w:style>
  <w:style w:type="paragraph" w:styleId="GFV05" w:customStyle="1">
    <w:name w:val="GFV05"/>
    <w:basedOn w:val="GFV02"/>
    <w:rsid w:val="00E339B5"/>
    <w:pPr>
      <w:ind w:left="-1106"/>
    </w:pPr>
  </w:style>
  <w:style w:type="paragraph" w:styleId="Opstilling-Tal" w:customStyle="1">
    <w:name w:val="Opstilling - Tal"/>
    <w:basedOn w:val="Normal"/>
    <w:rsid w:val="00E339B5"/>
    <w:pPr>
      <w:numPr>
        <w:numId w:val="4"/>
      </w:numPr>
      <w:spacing w:after="240"/>
    </w:pPr>
    <w:rPr>
      <w:szCs w:val="18"/>
      <w:lang w:eastAsia="en-GB"/>
    </w:rPr>
  </w:style>
  <w:style w:type="paragraph" w:styleId="OpstillingNotat-Streg" w:customStyle="1">
    <w:name w:val="Opstilling Notat - Streg"/>
    <w:basedOn w:val="Normal"/>
    <w:rsid w:val="00E339B5"/>
    <w:pPr>
      <w:numPr>
        <w:numId w:val="5"/>
      </w:numPr>
      <w:tabs>
        <w:tab w:val="clear" w:pos="1182"/>
        <w:tab w:val="left" w:pos="454"/>
      </w:tabs>
      <w:spacing w:after="240"/>
      <w:ind w:left="454" w:hanging="454"/>
    </w:pPr>
    <w:rPr>
      <w:szCs w:val="18"/>
      <w:lang w:eastAsia="en-GB"/>
    </w:rPr>
  </w:style>
  <w:style w:type="paragraph" w:styleId="Part" w:customStyle="1">
    <w:name w:val="Part"/>
    <w:basedOn w:val="Normal"/>
    <w:rsid w:val="00E339B5"/>
    <w:pPr>
      <w:spacing w:after="240"/>
    </w:pPr>
    <w:rPr>
      <w:color w:val="5F5F5B"/>
    </w:rPr>
  </w:style>
  <w:style w:type="paragraph" w:styleId="OpstillingNotat-at" w:customStyle="1">
    <w:name w:val="Opstilling Notat - at"/>
    <w:basedOn w:val="Normal"/>
    <w:rsid w:val="00E339B5"/>
    <w:pPr>
      <w:numPr>
        <w:numId w:val="33"/>
      </w:numPr>
      <w:tabs>
        <w:tab w:val="clear" w:pos="357"/>
        <w:tab w:val="num" w:pos="454"/>
      </w:tabs>
      <w:spacing w:after="240"/>
      <w:ind w:left="454" w:hanging="454"/>
    </w:pPr>
  </w:style>
  <w:style w:type="paragraph" w:styleId="BrdtekstMedIndryk" w:customStyle="1">
    <w:name w:val="BrødtekstMedIndryk"/>
    <w:basedOn w:val="Brdtekst"/>
    <w:rsid w:val="00E339B5"/>
    <w:pPr>
      <w:ind w:left="822"/>
    </w:pPr>
  </w:style>
  <w:style w:type="paragraph" w:styleId="Paragraf" w:customStyle="1">
    <w:name w:val="Paragraf"/>
    <w:basedOn w:val="Brdtekst"/>
    <w:rsid w:val="00E339B5"/>
    <w:pPr>
      <w:ind w:left="822" w:hanging="822"/>
    </w:pPr>
  </w:style>
  <w:style w:type="paragraph" w:styleId="Markeringsbobletekst">
    <w:name w:val="Balloon Text"/>
    <w:basedOn w:val="Normal"/>
    <w:link w:val="MarkeringsbobletekstTegn"/>
    <w:rsid w:val="00E339B5"/>
    <w:pPr>
      <w:spacing w:line="240" w:lineRule="auto"/>
    </w:pPr>
    <w:rPr>
      <w:rFonts w:ascii="Tahoma" w:hAnsi="Tahoma" w:cs="Tahoma"/>
      <w:sz w:val="16"/>
      <w:szCs w:val="16"/>
    </w:rPr>
  </w:style>
  <w:style w:type="character" w:styleId="MarkeringsbobletekstTegn" w:customStyle="1">
    <w:name w:val="Markeringsbobletekst Tegn"/>
    <w:link w:val="Markeringsbobletekst"/>
    <w:rsid w:val="00E339B5"/>
    <w:rPr>
      <w:rFonts w:ascii="Tahoma" w:hAnsi="Tahoma" w:cs="Tahoma"/>
      <w:sz w:val="16"/>
      <w:szCs w:val="16"/>
    </w:rPr>
  </w:style>
  <w:style w:type="paragraph" w:styleId="Brdtekst1" w:customStyle="1">
    <w:name w:val="Brødtekst1"/>
    <w:basedOn w:val="Normal"/>
    <w:qFormat/>
    <w:rsid w:val="00E339B5"/>
    <w:pPr>
      <w:spacing w:after="240"/>
    </w:pPr>
  </w:style>
  <w:style w:type="paragraph" w:styleId="Opstilling-at" w:customStyle="1">
    <w:name w:val="Opstilling - at"/>
    <w:basedOn w:val="Normal"/>
    <w:qFormat/>
    <w:rsid w:val="00E339B5"/>
    <w:pPr>
      <w:numPr>
        <w:numId w:val="23"/>
      </w:numPr>
      <w:spacing w:after="240"/>
    </w:pPr>
  </w:style>
  <w:style w:type="paragraph" w:styleId="sL-Spalteopstilling-bogstaver" w:customStyle="1">
    <w:name w:val="sL-Spalte opstilling - bogstaver"/>
    <w:basedOn w:val="Normal"/>
    <w:qFormat/>
    <w:rsid w:val="00E339B5"/>
    <w:pPr>
      <w:numPr>
        <w:numId w:val="30"/>
      </w:numPr>
    </w:pPr>
  </w:style>
  <w:style w:type="paragraph" w:styleId="Spalteopstilling-streg" w:customStyle="1">
    <w:name w:val="Spalte opstilling - streg"/>
    <w:basedOn w:val="Normal"/>
    <w:rsid w:val="00E339B5"/>
    <w:pPr>
      <w:numPr>
        <w:numId w:val="31"/>
      </w:numPr>
      <w:tabs>
        <w:tab w:val="clear" w:pos="1440"/>
        <w:tab w:val="left" w:pos="113"/>
      </w:tabs>
      <w:ind w:left="868" w:hanging="301"/>
    </w:pPr>
  </w:style>
  <w:style w:type="paragraph" w:styleId="sL-Niveau2" w:customStyle="1">
    <w:name w:val="sL-Niveau2"/>
    <w:basedOn w:val="Normal"/>
    <w:rsid w:val="00E339B5"/>
    <w:pPr>
      <w:numPr>
        <w:ilvl w:val="1"/>
        <w:numId w:val="26"/>
      </w:numPr>
      <w:tabs>
        <w:tab w:val="left" w:pos="567"/>
      </w:tabs>
      <w:outlineLvl w:val="1"/>
    </w:pPr>
  </w:style>
  <w:style w:type="paragraph" w:styleId="sL-Overskrift" w:customStyle="1">
    <w:name w:val="sL-Overskrift"/>
    <w:basedOn w:val="Normal"/>
    <w:next w:val="sL-Niveau2"/>
    <w:rsid w:val="00E339B5"/>
    <w:pPr>
      <w:numPr>
        <w:numId w:val="26"/>
      </w:numPr>
      <w:tabs>
        <w:tab w:val="left" w:pos="567"/>
      </w:tabs>
      <w:outlineLvl w:val="0"/>
    </w:pPr>
    <w:rPr>
      <w:b/>
    </w:rPr>
  </w:style>
  <w:style w:type="paragraph" w:styleId="sR-Niveau2" w:customStyle="1">
    <w:name w:val="sR-Niveau2"/>
    <w:basedOn w:val="Normal"/>
    <w:rsid w:val="00E339B5"/>
    <w:pPr>
      <w:numPr>
        <w:ilvl w:val="1"/>
        <w:numId w:val="27"/>
      </w:numPr>
      <w:tabs>
        <w:tab w:val="left" w:pos="567"/>
      </w:tabs>
      <w:outlineLvl w:val="0"/>
    </w:pPr>
  </w:style>
  <w:style w:type="paragraph" w:styleId="sR-Overskrift" w:customStyle="1">
    <w:name w:val="sR-Overskrift"/>
    <w:basedOn w:val="Normal"/>
    <w:next w:val="sR-Niveau2"/>
    <w:rsid w:val="00E339B5"/>
    <w:pPr>
      <w:numPr>
        <w:numId w:val="27"/>
      </w:numPr>
      <w:tabs>
        <w:tab w:val="left" w:pos="567"/>
      </w:tabs>
      <w:outlineLvl w:val="0"/>
    </w:pPr>
    <w:rPr>
      <w:b/>
    </w:rPr>
  </w:style>
  <w:style w:type="paragraph" w:styleId="sL-Spalteopstilling-Tal" w:customStyle="1">
    <w:name w:val="sL-Spalte opstilling - Tal"/>
    <w:basedOn w:val="Normal"/>
    <w:qFormat/>
    <w:rsid w:val="00E339B5"/>
    <w:pPr>
      <w:numPr>
        <w:numId w:val="32"/>
      </w:numPr>
    </w:pPr>
    <w:rPr>
      <w:lang w:val="en-GB"/>
    </w:rPr>
  </w:style>
  <w:style w:type="paragraph" w:styleId="sL-Niveau3" w:customStyle="1">
    <w:name w:val="sL-Niveau3"/>
    <w:basedOn w:val="Normal"/>
    <w:qFormat/>
    <w:rsid w:val="00E339B5"/>
    <w:pPr>
      <w:numPr>
        <w:ilvl w:val="2"/>
        <w:numId w:val="26"/>
      </w:numPr>
      <w:tabs>
        <w:tab w:val="left" w:pos="567"/>
      </w:tabs>
    </w:pPr>
  </w:style>
  <w:style w:type="paragraph" w:styleId="sL-Niveau4" w:customStyle="1">
    <w:name w:val="sL-Niveau4"/>
    <w:basedOn w:val="Normal"/>
    <w:qFormat/>
    <w:rsid w:val="00E339B5"/>
    <w:pPr>
      <w:numPr>
        <w:ilvl w:val="3"/>
        <w:numId w:val="26"/>
      </w:numPr>
      <w:tabs>
        <w:tab w:val="clear" w:pos="567"/>
        <w:tab w:val="left" w:pos="652"/>
      </w:tabs>
      <w:ind w:left="652" w:hanging="652"/>
    </w:pPr>
  </w:style>
  <w:style w:type="paragraph" w:styleId="sR-Niveau3" w:customStyle="1">
    <w:name w:val="sR-Niveau3"/>
    <w:basedOn w:val="Normal"/>
    <w:qFormat/>
    <w:rsid w:val="00E339B5"/>
    <w:pPr>
      <w:numPr>
        <w:ilvl w:val="2"/>
        <w:numId w:val="27"/>
      </w:numPr>
      <w:tabs>
        <w:tab w:val="left" w:pos="567"/>
      </w:tabs>
      <w:outlineLvl w:val="0"/>
    </w:pPr>
  </w:style>
  <w:style w:type="paragraph" w:styleId="sR-Niveau4" w:customStyle="1">
    <w:name w:val="sR-Niveau4"/>
    <w:basedOn w:val="Normal"/>
    <w:qFormat/>
    <w:rsid w:val="00E339B5"/>
    <w:pPr>
      <w:numPr>
        <w:ilvl w:val="3"/>
        <w:numId w:val="27"/>
      </w:numPr>
      <w:tabs>
        <w:tab w:val="clear" w:pos="567"/>
        <w:tab w:val="left" w:pos="652"/>
      </w:tabs>
      <w:ind w:left="652" w:hanging="652"/>
      <w:outlineLvl w:val="0"/>
    </w:pPr>
  </w:style>
  <w:style w:type="paragraph" w:styleId="sL-Punkter-tal" w:customStyle="1">
    <w:name w:val="sL-Punkter - tal"/>
    <w:basedOn w:val="Normal"/>
    <w:qFormat/>
    <w:rsid w:val="00E339B5"/>
    <w:pPr>
      <w:numPr>
        <w:numId w:val="38"/>
      </w:numPr>
      <w:tabs>
        <w:tab w:val="left" w:pos="567"/>
      </w:tabs>
      <w:ind w:left="567" w:hanging="567"/>
    </w:pPr>
  </w:style>
  <w:style w:type="paragraph" w:styleId="sR-Punkter-tal" w:customStyle="1">
    <w:name w:val="sR-Punkter - tal"/>
    <w:basedOn w:val="Normal"/>
    <w:qFormat/>
    <w:rsid w:val="00E339B5"/>
    <w:pPr>
      <w:numPr>
        <w:numId w:val="39"/>
      </w:numPr>
      <w:tabs>
        <w:tab w:val="left" w:pos="567"/>
      </w:tabs>
      <w:ind w:left="567" w:hanging="567"/>
    </w:pPr>
  </w:style>
  <w:style w:type="paragraph" w:styleId="Listeafsnit">
    <w:name w:val="List Paragraph"/>
    <w:basedOn w:val="Normal"/>
    <w:uiPriority w:val="34"/>
    <w:qFormat/>
    <w:rsid w:val="00E339B5"/>
    <w:pPr>
      <w:ind w:left="720"/>
      <w:contextualSpacing/>
    </w:pPr>
  </w:style>
  <w:style w:type="paragraph" w:styleId="sR-Spalteopstilling-Tal" w:customStyle="1">
    <w:name w:val="sR-Spalte opstilling - Tal"/>
    <w:basedOn w:val="Listeafsnit"/>
    <w:qFormat/>
    <w:rsid w:val="00E339B5"/>
    <w:pPr>
      <w:numPr>
        <w:numId w:val="40"/>
      </w:numPr>
    </w:pPr>
  </w:style>
  <w:style w:type="paragraph" w:styleId="sR-Spalteopstilling-bogstaver" w:customStyle="1">
    <w:name w:val="sR-Spalte opstilling - bogstaver"/>
    <w:basedOn w:val="Listeafsnit"/>
    <w:qFormat/>
    <w:rsid w:val="00E339B5"/>
    <w:pPr>
      <w:numPr>
        <w:numId w:val="41"/>
      </w:numPr>
    </w:pPr>
  </w:style>
  <w:style w:type="table" w:styleId="GFTabellayout" w:customStyle="1">
    <w:name w:val="GF_Tabellayout"/>
    <w:basedOn w:val="Tabel-Normal"/>
    <w:uiPriority w:val="99"/>
    <w:rsid w:val="00E339B5"/>
    <w:rPr>
      <w:rFonts w:ascii="Georgia" w:hAnsi="Georgia"/>
    </w:rPr>
    <w:tblPr/>
    <w:tcPr>
      <w:vAlign w:val="center"/>
    </w:tcPr>
    <w:tblStylePr w:type="firstRow">
      <w:rPr>
        <w:rFonts w:ascii="Georgia" w:hAnsi="Georgia"/>
        <w:b/>
        <w:color w:val="FFFFFF"/>
        <w:sz w:val="20"/>
      </w:rPr>
      <w:tblPr/>
      <w:trPr>
        <w:tblHeader/>
      </w:trPr>
      <w:tcPr>
        <w:shd w:val="clear" w:color="auto" w:fill="5F5F5B"/>
      </w:tcPr>
    </w:tblStylePr>
    <w:tblStylePr w:type="lastRow">
      <w:pPr>
        <w:jc w:val="left"/>
      </w:pPr>
      <w:rPr>
        <w:rFonts w:ascii="Georgia" w:hAnsi="Georgia"/>
        <w:b/>
        <w:sz w:val="20"/>
      </w:rPr>
      <w:tblPr/>
      <w:tcPr>
        <w:tcBorders>
          <w:top w:val="single" w:color="000000" w:sz="12" w:space="0"/>
          <w:bottom w:val="single" w:color="000000" w:sz="12" w:space="0"/>
        </w:tcBorders>
      </w:tcPr>
    </w:tblStylePr>
  </w:style>
  <w:style w:type="paragraph" w:styleId="Indholdsfortegnelse4">
    <w:name w:val="toc 4"/>
    <w:basedOn w:val="Normal"/>
    <w:next w:val="Normal"/>
    <w:autoRedefine/>
    <w:uiPriority w:val="39"/>
    <w:rsid w:val="00E339B5"/>
    <w:pPr>
      <w:tabs>
        <w:tab w:val="left" w:pos="624"/>
        <w:tab w:val="right" w:leader="dot" w:pos="8789"/>
      </w:tabs>
    </w:pPr>
  </w:style>
  <w:style w:type="paragraph" w:styleId="Opstilling-Romertal" w:customStyle="1">
    <w:name w:val="Opstilling - Romertal"/>
    <w:basedOn w:val="Normal"/>
    <w:qFormat/>
    <w:rsid w:val="00E339B5"/>
    <w:pPr>
      <w:numPr>
        <w:numId w:val="45"/>
      </w:numPr>
      <w:tabs>
        <w:tab w:val="left" w:pos="1276"/>
      </w:tabs>
      <w:spacing w:after="240"/>
      <w:ind w:left="1276" w:hanging="454"/>
    </w:pPr>
  </w:style>
  <w:style w:type="paragraph" w:styleId="Opstilling-Bogstav" w:customStyle="1">
    <w:name w:val="Opstilling - Bogstav"/>
    <w:basedOn w:val="Normal"/>
    <w:qFormat/>
    <w:rsid w:val="00E339B5"/>
    <w:pPr>
      <w:numPr>
        <w:numId w:val="44"/>
      </w:numPr>
      <w:spacing w:after="240"/>
    </w:pPr>
  </w:style>
  <w:style w:type="paragraph" w:styleId="OpstillingNotat-Bogstav" w:customStyle="1">
    <w:name w:val="Opstilling Notat - Bogstav"/>
    <w:basedOn w:val="Normal"/>
    <w:qFormat/>
    <w:rsid w:val="00E339B5"/>
    <w:pPr>
      <w:numPr>
        <w:numId w:val="46"/>
      </w:numPr>
      <w:tabs>
        <w:tab w:val="left" w:pos="454"/>
      </w:tabs>
      <w:spacing w:after="240"/>
      <w:ind w:left="454" w:hanging="454"/>
    </w:pPr>
  </w:style>
  <w:style w:type="paragraph" w:styleId="OpstillingNotat-Romertal" w:customStyle="1">
    <w:name w:val="Opstilling Notat - Romertal"/>
    <w:basedOn w:val="Normal"/>
    <w:qFormat/>
    <w:rsid w:val="00E339B5"/>
    <w:pPr>
      <w:numPr>
        <w:numId w:val="47"/>
      </w:numPr>
      <w:tabs>
        <w:tab w:val="left" w:pos="454"/>
      </w:tabs>
      <w:spacing w:after="240"/>
      <w:ind w:left="454" w:hanging="454"/>
    </w:pPr>
  </w:style>
  <w:style w:type="character" w:styleId="TextDelimiter" w:customStyle="1">
    <w:name w:val="Text Delimiter"/>
    <w:basedOn w:val="Standardskrifttypeiafsnit"/>
    <w:rsid w:val="00F573EA"/>
    <w:rPr>
      <w:rFonts w:ascii="Times New Roman" w:hAnsi="Times New Roman" w:cs="Times New Roman"/>
      <w:vanish/>
      <w:color w:val="800000"/>
      <w:sz w:val="16"/>
      <w:vertAlign w:val="subscript"/>
    </w:rPr>
  </w:style>
  <w:style w:type="character" w:styleId="Niveau3Tegn" w:customStyle="1">
    <w:name w:val="Niveau 3 Tegn"/>
    <w:link w:val="Niveau3"/>
    <w:locked/>
    <w:rsid w:val="00C64890"/>
    <w:rPr>
      <w:rFonts w:ascii="Georgia" w:hAnsi="Georgia" w:cs="Arial"/>
      <w:bCs/>
      <w:szCs w:val="26"/>
    </w:rPr>
  </w:style>
  <w:style w:type="character" w:styleId="Overskrift2Tegn" w:customStyle="1">
    <w:name w:val="Overskrift 2 Tegn"/>
    <w:aliases w:val="Heading B Tegn,H2 Tegn,h2 Tegn,(Alt+2) Tegn,Attribute Heading 2 Tegn,L2 Tegn,Level Heading 2 Tegn,H21 Tegn,H22 Tegn,H23 Tegn,H211 Tegn,H221 Tegn,H24 Tegn,H212 Tegn,H222 Tegn,H231 Tegn,H2111 Tegn,H2211 Tegn,h2 (TOC) Tegn,headline Tegn"/>
    <w:link w:val="Overskrift2"/>
    <w:rsid w:val="00C64890"/>
    <w:rPr>
      <w:rFonts w:ascii="Georgia" w:hAnsi="Georgia" w:cs="Arial"/>
      <w:bCs/>
      <w:iCs/>
      <w:szCs w:val="28"/>
    </w:rPr>
  </w:style>
  <w:style w:type="character" w:styleId="BrdtekstTegn" w:customStyle="1">
    <w:name w:val="Brødtekst Tegn"/>
    <w:link w:val="Brdtekst"/>
    <w:rsid w:val="004902D5"/>
    <w:rPr>
      <w:rFonts w:ascii="Georgia" w:hAnsi="Georgia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3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3.png" Id="R9402cbfd565d4ac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ilpas\skabelon\2020_Kontrakt.dotx" TargetMode="External"/></Relationships>
</file>

<file path=word/theme/theme1.xml><?xml version="1.0" encoding="utf-8"?>
<a:theme xmlns:a="http://schemas.openxmlformats.org/drawingml/2006/main" name="Kontortema">
  <a:themeElements>
    <a:clrScheme name="Gorrissen Federspiel_NY">
      <a:dk1>
        <a:srgbClr val="000000"/>
      </a:dk1>
      <a:lt1>
        <a:sysClr val="window" lastClr="FFFFFF"/>
      </a:lt1>
      <a:dk2>
        <a:srgbClr val="52504E"/>
      </a:dk2>
      <a:lt2>
        <a:srgbClr val="F0EBE6"/>
      </a:lt2>
      <a:accent1>
        <a:srgbClr val="002D41"/>
      </a:accent1>
      <a:accent2>
        <a:srgbClr val="D9CAA5"/>
      </a:accent2>
      <a:accent3>
        <a:srgbClr val="52504E"/>
      </a:accent3>
      <a:accent4>
        <a:srgbClr val="F0EBE6"/>
      </a:accent4>
      <a:accent5>
        <a:srgbClr val="B6B4B2"/>
      </a:accent5>
      <a:accent6>
        <a:srgbClr val="898785"/>
      </a:accent6>
      <a:hlink>
        <a:srgbClr val="002D41"/>
      </a:hlink>
      <a:folHlink>
        <a:srgbClr val="D9CAA5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category xmlns="39c81862-a7e0-47b1-8674-951ce89b4570" xsi:nil="true"/>
    <LongDescription xmlns="39c81862-a7e0-47b1-8674-951ce89b4570">Long Description</LongDescription>
    <Category xmlns="39c81862-a7e0-47b1-8674-951ce89b4570">3</Category>
    <PrimaryLanguage xmlns="39c81862-a7e0-47b1-8674-951ce89b4570">da</PrimaryLanguage>
    <Title_da xmlns="39c81862-a7e0-47b1-8674-951ce89b4570">Anfordringsgældsbrev</Title_da>
    <Enabled xmlns="39c81862-a7e0-47b1-8674-951ce89b4570">true</Enabl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85322367A92245A69BB9F5C9AFE76E" ma:contentTypeVersion="17" ma:contentTypeDescription="Opret et nyt dokument." ma:contentTypeScope="" ma:versionID="33bdf9f299d29f7491eff78e7d7cccf8">
  <xsd:schema xmlns:xsd="http://www.w3.org/2001/XMLSchema" xmlns:xs="http://www.w3.org/2001/XMLSchema" xmlns:p="http://schemas.microsoft.com/office/2006/metadata/properties" xmlns:ns2="39c81862-a7e0-47b1-8674-951ce89b4570" targetNamespace="http://schemas.microsoft.com/office/2006/metadata/properties" ma:root="true" ma:fieldsID="22a8f544f1cbda4aa4e81f93eb86019b" ns2:_="">
    <xsd:import namespace="39c81862-a7e0-47b1-8674-951ce89b4570"/>
    <xsd:element name="properties">
      <xsd:complexType>
        <xsd:sequence>
          <xsd:element name="documentManagement">
            <xsd:complexType>
              <xsd:all>
                <xsd:element ref="ns2:Title_da" minOccurs="0"/>
                <xsd:element ref="ns2:LongDescription" minOccurs="0"/>
                <xsd:element ref="ns2:PrimaryLanguage" minOccurs="0"/>
                <xsd:element ref="ns2:Category" minOccurs="0"/>
                <xsd:element ref="ns2:Subcategory" minOccurs="0"/>
                <xsd:element ref="ns2:Enabled" minOccurs="0"/>
                <xsd:element ref="ns2:MediaServiceMetadata" minOccurs="0"/>
                <xsd:element ref="ns2:MediaServiceFastMetadata" minOccurs="0"/>
                <xsd:element ref="ns2:Category_x003a_ID" minOccurs="0"/>
                <xsd:element ref="ns2:Subcategory_x003a_ID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81862-a7e0-47b1-8674-951ce89b4570" elementFormDefault="qualified">
    <xsd:import namespace="http://schemas.microsoft.com/office/2006/documentManagement/types"/>
    <xsd:import namespace="http://schemas.microsoft.com/office/infopath/2007/PartnerControls"/>
    <xsd:element name="Title_da" ma:index="2" nillable="true" ma:displayName="Title_da" ma:description="Danish language title if different from Title" ma:format="Dropdown" ma:internalName="Title_da" ma:readOnly="false">
      <xsd:simpleType>
        <xsd:restriction base="dms:Text">
          <xsd:maxLength value="255"/>
        </xsd:restriction>
      </xsd:simpleType>
    </xsd:element>
    <xsd:element name="LongDescription" ma:index="3" nillable="true" ma:displayName="LongDescription" ma:format="Dropdown" ma:internalName="LongDescription" ma:readOnly="false">
      <xsd:simpleType>
        <xsd:restriction base="dms:Note">
          <xsd:maxLength value="255"/>
        </xsd:restriction>
      </xsd:simpleType>
    </xsd:element>
    <xsd:element name="PrimaryLanguage" ma:index="4" nillable="true" ma:displayName="Primary Language" ma:description="Choose the language the interview will be displayed in" ma:format="Dropdown" ma:internalName="PrimaryLanguage" ma:readOnly="false">
      <xsd:simpleType>
        <xsd:restriction base="dms:Choice">
          <xsd:enumeration value="da"/>
          <xsd:enumeration value="en"/>
          <xsd:enumeration value="de"/>
        </xsd:restriction>
      </xsd:simpleType>
    </xsd:element>
    <xsd:element name="Category" ma:index="5" nillable="true" ma:displayName="Category" ma:indexed="true" ma:list="{09abb742-9b64-4c9a-8ec7-e5b0faee202d}" ma:internalName="Category" ma:readOnly="false" ma:showField="Title">
      <xsd:simpleType>
        <xsd:restriction base="dms:Lookup"/>
      </xsd:simpleType>
    </xsd:element>
    <xsd:element name="Subcategory" ma:index="6" nillable="true" ma:displayName="Subcategory" ma:indexed="true" ma:list="{b3185163-019e-4a2b-a7c7-757c82cee9ab}" ma:internalName="Subcategory" ma:readOnly="false" ma:showField="Title">
      <xsd:simpleType>
        <xsd:restriction base="dms:Lookup"/>
      </xsd:simpleType>
    </xsd:element>
    <xsd:element name="Enabled" ma:index="7" nillable="true" ma:displayName="Enabled" ma:default="1" ma:format="Dropdown" ma:internalName="Enabled" ma:readOnly="false">
      <xsd:simpleType>
        <xsd:restriction base="dms:Boolean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ategory_x003a_ID" ma:index="13" nillable="true" ma:displayName="Category:ID" ma:hidden="true" ma:list="{09abb742-9b64-4c9a-8ec7-e5b0faee202d}" ma:internalName="Category_x003a_ID" ma:readOnly="true" ma:showField="ID" ma:web="69accc4b-2bb6-48e5-b864-b6b33106aba0">
      <xsd:simpleType>
        <xsd:restriction base="dms:Lookup"/>
      </xsd:simpleType>
    </xsd:element>
    <xsd:element name="Subcategory_x003a_ID" ma:index="15" nillable="true" ma:displayName="Subcategory:ID" ma:hidden="true" ma:list="{b3185163-019e-4a2b-a7c7-757c82cee9ab}" ma:internalName="Subcategory_x003a_ID" ma:readOnly="true" ma:showField="ID" ma:web="69accc4b-2bb6-48e5-b864-b6b33106aba0">
      <xsd:simpleType>
        <xsd:restriction base="dms:Lookup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dholds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F7AD40-E733-4C9D-9A75-AB9E2857E043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39c81862-a7e0-47b1-8674-951ce89b4570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0808167-629F-427D-B785-0F1CF3A3C5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A5477D-A049-4B83-BEB5-FF2E417097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2020_Kontrakt.dotx</ap:Template>
  <ap:Application>Microsoft Office Word</ap:Application>
  <ap:DocSecurity>0</ap:DocSecurity>
  <ap:ScaleCrop>false</ap:ScaleCrop>
  <ap:Company>GFK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Debt Letter</dc:title>
  <dc:creator>Gorrissen Federspiel</dc:creator>
  <cp:lastModifiedBy>Johannes Hessellund JHE</cp:lastModifiedBy>
  <cp:revision>3</cp:revision>
  <cp:lastPrinted>2010-09-08T13:48:00Z</cp:lastPrinted>
  <dcterms:created xsi:type="dcterms:W3CDTF">2020-05-13T13:03:00Z</dcterms:created>
  <dcterms:modified xsi:type="dcterms:W3CDTF">2020-05-26T05:14:33Z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nummer">
    <vt:lpwstr>918987-1 FUSIONADMIN 20.04.2010</vt:lpwstr>
  </property>
  <property fmtid="{D5CDD505-2E9C-101B-9397-08002B2CF9AE}" pid="3" name="DokType">
    <vt:lpwstr>dok</vt:lpwstr>
  </property>
  <property fmtid="{D5CDD505-2E9C-101B-9397-08002B2CF9AE}" pid="4" name="Lokation">
    <vt:lpwstr/>
  </property>
  <property fmtid="{D5CDD505-2E9C-101B-9397-08002B2CF9AE}" pid="5" name="Sprog">
    <vt:lpwstr/>
  </property>
  <property fmtid="{D5CDD505-2E9C-101B-9397-08002B2CF9AE}" pid="6" name="BrevHoved">
    <vt:lpwstr>ÅÅsf</vt:lpwstr>
  </property>
  <property fmtid="{D5CDD505-2E9C-101B-9397-08002B2CF9AE}" pid="7" name="iManageFooter">
    <vt:lpwstr> </vt:lpwstr>
  </property>
  <property fmtid="{D5CDD505-2E9C-101B-9397-08002B2CF9AE}" pid="8" name="SB">
    <vt:lpwstr> </vt:lpwstr>
  </property>
  <property fmtid="{D5CDD505-2E9C-101B-9397-08002B2CF9AE}" pid="9" name="FF">
    <vt:lpwstr> </vt:lpwstr>
  </property>
  <property fmtid="{D5CDD505-2E9C-101B-9397-08002B2CF9AE}" pid="10" name="DD">
    <vt:lpwstr>dd.mm.yyyy</vt:lpwstr>
  </property>
  <property fmtid="{D5CDD505-2E9C-101B-9397-08002B2CF9AE}" pid="11" name="TTId">
    <vt:i4>15</vt:i4>
  </property>
  <property fmtid="{D5CDD505-2E9C-101B-9397-08002B2CF9AE}" pid="12" name="ContentTypeId">
    <vt:lpwstr>0x0101000285322367A92245A69BB9F5C9AFE76E</vt:lpwstr>
  </property>
</Properties>
</file>